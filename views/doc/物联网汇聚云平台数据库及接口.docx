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0C" w:rsidRDefault="00D5570C" w:rsidP="00D5570C">
      <w:pPr>
        <w:spacing w:after="163"/>
        <w:ind w:firstLineChars="0" w:firstLine="0"/>
        <w:jc w:val="center"/>
        <w:rPr>
          <w:rFonts w:hint="eastAsia"/>
          <w:b/>
          <w:sz w:val="52"/>
          <w:szCs w:val="52"/>
        </w:rPr>
      </w:pP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  <w:r w:rsidRPr="00D5570C">
        <w:rPr>
          <w:rFonts w:hint="eastAsia"/>
          <w:b/>
          <w:sz w:val="52"/>
          <w:szCs w:val="52"/>
        </w:rPr>
        <w:t>物联网汇聚云平台数据库及接口</w:t>
      </w:r>
    </w:p>
    <w:p w:rsidR="008162CE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  <w:r w:rsidRPr="00D5570C">
        <w:rPr>
          <w:rFonts w:hint="eastAsia"/>
          <w:b/>
          <w:sz w:val="52"/>
          <w:szCs w:val="52"/>
        </w:rPr>
        <w:t>设计文档</w:t>
      </w: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</w:p>
    <w:p w:rsidR="00D5570C" w:rsidRDefault="00D5570C" w:rsidP="00D5570C">
      <w:pPr>
        <w:spacing w:after="163"/>
        <w:ind w:firstLineChars="0" w:firstLine="0"/>
        <w:jc w:val="center"/>
        <w:rPr>
          <w:b/>
          <w:sz w:val="52"/>
          <w:szCs w:val="52"/>
        </w:rPr>
      </w:pPr>
    </w:p>
    <w:p w:rsidR="00D5570C" w:rsidRPr="00D5570C" w:rsidRDefault="00D5570C" w:rsidP="00D5570C">
      <w:pPr>
        <w:spacing w:after="163"/>
        <w:ind w:firstLineChars="0" w:firstLine="0"/>
        <w:jc w:val="center"/>
        <w:rPr>
          <w:b/>
          <w:sz w:val="30"/>
          <w:szCs w:val="30"/>
        </w:rPr>
      </w:pPr>
      <w:r w:rsidRPr="00D5570C">
        <w:rPr>
          <w:rFonts w:hint="eastAsia"/>
          <w:b/>
          <w:sz w:val="30"/>
          <w:szCs w:val="30"/>
        </w:rPr>
        <w:t>靳爱兵</w:t>
      </w:r>
    </w:p>
    <w:p w:rsidR="00D5570C" w:rsidRPr="00D5570C" w:rsidRDefault="00D5570C" w:rsidP="00D5570C">
      <w:pPr>
        <w:spacing w:after="163"/>
        <w:ind w:firstLineChars="0" w:firstLine="0"/>
        <w:jc w:val="center"/>
        <w:rPr>
          <w:b/>
          <w:sz w:val="30"/>
          <w:szCs w:val="30"/>
        </w:rPr>
      </w:pPr>
      <w:r w:rsidRPr="00D5570C">
        <w:rPr>
          <w:rFonts w:hint="eastAsia"/>
          <w:b/>
          <w:sz w:val="30"/>
          <w:szCs w:val="30"/>
        </w:rPr>
        <w:t>2017</w:t>
      </w:r>
      <w:r w:rsidRPr="00D5570C">
        <w:rPr>
          <w:rFonts w:hint="eastAsia"/>
          <w:b/>
          <w:sz w:val="30"/>
          <w:szCs w:val="30"/>
        </w:rPr>
        <w:t>年</w:t>
      </w:r>
      <w:r w:rsidRPr="00D5570C">
        <w:rPr>
          <w:rFonts w:hint="eastAsia"/>
          <w:b/>
          <w:sz w:val="30"/>
          <w:szCs w:val="30"/>
        </w:rPr>
        <w:t>1</w:t>
      </w:r>
      <w:r w:rsidRPr="00D5570C">
        <w:rPr>
          <w:rFonts w:hint="eastAsia"/>
          <w:b/>
          <w:sz w:val="30"/>
          <w:szCs w:val="30"/>
        </w:rPr>
        <w:t>月</w:t>
      </w:r>
      <w:r w:rsidRPr="00D5570C">
        <w:rPr>
          <w:rFonts w:hint="eastAsia"/>
          <w:b/>
          <w:sz w:val="30"/>
          <w:szCs w:val="30"/>
        </w:rPr>
        <w:t>1</w:t>
      </w:r>
      <w:r w:rsidRPr="00D5570C">
        <w:rPr>
          <w:rFonts w:hint="eastAsia"/>
          <w:b/>
          <w:sz w:val="30"/>
          <w:szCs w:val="30"/>
        </w:rPr>
        <w:t>日星期日</w:t>
      </w:r>
    </w:p>
    <w:p w:rsidR="00D5570C" w:rsidRDefault="00D5570C" w:rsidP="00D5570C">
      <w:pPr>
        <w:spacing w:after="163"/>
        <w:ind w:firstLineChars="0" w:firstLine="0"/>
        <w:jc w:val="center"/>
        <w:rPr>
          <w:b/>
          <w:sz w:val="30"/>
          <w:szCs w:val="30"/>
        </w:rPr>
      </w:pPr>
      <w:r w:rsidRPr="00D5570C">
        <w:rPr>
          <w:rFonts w:hint="eastAsia"/>
          <w:b/>
          <w:sz w:val="30"/>
          <w:szCs w:val="30"/>
        </w:rPr>
        <w:t>北京奥尔斯教育科技有限公司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63718961"/>
        <w:docPartObj>
          <w:docPartGallery w:val="Table of Contents"/>
          <w:docPartUnique/>
        </w:docPartObj>
      </w:sdtPr>
      <w:sdtEndPr/>
      <w:sdtContent>
        <w:p w:rsidR="00183422" w:rsidRDefault="00183422" w:rsidP="00183422">
          <w:pPr>
            <w:pStyle w:val="TOC"/>
            <w:spacing w:after="163"/>
            <w:ind w:firstLine="480"/>
            <w:jc w:val="center"/>
          </w:pPr>
          <w:r>
            <w:rPr>
              <w:lang w:val="zh-CN"/>
            </w:rPr>
            <w:t>目录</w:t>
          </w:r>
        </w:p>
        <w:p w:rsidR="00980246" w:rsidRDefault="00183422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48230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1.user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31" w:history="1">
            <w:r w:rsidR="00980246" w:rsidRPr="00B66215">
              <w:rPr>
                <w:rStyle w:val="a9"/>
                <w:noProof/>
              </w:rPr>
              <w:t>1.1.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32" w:history="1">
            <w:r w:rsidR="00980246" w:rsidRPr="00B66215">
              <w:rPr>
                <w:rStyle w:val="a9"/>
                <w:noProof/>
              </w:rPr>
              <w:t>1.2.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33" w:history="1">
            <w:r w:rsidR="00980246" w:rsidRPr="00B66215">
              <w:rPr>
                <w:rStyle w:val="a9"/>
                <w:noProof/>
              </w:rPr>
              <w:t>1.3.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34" w:history="1">
            <w:r w:rsidR="00980246" w:rsidRPr="00B66215">
              <w:rPr>
                <w:rStyle w:val="a9"/>
                <w:noProof/>
              </w:rPr>
              <w:t xml:space="preserve">1.3.1 </w:t>
            </w:r>
            <w:r w:rsidR="00980246" w:rsidRPr="00B66215">
              <w:rPr>
                <w:rStyle w:val="a9"/>
                <w:rFonts w:hint="eastAsia"/>
                <w:noProof/>
              </w:rPr>
              <w:t>查询用户信息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35" w:history="1">
            <w:r w:rsidR="00980246" w:rsidRPr="00B66215">
              <w:rPr>
                <w:rStyle w:val="a9"/>
                <w:noProof/>
              </w:rPr>
              <w:t xml:space="preserve">1.3.2 </w:t>
            </w:r>
            <w:r w:rsidR="00980246" w:rsidRPr="00B66215">
              <w:rPr>
                <w:rStyle w:val="a9"/>
                <w:rFonts w:hint="eastAsia"/>
                <w:noProof/>
              </w:rPr>
              <w:t>注册用户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36" w:history="1">
            <w:r w:rsidR="00980246" w:rsidRPr="00B66215">
              <w:rPr>
                <w:rStyle w:val="a9"/>
                <w:noProof/>
              </w:rPr>
              <w:t xml:space="preserve">1.3.3 </w:t>
            </w:r>
            <w:r w:rsidR="00980246" w:rsidRPr="00B66215">
              <w:rPr>
                <w:rStyle w:val="a9"/>
                <w:rFonts w:hint="eastAsia"/>
                <w:noProof/>
              </w:rPr>
              <w:t>邮箱重复性检测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37" w:history="1">
            <w:r w:rsidR="00980246" w:rsidRPr="00B66215">
              <w:rPr>
                <w:rStyle w:val="a9"/>
                <w:noProof/>
              </w:rPr>
              <w:t xml:space="preserve">1.3.4 </w:t>
            </w:r>
            <w:r w:rsidR="00980246" w:rsidRPr="00B66215">
              <w:rPr>
                <w:rStyle w:val="a9"/>
                <w:rFonts w:hint="eastAsia"/>
                <w:noProof/>
              </w:rPr>
              <w:t>获取验证码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38" w:history="1">
            <w:r w:rsidR="00980246" w:rsidRPr="00B66215">
              <w:rPr>
                <w:rStyle w:val="a9"/>
                <w:noProof/>
              </w:rPr>
              <w:t xml:space="preserve">1.3.5 </w:t>
            </w:r>
            <w:r w:rsidR="00980246" w:rsidRPr="00B66215">
              <w:rPr>
                <w:rStyle w:val="a9"/>
                <w:rFonts w:hint="eastAsia"/>
                <w:noProof/>
              </w:rPr>
              <w:t>用户登陆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39" w:history="1">
            <w:r w:rsidR="00980246" w:rsidRPr="00B66215">
              <w:rPr>
                <w:rStyle w:val="a9"/>
                <w:noProof/>
              </w:rPr>
              <w:t xml:space="preserve">1.3.6 </w:t>
            </w:r>
            <w:r w:rsidR="00980246" w:rsidRPr="00B66215">
              <w:rPr>
                <w:rStyle w:val="a9"/>
                <w:rFonts w:hint="eastAsia"/>
                <w:noProof/>
              </w:rPr>
              <w:t>获取用户信息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_Toc475548239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40" w:history="1">
            <w:r w:rsidR="00980246" w:rsidRPr="00B66215">
              <w:rPr>
                <w:rStyle w:val="a9"/>
                <w:noProof/>
              </w:rPr>
              <w:t xml:space="preserve">1.3.7 </w:t>
            </w:r>
            <w:r w:rsidR="00980246" w:rsidRPr="00B66215">
              <w:rPr>
                <w:rStyle w:val="a9"/>
                <w:rFonts w:hint="eastAsia"/>
                <w:noProof/>
              </w:rPr>
              <w:t>用户信息修改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41" w:history="1">
            <w:r w:rsidR="00980246" w:rsidRPr="00B66215">
              <w:rPr>
                <w:rStyle w:val="a9"/>
                <w:noProof/>
              </w:rPr>
              <w:t xml:space="preserve">1.3.8 </w:t>
            </w:r>
            <w:r w:rsidR="00980246" w:rsidRPr="00B66215">
              <w:rPr>
                <w:rStyle w:val="a9"/>
                <w:rFonts w:hint="eastAsia"/>
                <w:noProof/>
              </w:rPr>
              <w:t>用户密码修改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42" w:history="1">
            <w:r w:rsidR="00980246" w:rsidRPr="00B66215">
              <w:rPr>
                <w:rStyle w:val="a9"/>
                <w:noProof/>
              </w:rPr>
              <w:t xml:space="preserve">1.3.9 </w:t>
            </w:r>
            <w:r w:rsidR="00980246" w:rsidRPr="00B66215">
              <w:rPr>
                <w:rStyle w:val="a9"/>
                <w:rFonts w:hint="eastAsia"/>
                <w:noProof/>
              </w:rPr>
              <w:t>找回密码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43" w:history="1">
            <w:r w:rsidR="00980246" w:rsidRPr="00B66215">
              <w:rPr>
                <w:rStyle w:val="a9"/>
                <w:noProof/>
              </w:rPr>
              <w:t xml:space="preserve">1.3.10 </w:t>
            </w:r>
            <w:r w:rsidR="00980246" w:rsidRPr="00B66215">
              <w:rPr>
                <w:rStyle w:val="a9"/>
                <w:rFonts w:hint="eastAsia"/>
                <w:noProof/>
              </w:rPr>
              <w:t>重置密码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44" w:history="1">
            <w:r w:rsidR="00980246" w:rsidRPr="00B66215">
              <w:rPr>
                <w:rStyle w:val="a9"/>
                <w:noProof/>
              </w:rPr>
              <w:t xml:space="preserve">1.3.11 </w:t>
            </w:r>
            <w:r w:rsidR="00980246" w:rsidRPr="00B66215">
              <w:rPr>
                <w:rStyle w:val="a9"/>
                <w:rFonts w:hint="eastAsia"/>
                <w:noProof/>
              </w:rPr>
              <w:t>用户信息删除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45" w:history="1">
            <w:r w:rsidR="00980246" w:rsidRPr="00B66215">
              <w:rPr>
                <w:rStyle w:val="a9"/>
                <w:noProof/>
              </w:rPr>
              <w:t xml:space="preserve">1.3.12 </w:t>
            </w:r>
            <w:r w:rsidR="00980246" w:rsidRPr="00B66215">
              <w:rPr>
                <w:rStyle w:val="a9"/>
                <w:rFonts w:hint="eastAsia"/>
                <w:noProof/>
              </w:rPr>
              <w:t>用户登出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hyperlink w:anchor="_Toc475548246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2.sensortype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47" w:history="1">
            <w:r w:rsidR="00980246" w:rsidRPr="00B66215">
              <w:rPr>
                <w:rStyle w:val="a9"/>
                <w:noProof/>
              </w:rPr>
              <w:t>2.1.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48" w:history="1">
            <w:r w:rsidR="00980246" w:rsidRPr="00B66215">
              <w:rPr>
                <w:rStyle w:val="a9"/>
                <w:noProof/>
              </w:rPr>
              <w:t>2.2.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10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49" w:history="1">
            <w:r w:rsidR="00980246" w:rsidRPr="00B66215">
              <w:rPr>
                <w:rStyle w:val="a9"/>
                <w:noProof/>
              </w:rPr>
              <w:t>2.3.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_Toc475548249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10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50" w:history="1">
            <w:r w:rsidR="00980246" w:rsidRPr="00B66215">
              <w:rPr>
                <w:rStyle w:val="a9"/>
                <w:noProof/>
              </w:rPr>
              <w:t xml:space="preserve">2.3.1 </w:t>
            </w:r>
            <w:r w:rsidR="00980246" w:rsidRPr="00B66215">
              <w:rPr>
                <w:rStyle w:val="a9"/>
                <w:rFonts w:hint="eastAsia"/>
                <w:noProof/>
              </w:rPr>
              <w:t>添加新传感器类型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10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51" w:history="1">
            <w:r w:rsidR="00980246" w:rsidRPr="00B66215">
              <w:rPr>
                <w:rStyle w:val="a9"/>
                <w:noProof/>
              </w:rPr>
              <w:t xml:space="preserve">2.3.2 </w:t>
            </w:r>
            <w:r w:rsidR="00980246" w:rsidRPr="00B66215">
              <w:rPr>
                <w:rStyle w:val="a9"/>
                <w:rFonts w:hint="eastAsia"/>
                <w:noProof/>
              </w:rPr>
              <w:t>查询传感器数据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52" w:history="1">
            <w:r w:rsidR="00980246" w:rsidRPr="00B66215">
              <w:rPr>
                <w:rStyle w:val="a9"/>
                <w:noProof/>
              </w:rPr>
              <w:t xml:space="preserve">2.3.3 </w:t>
            </w:r>
            <w:r w:rsidR="00980246" w:rsidRPr="00B66215">
              <w:rPr>
                <w:rStyle w:val="a9"/>
                <w:rFonts w:hint="eastAsia"/>
                <w:noProof/>
              </w:rPr>
              <w:t>修改传感器类型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53" w:history="1">
            <w:r w:rsidR="00980246" w:rsidRPr="00B66215">
              <w:rPr>
                <w:rStyle w:val="a9"/>
                <w:noProof/>
              </w:rPr>
              <w:t xml:space="preserve">2.3.4 </w:t>
            </w:r>
            <w:r w:rsidR="00980246" w:rsidRPr="00B66215">
              <w:rPr>
                <w:rStyle w:val="a9"/>
                <w:rFonts w:hint="eastAsia"/>
                <w:noProof/>
              </w:rPr>
              <w:t>删除传感器类型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hyperlink w:anchor="_Toc475548254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3.device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55" w:history="1">
            <w:r w:rsidR="00980246" w:rsidRPr="00B66215">
              <w:rPr>
                <w:rStyle w:val="a9"/>
                <w:noProof/>
              </w:rPr>
              <w:t>3.1.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56" w:history="1">
            <w:r w:rsidR="00980246" w:rsidRPr="00B66215">
              <w:rPr>
                <w:rStyle w:val="a9"/>
                <w:noProof/>
              </w:rPr>
              <w:t>3.2.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12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57" w:history="1">
            <w:r w:rsidR="00980246" w:rsidRPr="00B66215">
              <w:rPr>
                <w:rStyle w:val="a9"/>
                <w:noProof/>
              </w:rPr>
              <w:t>3.3.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12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58" w:history="1">
            <w:r w:rsidR="00980246" w:rsidRPr="00B66215">
              <w:rPr>
                <w:rStyle w:val="a9"/>
                <w:noProof/>
              </w:rPr>
              <w:t xml:space="preserve">3.3.1 </w:t>
            </w:r>
            <w:r w:rsidR="00980246" w:rsidRPr="00B66215">
              <w:rPr>
                <w:rStyle w:val="a9"/>
                <w:rFonts w:hint="eastAsia"/>
                <w:noProof/>
              </w:rPr>
              <w:t>传感器类型查询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12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59" w:history="1">
            <w:r w:rsidR="00980246" w:rsidRPr="00B66215">
              <w:rPr>
                <w:rStyle w:val="a9"/>
                <w:noProof/>
              </w:rPr>
              <w:t xml:space="preserve">3.3.2 </w:t>
            </w:r>
            <w:r w:rsidR="00980246" w:rsidRPr="00B66215">
              <w:rPr>
                <w:rStyle w:val="a9"/>
                <w:rFonts w:hint="eastAsia"/>
                <w:noProof/>
              </w:rPr>
              <w:t>设备列表查询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_Toc475548259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0" w:history="1">
            <w:r w:rsidR="00980246" w:rsidRPr="00B66215">
              <w:rPr>
                <w:rStyle w:val="a9"/>
                <w:noProof/>
              </w:rPr>
              <w:t xml:space="preserve">3.3.3 </w:t>
            </w:r>
            <w:r w:rsidR="00980246" w:rsidRPr="00B66215">
              <w:rPr>
                <w:rStyle w:val="a9"/>
                <w:rFonts w:hint="eastAsia"/>
                <w:noProof/>
              </w:rPr>
              <w:t>添加新设备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1" w:history="1">
            <w:r w:rsidR="00980246" w:rsidRPr="00B66215">
              <w:rPr>
                <w:rStyle w:val="a9"/>
                <w:noProof/>
              </w:rPr>
              <w:t xml:space="preserve">3.3.4 </w:t>
            </w:r>
            <w:r w:rsidR="00980246" w:rsidRPr="00B66215">
              <w:rPr>
                <w:rStyle w:val="a9"/>
                <w:rFonts w:hint="eastAsia"/>
                <w:noProof/>
              </w:rPr>
              <w:t>删除设备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2" w:history="1">
            <w:r w:rsidR="00980246" w:rsidRPr="00B66215">
              <w:rPr>
                <w:rStyle w:val="a9"/>
                <w:noProof/>
              </w:rPr>
              <w:t xml:space="preserve">3.3.5 </w:t>
            </w:r>
            <w:r w:rsidR="00980246" w:rsidRPr="00B66215">
              <w:rPr>
                <w:rStyle w:val="a9"/>
                <w:rFonts w:hint="eastAsia"/>
                <w:noProof/>
              </w:rPr>
              <w:t>设备信息修改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3" w:history="1">
            <w:r w:rsidR="00980246" w:rsidRPr="00B66215">
              <w:rPr>
                <w:rStyle w:val="a9"/>
                <w:noProof/>
              </w:rPr>
              <w:t xml:space="preserve">3.3.6 </w:t>
            </w:r>
            <w:r w:rsidR="00980246" w:rsidRPr="00B66215">
              <w:rPr>
                <w:rStyle w:val="a9"/>
                <w:rFonts w:hint="eastAsia"/>
                <w:noProof/>
              </w:rPr>
              <w:t>查询指定设备信息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14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4" w:history="1">
            <w:r w:rsidR="00980246" w:rsidRPr="00B66215">
              <w:rPr>
                <w:rStyle w:val="a9"/>
                <w:noProof/>
              </w:rPr>
              <w:t xml:space="preserve">3.3.7 </w:t>
            </w:r>
            <w:r w:rsidR="00980246" w:rsidRPr="00B66215">
              <w:rPr>
                <w:rStyle w:val="a9"/>
                <w:rFonts w:hint="eastAsia"/>
                <w:noProof/>
              </w:rPr>
              <w:t>查询传感器类型信息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14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5" w:history="1">
            <w:r w:rsidR="00980246" w:rsidRPr="00B66215">
              <w:rPr>
                <w:rStyle w:val="a9"/>
                <w:noProof/>
              </w:rPr>
              <w:t xml:space="preserve">3.3.8 </w:t>
            </w:r>
            <w:r w:rsidR="00980246" w:rsidRPr="00B66215">
              <w:rPr>
                <w:rStyle w:val="a9"/>
                <w:rFonts w:hint="eastAsia"/>
                <w:noProof/>
              </w:rPr>
              <w:t>设备实时数据查询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14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6" w:history="1">
            <w:r w:rsidR="00980246" w:rsidRPr="00B66215">
              <w:rPr>
                <w:rStyle w:val="a9"/>
                <w:noProof/>
              </w:rPr>
              <w:t xml:space="preserve">3.3.9 </w:t>
            </w:r>
            <w:r w:rsidR="00980246" w:rsidRPr="00B66215">
              <w:rPr>
                <w:rStyle w:val="a9"/>
                <w:rFonts w:hint="eastAsia"/>
                <w:noProof/>
              </w:rPr>
              <w:t>检查设备</w:t>
            </w:r>
            <w:r w:rsidR="00980246" w:rsidRPr="00B66215">
              <w:rPr>
                <w:rStyle w:val="a9"/>
                <w:noProof/>
              </w:rPr>
              <w:t>ID</w:t>
            </w:r>
            <w:r w:rsidR="00980246" w:rsidRPr="00B66215">
              <w:rPr>
                <w:rStyle w:val="a9"/>
                <w:rFonts w:hint="eastAsia"/>
                <w:noProof/>
              </w:rPr>
              <w:t>是否已存在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14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7" w:history="1">
            <w:r w:rsidR="00980246" w:rsidRPr="00B66215">
              <w:rPr>
                <w:rStyle w:val="a9"/>
                <w:noProof/>
              </w:rPr>
              <w:t>3.3.10 IOTV3</w:t>
            </w:r>
            <w:r w:rsidR="00980246" w:rsidRPr="00B66215">
              <w:rPr>
                <w:rStyle w:val="a9"/>
                <w:rFonts w:hint="eastAsia"/>
                <w:noProof/>
              </w:rPr>
              <w:t>继电器控制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68" w:history="1">
            <w:r w:rsidR="00980246" w:rsidRPr="00B66215">
              <w:rPr>
                <w:rStyle w:val="a9"/>
                <w:noProof/>
              </w:rPr>
              <w:t>3.3.11 IOTV3</w:t>
            </w:r>
            <w:r w:rsidR="00980246" w:rsidRPr="00B66215">
              <w:rPr>
                <w:rStyle w:val="a9"/>
                <w:rFonts w:hint="eastAsia"/>
                <w:noProof/>
              </w:rPr>
              <w:t>电压输出模块控制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hyperlink w:anchor="_Toc475548269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4.hisdata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_Toc475548269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70" w:history="1">
            <w:r w:rsidR="00980246" w:rsidRPr="00B66215">
              <w:rPr>
                <w:rStyle w:val="a9"/>
                <w:noProof/>
              </w:rPr>
              <w:t>4.1.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71" w:history="1">
            <w:r w:rsidR="00980246" w:rsidRPr="00B66215">
              <w:rPr>
                <w:rStyle w:val="a9"/>
                <w:noProof/>
              </w:rPr>
              <w:t>4.2.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72" w:history="1">
            <w:r w:rsidR="00980246" w:rsidRPr="00B66215">
              <w:rPr>
                <w:rStyle w:val="a9"/>
                <w:noProof/>
              </w:rPr>
              <w:t>4.3.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73" w:history="1">
            <w:r w:rsidR="00980246" w:rsidRPr="00B66215">
              <w:rPr>
                <w:rStyle w:val="a9"/>
                <w:noProof/>
              </w:rPr>
              <w:t xml:space="preserve">4.3.1 </w:t>
            </w:r>
            <w:r w:rsidR="00980246" w:rsidRPr="00B66215">
              <w:rPr>
                <w:rStyle w:val="a9"/>
                <w:rFonts w:hint="eastAsia"/>
                <w:noProof/>
              </w:rPr>
              <w:t>查询指定设备的历史数据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hyperlink w:anchor="_Toc475548274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5.timeplan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75" w:history="1">
            <w:r w:rsidR="00980246" w:rsidRPr="00B66215">
              <w:rPr>
                <w:rStyle w:val="a9"/>
                <w:noProof/>
              </w:rPr>
              <w:t>5.1.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76" w:history="1">
            <w:r w:rsidR="00980246" w:rsidRPr="00B66215">
              <w:rPr>
                <w:rStyle w:val="a9"/>
                <w:noProof/>
              </w:rPr>
              <w:t>5.2.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77" w:history="1">
            <w:r w:rsidR="00980246" w:rsidRPr="00B66215">
              <w:rPr>
                <w:rStyle w:val="a9"/>
                <w:noProof/>
              </w:rPr>
              <w:t>5.3.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78" w:history="1">
            <w:r w:rsidR="00980246" w:rsidRPr="00B66215">
              <w:rPr>
                <w:rStyle w:val="a9"/>
                <w:noProof/>
              </w:rPr>
              <w:t xml:space="preserve">5.3.1 </w:t>
            </w:r>
            <w:r w:rsidR="00980246" w:rsidRPr="00B66215">
              <w:rPr>
                <w:rStyle w:val="a9"/>
                <w:rFonts w:hint="eastAsia"/>
                <w:noProof/>
              </w:rPr>
              <w:t>查询指定类别传感器列表（策略共用）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79" w:history="1">
            <w:r w:rsidR="00980246" w:rsidRPr="00B66215">
              <w:rPr>
                <w:rStyle w:val="a9"/>
                <w:noProof/>
              </w:rPr>
              <w:t xml:space="preserve">5.3.2 </w:t>
            </w:r>
            <w:r w:rsidR="00980246" w:rsidRPr="00B66215">
              <w:rPr>
                <w:rStyle w:val="a9"/>
                <w:rFonts w:hint="eastAsia"/>
                <w:noProof/>
              </w:rPr>
              <w:t>启动指定策略（策略共用）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_Toc475548279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80" w:history="1">
            <w:r w:rsidR="00980246" w:rsidRPr="00B66215">
              <w:rPr>
                <w:rStyle w:val="a9"/>
                <w:noProof/>
              </w:rPr>
              <w:t xml:space="preserve">5.3.3 </w:t>
            </w:r>
            <w:r w:rsidR="00980246" w:rsidRPr="00B66215">
              <w:rPr>
                <w:rStyle w:val="a9"/>
                <w:rFonts w:hint="eastAsia"/>
                <w:noProof/>
              </w:rPr>
              <w:t>停止指定策略（策略共用）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81" w:history="1">
            <w:r w:rsidR="00980246" w:rsidRPr="00B66215">
              <w:rPr>
                <w:rStyle w:val="a9"/>
                <w:noProof/>
              </w:rPr>
              <w:t xml:space="preserve">5.3.4 </w:t>
            </w:r>
            <w:r w:rsidR="00980246" w:rsidRPr="00B66215">
              <w:rPr>
                <w:rStyle w:val="a9"/>
                <w:rFonts w:hint="eastAsia"/>
                <w:noProof/>
              </w:rPr>
              <w:t>查询指定策略信息（策略共用）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82" w:history="1">
            <w:r w:rsidR="00980246" w:rsidRPr="00B66215">
              <w:rPr>
                <w:rStyle w:val="a9"/>
                <w:noProof/>
              </w:rPr>
              <w:t xml:space="preserve">5.3.5 </w:t>
            </w:r>
            <w:r w:rsidR="00980246" w:rsidRPr="00B66215">
              <w:rPr>
                <w:rStyle w:val="a9"/>
                <w:rFonts w:hint="eastAsia"/>
                <w:noProof/>
              </w:rPr>
              <w:t>添加一条定时策略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83" w:history="1">
            <w:r w:rsidR="00980246" w:rsidRPr="00B66215">
              <w:rPr>
                <w:rStyle w:val="a9"/>
                <w:noProof/>
              </w:rPr>
              <w:t xml:space="preserve">5.3.6 </w:t>
            </w:r>
            <w:r w:rsidR="00980246" w:rsidRPr="00B66215">
              <w:rPr>
                <w:rStyle w:val="a9"/>
                <w:rFonts w:hint="eastAsia"/>
                <w:noProof/>
              </w:rPr>
              <w:t>查询用户所有定时策略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84" w:history="1">
            <w:r w:rsidR="00980246" w:rsidRPr="00B66215">
              <w:rPr>
                <w:rStyle w:val="a9"/>
                <w:noProof/>
              </w:rPr>
              <w:t xml:space="preserve">5.3.7 </w:t>
            </w:r>
            <w:r w:rsidR="00980246" w:rsidRPr="00B66215">
              <w:rPr>
                <w:rStyle w:val="a9"/>
                <w:rFonts w:hint="eastAsia"/>
                <w:noProof/>
              </w:rPr>
              <w:t>删除一条定时策略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85" w:history="1">
            <w:r w:rsidR="00980246" w:rsidRPr="00B66215">
              <w:rPr>
                <w:rStyle w:val="a9"/>
                <w:noProof/>
              </w:rPr>
              <w:t xml:space="preserve">5.3.8 </w:t>
            </w:r>
            <w:r w:rsidR="00980246" w:rsidRPr="00B66215">
              <w:rPr>
                <w:rStyle w:val="a9"/>
                <w:rFonts w:hint="eastAsia"/>
                <w:noProof/>
              </w:rPr>
              <w:t>修改一条定时策略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hyperlink w:anchor="_Toc475548286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6.ioplan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87" w:history="1">
            <w:r w:rsidR="00980246" w:rsidRPr="00B66215">
              <w:rPr>
                <w:rStyle w:val="a9"/>
                <w:noProof/>
              </w:rPr>
              <w:t>6.1.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88" w:history="1">
            <w:r w:rsidR="00980246" w:rsidRPr="00B66215">
              <w:rPr>
                <w:rStyle w:val="a9"/>
                <w:noProof/>
              </w:rPr>
              <w:t>6.2.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19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89" w:history="1">
            <w:r w:rsidR="00980246" w:rsidRPr="00B66215">
              <w:rPr>
                <w:rStyle w:val="a9"/>
                <w:noProof/>
              </w:rPr>
              <w:t>6.3.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_Toc475548289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20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90" w:history="1">
            <w:r w:rsidR="00980246" w:rsidRPr="00B66215">
              <w:rPr>
                <w:rStyle w:val="a9"/>
                <w:noProof/>
              </w:rPr>
              <w:t xml:space="preserve">6.3.1 </w:t>
            </w:r>
            <w:r w:rsidR="00980246" w:rsidRPr="00B66215">
              <w:rPr>
                <w:rStyle w:val="a9"/>
                <w:rFonts w:hint="eastAsia"/>
                <w:noProof/>
              </w:rPr>
              <w:t>添加一条</w:t>
            </w:r>
            <w:r w:rsidR="00980246" w:rsidRPr="00B66215">
              <w:rPr>
                <w:rStyle w:val="a9"/>
                <w:noProof/>
              </w:rPr>
              <w:t>IO</w:t>
            </w:r>
            <w:r w:rsidR="00980246" w:rsidRPr="00B66215">
              <w:rPr>
                <w:rStyle w:val="a9"/>
                <w:rFonts w:hint="eastAsia"/>
                <w:noProof/>
              </w:rPr>
              <w:t>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20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91" w:history="1">
            <w:r w:rsidR="00980246" w:rsidRPr="00B66215">
              <w:rPr>
                <w:rStyle w:val="a9"/>
                <w:noProof/>
              </w:rPr>
              <w:t xml:space="preserve">6.3.2 </w:t>
            </w:r>
            <w:r w:rsidR="00980246" w:rsidRPr="00B66215">
              <w:rPr>
                <w:rStyle w:val="a9"/>
                <w:rFonts w:hint="eastAsia"/>
                <w:noProof/>
              </w:rPr>
              <w:t>查询用户所有</w:t>
            </w:r>
            <w:r w:rsidR="00980246" w:rsidRPr="00B66215">
              <w:rPr>
                <w:rStyle w:val="a9"/>
                <w:noProof/>
              </w:rPr>
              <w:t>IO</w:t>
            </w:r>
            <w:r w:rsidR="00980246" w:rsidRPr="00B66215">
              <w:rPr>
                <w:rStyle w:val="a9"/>
                <w:rFonts w:hint="eastAsia"/>
                <w:noProof/>
              </w:rPr>
              <w:t>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20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92" w:history="1">
            <w:r w:rsidR="00980246" w:rsidRPr="00B66215">
              <w:rPr>
                <w:rStyle w:val="a9"/>
                <w:noProof/>
              </w:rPr>
              <w:t xml:space="preserve">6.3.3 </w:t>
            </w:r>
            <w:r w:rsidR="00980246" w:rsidRPr="00B66215">
              <w:rPr>
                <w:rStyle w:val="a9"/>
                <w:rFonts w:hint="eastAsia"/>
                <w:noProof/>
              </w:rPr>
              <w:t>删除一条</w:t>
            </w:r>
            <w:r w:rsidR="00980246" w:rsidRPr="00B66215">
              <w:rPr>
                <w:rStyle w:val="a9"/>
                <w:noProof/>
              </w:rPr>
              <w:t>IO</w:t>
            </w:r>
            <w:r w:rsidR="00980246" w:rsidRPr="00B66215">
              <w:rPr>
                <w:rStyle w:val="a9"/>
                <w:rFonts w:hint="eastAsia"/>
                <w:noProof/>
              </w:rPr>
              <w:t>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20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93" w:history="1">
            <w:r w:rsidR="00980246" w:rsidRPr="00B66215">
              <w:rPr>
                <w:rStyle w:val="a9"/>
                <w:noProof/>
              </w:rPr>
              <w:t xml:space="preserve">6.3.4 </w:t>
            </w:r>
            <w:r w:rsidR="00980246" w:rsidRPr="00B66215">
              <w:rPr>
                <w:rStyle w:val="a9"/>
                <w:rFonts w:hint="eastAsia"/>
                <w:noProof/>
              </w:rPr>
              <w:t>修改一条</w:t>
            </w:r>
            <w:r w:rsidR="00980246" w:rsidRPr="00B66215">
              <w:rPr>
                <w:rStyle w:val="a9"/>
                <w:noProof/>
              </w:rPr>
              <w:t>IO</w:t>
            </w:r>
            <w:r w:rsidR="00980246" w:rsidRPr="00B66215">
              <w:rPr>
                <w:rStyle w:val="a9"/>
                <w:rFonts w:hint="eastAsia"/>
                <w:noProof/>
              </w:rPr>
              <w:t>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hyperlink w:anchor="_Toc475548294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7.limitplan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95" w:history="1">
            <w:r w:rsidR="00980246" w:rsidRPr="00B66215">
              <w:rPr>
                <w:rStyle w:val="a9"/>
                <w:noProof/>
              </w:rPr>
              <w:t>7.1.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96" w:history="1">
            <w:r w:rsidR="00980246" w:rsidRPr="00B66215">
              <w:rPr>
                <w:rStyle w:val="a9"/>
                <w:noProof/>
              </w:rPr>
              <w:t>7.2.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21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297" w:history="1">
            <w:r w:rsidR="00980246" w:rsidRPr="00B66215">
              <w:rPr>
                <w:rStyle w:val="a9"/>
                <w:noProof/>
              </w:rPr>
              <w:t>7.3.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22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98" w:history="1">
            <w:r w:rsidR="00980246" w:rsidRPr="00B66215">
              <w:rPr>
                <w:rStyle w:val="a9"/>
                <w:noProof/>
              </w:rPr>
              <w:t xml:space="preserve">7.3.1 </w:t>
            </w:r>
            <w:r w:rsidR="00980246" w:rsidRPr="00B66215">
              <w:rPr>
                <w:rStyle w:val="a9"/>
                <w:rFonts w:hint="eastAsia"/>
                <w:noProof/>
              </w:rPr>
              <w:t>添加一条限值策略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22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299" w:history="1">
            <w:r w:rsidR="00980246" w:rsidRPr="00B66215">
              <w:rPr>
                <w:rStyle w:val="a9"/>
                <w:noProof/>
              </w:rPr>
              <w:t xml:space="preserve">7.3.2 </w:t>
            </w:r>
            <w:r w:rsidR="00980246" w:rsidRPr="00B66215">
              <w:rPr>
                <w:rStyle w:val="a9"/>
                <w:rFonts w:hint="eastAsia"/>
                <w:noProof/>
              </w:rPr>
              <w:t>查询用户所有限值策略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_Toc475548299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22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00" w:history="1">
            <w:r w:rsidR="00980246" w:rsidRPr="00B66215">
              <w:rPr>
                <w:rStyle w:val="a9"/>
                <w:noProof/>
              </w:rPr>
              <w:t xml:space="preserve">7.3.3 </w:t>
            </w:r>
            <w:r w:rsidR="00980246" w:rsidRPr="00B66215">
              <w:rPr>
                <w:rStyle w:val="a9"/>
                <w:rFonts w:hint="eastAsia"/>
                <w:noProof/>
              </w:rPr>
              <w:t>删除一条限值策略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01" w:history="1">
            <w:r w:rsidR="00980246" w:rsidRPr="00B66215">
              <w:rPr>
                <w:rStyle w:val="a9"/>
                <w:noProof/>
              </w:rPr>
              <w:t xml:space="preserve">7.3.4 </w:t>
            </w:r>
            <w:r w:rsidR="00980246" w:rsidRPr="00B66215">
              <w:rPr>
                <w:rStyle w:val="a9"/>
                <w:rFonts w:hint="eastAsia"/>
                <w:noProof/>
              </w:rPr>
              <w:t>修改一条限值策略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hyperlink w:anchor="_Toc475548302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8.smarthome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303" w:history="1">
            <w:r w:rsidR="00980246" w:rsidRPr="00B66215">
              <w:rPr>
                <w:rStyle w:val="a9"/>
                <w:noProof/>
              </w:rPr>
              <w:t>8.1.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304" w:history="1">
            <w:r w:rsidR="00980246" w:rsidRPr="00B66215">
              <w:rPr>
                <w:rStyle w:val="a9"/>
                <w:noProof/>
              </w:rPr>
              <w:t>8.2.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23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305" w:history="1">
            <w:r w:rsidR="00980246" w:rsidRPr="00B66215">
              <w:rPr>
                <w:rStyle w:val="a9"/>
                <w:noProof/>
              </w:rPr>
              <w:t>8.3.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24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06" w:history="1">
            <w:r w:rsidR="00980246" w:rsidRPr="00B66215">
              <w:rPr>
                <w:rStyle w:val="a9"/>
                <w:noProof/>
              </w:rPr>
              <w:t xml:space="preserve">8.3.1 </w:t>
            </w:r>
            <w:r w:rsidR="00980246" w:rsidRPr="00B66215">
              <w:rPr>
                <w:rStyle w:val="a9"/>
                <w:rFonts w:hint="eastAsia"/>
                <w:noProof/>
              </w:rPr>
              <w:t>查询指定类别传感器列表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24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07" w:history="1">
            <w:r w:rsidR="00980246" w:rsidRPr="00B66215">
              <w:rPr>
                <w:rStyle w:val="a9"/>
                <w:noProof/>
              </w:rPr>
              <w:t xml:space="preserve">8.3.2 </w:t>
            </w:r>
            <w:r w:rsidR="00980246" w:rsidRPr="00B66215">
              <w:rPr>
                <w:rStyle w:val="a9"/>
                <w:rFonts w:hint="eastAsia"/>
                <w:noProof/>
              </w:rPr>
              <w:t>模拟智能家居系统配置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08" w:history="1">
            <w:r w:rsidR="00980246" w:rsidRPr="00B66215">
              <w:rPr>
                <w:rStyle w:val="a9"/>
                <w:noProof/>
              </w:rPr>
              <w:t xml:space="preserve">8.3.3 </w:t>
            </w:r>
            <w:r w:rsidR="00980246" w:rsidRPr="00B66215">
              <w:rPr>
                <w:rStyle w:val="a9"/>
                <w:rFonts w:hint="eastAsia"/>
                <w:noProof/>
              </w:rPr>
              <w:t>模拟智能家居系统清除配置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09" w:history="1">
            <w:r w:rsidR="00980246" w:rsidRPr="00B66215">
              <w:rPr>
                <w:rStyle w:val="a9"/>
                <w:noProof/>
              </w:rPr>
              <w:t xml:space="preserve">8.3.4 </w:t>
            </w:r>
            <w:r w:rsidR="00980246" w:rsidRPr="00B66215">
              <w:rPr>
                <w:rStyle w:val="a9"/>
                <w:rFonts w:hint="eastAsia"/>
                <w:noProof/>
              </w:rPr>
              <w:t>模拟智能家居系统传感器实时数据查询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_Toc475548309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10" w:history="1">
            <w:r w:rsidR="00980246" w:rsidRPr="00B66215">
              <w:rPr>
                <w:rStyle w:val="a9"/>
                <w:noProof/>
              </w:rPr>
              <w:t xml:space="preserve">8.3.5 </w:t>
            </w:r>
            <w:r w:rsidR="00980246" w:rsidRPr="00B66215">
              <w:rPr>
                <w:rStyle w:val="a9"/>
                <w:rFonts w:hint="eastAsia"/>
                <w:noProof/>
              </w:rPr>
              <w:t>模拟智能家居系统被控设备控制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25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11" w:history="1">
            <w:r w:rsidR="00980246" w:rsidRPr="00B66215">
              <w:rPr>
                <w:rStyle w:val="a9"/>
                <w:noProof/>
              </w:rPr>
              <w:t xml:space="preserve">8.3.6 </w:t>
            </w:r>
            <w:r w:rsidR="00980246" w:rsidRPr="00B66215">
              <w:rPr>
                <w:rStyle w:val="a9"/>
                <w:rFonts w:hint="eastAsia"/>
                <w:noProof/>
              </w:rPr>
              <w:t>查询智能家居配置信息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10"/>
            <w:tabs>
              <w:tab w:val="right" w:leader="dot" w:pos="8494"/>
            </w:tabs>
            <w:spacing w:after="163"/>
            <w:ind w:firstLine="480"/>
            <w:rPr>
              <w:noProof/>
              <w:sz w:val="21"/>
            </w:rPr>
          </w:pPr>
          <w:hyperlink w:anchor="_Toc475548312" w:history="1">
            <w:r w:rsidR="00980246" w:rsidRPr="00B66215">
              <w:rPr>
                <w:rStyle w:val="a9"/>
                <w:rFonts w:hint="eastAsia"/>
                <w:noProof/>
              </w:rPr>
              <w:t>表</w:t>
            </w:r>
            <w:r w:rsidR="00980246" w:rsidRPr="00B66215">
              <w:rPr>
                <w:rStyle w:val="a9"/>
                <w:noProof/>
              </w:rPr>
              <w:t>9.smartagr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_Toc475548312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313" w:history="1">
            <w:r w:rsidR="00980246" w:rsidRPr="00B66215">
              <w:rPr>
                <w:rStyle w:val="a9"/>
                <w:noProof/>
              </w:rPr>
              <w:t>9.1.</w:t>
            </w:r>
            <w:r w:rsidR="00980246" w:rsidRPr="00B66215">
              <w:rPr>
                <w:rStyle w:val="a9"/>
                <w:rFonts w:hint="eastAsia"/>
                <w:noProof/>
              </w:rPr>
              <w:t>功能说明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_Toc475548313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314" w:history="1">
            <w:r w:rsidR="00980246" w:rsidRPr="00B66215">
              <w:rPr>
                <w:rStyle w:val="a9"/>
                <w:noProof/>
              </w:rPr>
              <w:t>9.2.</w:t>
            </w:r>
            <w:r w:rsidR="00980246" w:rsidRPr="00B66215">
              <w:rPr>
                <w:rStyle w:val="a9"/>
                <w:rFonts w:hint="eastAsia"/>
                <w:noProof/>
              </w:rPr>
              <w:t>字段说明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_Toc475548314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26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20"/>
            <w:tabs>
              <w:tab w:val="right" w:leader="dot" w:pos="8494"/>
            </w:tabs>
            <w:spacing w:after="163"/>
            <w:ind w:left="480" w:firstLine="480"/>
            <w:rPr>
              <w:noProof/>
              <w:sz w:val="21"/>
            </w:rPr>
          </w:pPr>
          <w:hyperlink w:anchor="_Toc475548315" w:history="1">
            <w:r w:rsidR="00980246" w:rsidRPr="00B66215">
              <w:rPr>
                <w:rStyle w:val="a9"/>
                <w:noProof/>
              </w:rPr>
              <w:t>9.3.</w:t>
            </w:r>
            <w:r w:rsidR="00980246" w:rsidRPr="00B66215">
              <w:rPr>
                <w:rStyle w:val="a9"/>
                <w:rFonts w:hint="eastAsia"/>
                <w:noProof/>
              </w:rPr>
              <w:t>接口说明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_Toc475548315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16" w:history="1">
            <w:r w:rsidR="00980246" w:rsidRPr="00B66215">
              <w:rPr>
                <w:rStyle w:val="a9"/>
                <w:noProof/>
              </w:rPr>
              <w:t xml:space="preserve">9.3.1 </w:t>
            </w:r>
            <w:r w:rsidR="00980246" w:rsidRPr="00B66215">
              <w:rPr>
                <w:rStyle w:val="a9"/>
                <w:rFonts w:hint="eastAsia"/>
                <w:noProof/>
              </w:rPr>
              <w:t>查询指定类别传感器列表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_Toc475548316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27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17" w:history="1">
            <w:r w:rsidR="00980246" w:rsidRPr="00B66215">
              <w:rPr>
                <w:rStyle w:val="a9"/>
                <w:noProof/>
              </w:rPr>
              <w:t xml:space="preserve">9.3.2 </w:t>
            </w:r>
            <w:r w:rsidR="00980246" w:rsidRPr="00B66215">
              <w:rPr>
                <w:rStyle w:val="a9"/>
                <w:rFonts w:hint="eastAsia"/>
                <w:noProof/>
              </w:rPr>
              <w:t>模拟智能农业系统配置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_Toc475548317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18" w:history="1">
            <w:r w:rsidR="00980246" w:rsidRPr="00B66215">
              <w:rPr>
                <w:rStyle w:val="a9"/>
                <w:noProof/>
              </w:rPr>
              <w:t xml:space="preserve">9.3.3 </w:t>
            </w:r>
            <w:r w:rsidR="00980246" w:rsidRPr="00B66215">
              <w:rPr>
                <w:rStyle w:val="a9"/>
                <w:rFonts w:hint="eastAsia"/>
                <w:noProof/>
              </w:rPr>
              <w:t>模拟智能家居系统清除配置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_Toc475548318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19" w:history="1">
            <w:r w:rsidR="00980246" w:rsidRPr="00B66215">
              <w:rPr>
                <w:rStyle w:val="a9"/>
                <w:noProof/>
              </w:rPr>
              <w:t xml:space="preserve">9.3.4 </w:t>
            </w:r>
            <w:r w:rsidR="00980246" w:rsidRPr="00B66215">
              <w:rPr>
                <w:rStyle w:val="a9"/>
                <w:rFonts w:hint="eastAsia"/>
                <w:noProof/>
              </w:rPr>
              <w:t>模拟智能农业系统传感器实时数据查询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_Toc475548319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20" w:history="1">
            <w:r w:rsidR="00980246" w:rsidRPr="00B66215">
              <w:rPr>
                <w:rStyle w:val="a9"/>
                <w:noProof/>
              </w:rPr>
              <w:t xml:space="preserve">9.3.5 </w:t>
            </w:r>
            <w:r w:rsidR="00980246" w:rsidRPr="00B66215">
              <w:rPr>
                <w:rStyle w:val="a9"/>
                <w:rFonts w:hint="eastAsia"/>
                <w:noProof/>
              </w:rPr>
              <w:t>模拟智能农业系统被控设备控制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_Toc475548320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28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980246" w:rsidRDefault="0084023D" w:rsidP="00980246">
          <w:pPr>
            <w:pStyle w:val="30"/>
            <w:tabs>
              <w:tab w:val="right" w:leader="dot" w:pos="8494"/>
            </w:tabs>
            <w:spacing w:after="163"/>
            <w:ind w:left="960" w:firstLine="480"/>
            <w:rPr>
              <w:noProof/>
              <w:sz w:val="21"/>
            </w:rPr>
          </w:pPr>
          <w:hyperlink w:anchor="_Toc475548321" w:history="1">
            <w:r w:rsidR="00980246" w:rsidRPr="00B66215">
              <w:rPr>
                <w:rStyle w:val="a9"/>
                <w:noProof/>
              </w:rPr>
              <w:t xml:space="preserve">9.3.6 </w:t>
            </w:r>
            <w:r w:rsidR="00980246" w:rsidRPr="00B66215">
              <w:rPr>
                <w:rStyle w:val="a9"/>
                <w:rFonts w:hint="eastAsia"/>
                <w:noProof/>
              </w:rPr>
              <w:t>查询智能农业配置信息</w:t>
            </w:r>
            <w:r w:rsidR="00980246">
              <w:rPr>
                <w:noProof/>
                <w:webHidden/>
              </w:rPr>
              <w:tab/>
            </w:r>
            <w:r w:rsidR="00980246">
              <w:rPr>
                <w:noProof/>
                <w:webHidden/>
              </w:rPr>
              <w:fldChar w:fldCharType="begin"/>
            </w:r>
            <w:r w:rsidR="00980246">
              <w:rPr>
                <w:noProof/>
                <w:webHidden/>
              </w:rPr>
              <w:instrText xml:space="preserve"> PAGEREF _Toc475548321 \h </w:instrText>
            </w:r>
            <w:r w:rsidR="00980246">
              <w:rPr>
                <w:noProof/>
                <w:webHidden/>
              </w:rPr>
            </w:r>
            <w:r w:rsidR="00980246">
              <w:rPr>
                <w:noProof/>
                <w:webHidden/>
              </w:rPr>
              <w:fldChar w:fldCharType="separate"/>
            </w:r>
            <w:r w:rsidR="00DE6122">
              <w:rPr>
                <w:noProof/>
                <w:webHidden/>
              </w:rPr>
              <w:t>29</w:t>
            </w:r>
            <w:r w:rsidR="00980246">
              <w:rPr>
                <w:noProof/>
                <w:webHidden/>
              </w:rPr>
              <w:fldChar w:fldCharType="end"/>
            </w:r>
          </w:hyperlink>
        </w:p>
        <w:p w:rsidR="00D5570C" w:rsidRPr="00FC210A" w:rsidRDefault="00183422" w:rsidP="00980246">
          <w:pPr>
            <w:spacing w:after="163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460E0" w:rsidRPr="002460E0" w:rsidRDefault="002460E0" w:rsidP="002460E0">
      <w:pPr>
        <w:keepNext w:val="0"/>
        <w:widowControl/>
        <w:spacing w:afterLines="0" w:after="0"/>
        <w:ind w:firstLineChars="0" w:firstLine="0"/>
        <w:jc w:val="left"/>
        <w:rPr>
          <w:rFonts w:eastAsia="黑体"/>
          <w:b/>
          <w:bCs/>
          <w:kern w:val="44"/>
          <w:sz w:val="36"/>
          <w:szCs w:val="44"/>
        </w:rPr>
      </w:pPr>
      <w:r>
        <w:br w:type="page"/>
      </w:r>
    </w:p>
    <w:p w:rsidR="00D5570C" w:rsidRPr="002F3178" w:rsidRDefault="00D5570C" w:rsidP="002F3178">
      <w:pPr>
        <w:pStyle w:val="1"/>
        <w:spacing w:after="163"/>
      </w:pPr>
      <w:bookmarkStart w:id="0" w:name="_Toc475548230"/>
      <w:r w:rsidRPr="002F3178">
        <w:rPr>
          <w:rFonts w:hint="eastAsia"/>
        </w:rPr>
        <w:lastRenderedPageBreak/>
        <w:t>表</w:t>
      </w:r>
      <w:r w:rsidRPr="002F3178">
        <w:rPr>
          <w:rFonts w:hint="eastAsia"/>
        </w:rPr>
        <w:t>1.user</w:t>
      </w:r>
      <w:bookmarkEnd w:id="0"/>
    </w:p>
    <w:p w:rsidR="00D5570C" w:rsidRDefault="00E77974" w:rsidP="00F45B1D">
      <w:pPr>
        <w:pStyle w:val="2"/>
        <w:spacing w:after="163"/>
      </w:pPr>
      <w:bookmarkStart w:id="1" w:name="_Toc475548231"/>
      <w:r>
        <w:t>1.</w:t>
      </w:r>
      <w:r w:rsidR="00183422">
        <w:rPr>
          <w:rFonts w:hint="eastAsia"/>
        </w:rPr>
        <w:t>1.</w:t>
      </w:r>
      <w:r w:rsidR="00183422">
        <w:rPr>
          <w:rFonts w:hint="eastAsia"/>
        </w:rPr>
        <w:t>功能说明</w:t>
      </w:r>
      <w:bookmarkEnd w:id="1"/>
    </w:p>
    <w:p w:rsidR="00F45B1D" w:rsidRPr="00F45B1D" w:rsidRDefault="00F45B1D" w:rsidP="00F45B1D">
      <w:pPr>
        <w:spacing w:after="163"/>
        <w:ind w:firstLine="480"/>
      </w:pPr>
      <w:r>
        <w:rPr>
          <w:rFonts w:hint="eastAsia"/>
        </w:rPr>
        <w:t>用户信息表，记录唯一管理员及所有用户信息</w:t>
      </w:r>
      <w:r w:rsidR="00082233">
        <w:rPr>
          <w:rFonts w:hint="eastAsia"/>
        </w:rPr>
        <w:t>，密码采用</w:t>
      </w:r>
      <w:r w:rsidR="00082233">
        <w:rPr>
          <w:rFonts w:hint="eastAsia"/>
        </w:rPr>
        <w:t>MD5+salt</w:t>
      </w:r>
      <w:r w:rsidR="00082233">
        <w:rPr>
          <w:rFonts w:hint="eastAsia"/>
        </w:rPr>
        <w:t>校验存储，</w:t>
      </w:r>
      <w:r w:rsidR="00082233">
        <w:rPr>
          <w:rFonts w:hint="eastAsia"/>
        </w:rPr>
        <w:t>salt</w:t>
      </w:r>
      <w:r w:rsidR="00082233">
        <w:rPr>
          <w:rFonts w:hint="eastAsia"/>
        </w:rPr>
        <w:t>使用注册时间毫秒数，密码存储采用</w:t>
      </w:r>
      <w:r w:rsidR="00082233">
        <w:rPr>
          <w:rFonts w:hint="eastAsia"/>
        </w:rPr>
        <w:t xml:space="preserve"> MD5</w:t>
      </w:r>
      <w:r w:rsidR="00082233">
        <w:rPr>
          <w:rFonts w:hint="eastAsia"/>
        </w:rPr>
        <w:t>（密码</w:t>
      </w:r>
      <w:r w:rsidR="00082233">
        <w:rPr>
          <w:rFonts w:hint="eastAsia"/>
        </w:rPr>
        <w:t>+salt</w:t>
      </w:r>
      <w:r w:rsidR="00082233">
        <w:rPr>
          <w:rFonts w:hint="eastAsia"/>
        </w:rPr>
        <w:t>）的形式。</w:t>
      </w:r>
    </w:p>
    <w:p w:rsidR="00183422" w:rsidRDefault="00E77974" w:rsidP="00F45B1D">
      <w:pPr>
        <w:pStyle w:val="2"/>
        <w:spacing w:after="163"/>
      </w:pPr>
      <w:bookmarkStart w:id="2" w:name="_Toc475548232"/>
      <w:r>
        <w:t>1.</w:t>
      </w:r>
      <w:r w:rsidR="00183422">
        <w:rPr>
          <w:rFonts w:hint="eastAsia"/>
        </w:rPr>
        <w:t>2.</w:t>
      </w:r>
      <w:r w:rsidR="00183422">
        <w:rPr>
          <w:rFonts w:hint="eastAsia"/>
        </w:rPr>
        <w:t>字段说明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5"/>
        <w:gridCol w:w="1315"/>
        <w:gridCol w:w="1701"/>
        <w:gridCol w:w="4359"/>
      </w:tblGrid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varchar(40)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用户姓名，登陆后显示，非空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email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varchar(80)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登陆账号，找回密码，用户唯一识别码，不可重复，非空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password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  <w:r>
              <w:t>+</w:t>
            </w:r>
            <w:r>
              <w:rPr>
                <w:rFonts w:hint="eastAsia"/>
              </w:rPr>
              <w:t>注册时间经过</w:t>
            </w:r>
            <w:r>
              <w:t>md5</w:t>
            </w:r>
            <w:r>
              <w:rPr>
                <w:rFonts w:hint="eastAsia"/>
              </w:rPr>
              <w:t>散列后的值，非空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phone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varchar(40)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note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备注信息，可以为空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账户状态，</w:t>
            </w:r>
            <w:r>
              <w:t>0</w:t>
            </w:r>
            <w:r>
              <w:rPr>
                <w:rFonts w:hint="eastAsia"/>
              </w:rPr>
              <w:t>为未验证，不可用，</w:t>
            </w:r>
            <w:r>
              <w:t>1</w:t>
            </w:r>
            <w:r>
              <w:rPr>
                <w:rFonts w:hint="eastAsia"/>
              </w:rPr>
              <w:t>为正常可用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power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用户权限，</w:t>
            </w:r>
            <w:r>
              <w:t>0</w:t>
            </w:r>
            <w:r>
              <w:rPr>
                <w:rFonts w:hint="eastAsia"/>
              </w:rPr>
              <w:t>为管理员，</w:t>
            </w:r>
            <w:r>
              <w:t>1</w:t>
            </w:r>
            <w:r>
              <w:rPr>
                <w:rFonts w:hint="eastAsia"/>
              </w:rPr>
              <w:t>为普通用户</w:t>
            </w:r>
          </w:p>
        </w:tc>
      </w:tr>
      <w:tr w:rsidR="00287026" w:rsidTr="00287026">
        <w:trPr>
          <w:trHeight w:val="567"/>
        </w:trPr>
        <w:tc>
          <w:tcPr>
            <w:tcW w:w="134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insertTime</w:t>
            </w:r>
          </w:p>
        </w:tc>
        <w:tc>
          <w:tcPr>
            <w:tcW w:w="1315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701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4359" w:type="dxa"/>
            <w:vAlign w:val="center"/>
          </w:tcPr>
          <w:p w:rsidR="00287026" w:rsidRDefault="003F3767" w:rsidP="0028702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注册时间，同时也是</w:t>
            </w:r>
            <w:r>
              <w:t>salt</w:t>
            </w:r>
          </w:p>
        </w:tc>
      </w:tr>
    </w:tbl>
    <w:p w:rsidR="00183422" w:rsidRDefault="00E77974" w:rsidP="00F45B1D">
      <w:pPr>
        <w:pStyle w:val="2"/>
        <w:spacing w:after="163"/>
      </w:pPr>
      <w:bookmarkStart w:id="3" w:name="_Toc475548233"/>
      <w:r>
        <w:t>1.</w:t>
      </w:r>
      <w:r w:rsidR="00183422">
        <w:rPr>
          <w:rFonts w:hint="eastAsia"/>
        </w:rPr>
        <w:t>3.</w:t>
      </w:r>
      <w:r w:rsidR="00183422">
        <w:rPr>
          <w:rFonts w:hint="eastAsia"/>
        </w:rPr>
        <w:t>接口说明</w:t>
      </w:r>
      <w:bookmarkEnd w:id="3"/>
    </w:p>
    <w:p w:rsidR="00D147F3" w:rsidRPr="00D147F3" w:rsidRDefault="00E77974" w:rsidP="00D147F3">
      <w:pPr>
        <w:pStyle w:val="3"/>
        <w:spacing w:after="163"/>
      </w:pPr>
      <w:bookmarkStart w:id="4" w:name="_Toc475548234"/>
      <w:r>
        <w:t>1.</w:t>
      </w:r>
      <w:r w:rsidR="00C52A4C">
        <w:t xml:space="preserve">3.1 </w:t>
      </w:r>
      <w:r w:rsidR="00C52A4C">
        <w:rPr>
          <w:rFonts w:hint="eastAsia"/>
        </w:rPr>
        <w:t>查询用户信息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D147F3" w:rsidTr="00E77974">
        <w:tc>
          <w:tcPr>
            <w:tcW w:w="1148" w:type="dxa"/>
            <w:vAlign w:val="center"/>
          </w:tcPr>
          <w:p w:rsidR="00D147F3" w:rsidRDefault="00D147F3" w:rsidP="00FC6877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D147F3" w:rsidRDefault="00D147F3" w:rsidP="00FC6877">
            <w:pPr>
              <w:spacing w:after="163"/>
              <w:ind w:firstLineChars="0" w:firstLine="0"/>
            </w:pPr>
            <w:r>
              <w:rPr>
                <w:rFonts w:hint="eastAsia"/>
              </w:rPr>
              <w:t>管理员查看所有用户信息</w:t>
            </w:r>
          </w:p>
        </w:tc>
      </w:tr>
      <w:tr w:rsidR="00FC6877" w:rsidTr="00E77974">
        <w:tc>
          <w:tcPr>
            <w:tcW w:w="1148" w:type="dxa"/>
            <w:vAlign w:val="center"/>
          </w:tcPr>
          <w:p w:rsidR="00FC6877" w:rsidRDefault="00FC6877" w:rsidP="00FC6877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572" w:type="dxa"/>
            <w:vAlign w:val="center"/>
          </w:tcPr>
          <w:p w:rsidR="00FC6877" w:rsidRDefault="00FC6877" w:rsidP="00FC6877">
            <w:pPr>
              <w:spacing w:after="163"/>
              <w:ind w:firstLineChars="0" w:firstLine="0"/>
            </w:pPr>
            <w:r>
              <w:rPr>
                <w:rFonts w:hint="eastAsia"/>
              </w:rPr>
              <w:t>/user/query</w:t>
            </w:r>
          </w:p>
        </w:tc>
      </w:tr>
      <w:tr w:rsidR="00FC6877" w:rsidTr="00E77974">
        <w:tc>
          <w:tcPr>
            <w:tcW w:w="1148" w:type="dxa"/>
            <w:vAlign w:val="center"/>
          </w:tcPr>
          <w:p w:rsidR="00FC6877" w:rsidRDefault="00FC6877" w:rsidP="00FC6877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C6877" w:rsidRDefault="00C1694D" w:rsidP="00C1694D">
            <w:pPr>
              <w:spacing w:after="163"/>
              <w:ind w:firstLineChars="0" w:firstLine="0"/>
            </w:pPr>
            <w:r>
              <w:t>page</w:t>
            </w:r>
            <w:r w:rsidR="00FC6877">
              <w:rPr>
                <w:rFonts w:hint="eastAsia"/>
              </w:rPr>
              <w:t>：</w:t>
            </w:r>
            <w:r w:rsidR="006769D5">
              <w:rPr>
                <w:rFonts w:hint="eastAsia"/>
              </w:rPr>
              <w:t>分页页数</w:t>
            </w:r>
            <w:r w:rsidR="00FC6877">
              <w:rPr>
                <w:rFonts w:hint="eastAsia"/>
              </w:rPr>
              <w:t>，</w:t>
            </w:r>
            <w:r>
              <w:t>rows</w:t>
            </w:r>
            <w:r w:rsidR="00FC6877">
              <w:rPr>
                <w:rFonts w:hint="eastAsia"/>
              </w:rPr>
              <w:t>：查询总条数</w:t>
            </w:r>
          </w:p>
        </w:tc>
      </w:tr>
      <w:tr w:rsidR="00FC6877" w:rsidTr="00E77974">
        <w:tc>
          <w:tcPr>
            <w:tcW w:w="1148" w:type="dxa"/>
            <w:vAlign w:val="center"/>
          </w:tcPr>
          <w:p w:rsidR="00FC6877" w:rsidRDefault="00FC6877" w:rsidP="00FC6877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C6877" w:rsidRDefault="0095158C" w:rsidP="00FC6877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FC6877">
              <w:rPr>
                <w:rFonts w:hint="eastAsia"/>
              </w:rPr>
              <w:t>total</w:t>
            </w:r>
            <w:r w:rsidR="00FC6877">
              <w:rPr>
                <w:rFonts w:hint="eastAsia"/>
              </w:rPr>
              <w:t>：总记录数，</w:t>
            </w:r>
            <w:r w:rsidR="00777556">
              <w:t>pages:</w:t>
            </w:r>
            <w:r w:rsidR="00777556">
              <w:rPr>
                <w:rFonts w:hint="eastAsia"/>
              </w:rPr>
              <w:t>当前页数</w:t>
            </w:r>
            <w:r w:rsidR="00A807CD">
              <w:rPr>
                <w:rFonts w:hint="eastAsia"/>
              </w:rPr>
              <w:t>，</w:t>
            </w:r>
            <w:r w:rsidR="00FC6877">
              <w:rPr>
                <w:rFonts w:hint="eastAsia"/>
              </w:rPr>
              <w:t>users</w:t>
            </w:r>
            <w:r w:rsidR="00FC6877">
              <w:rPr>
                <w:rFonts w:hint="eastAsia"/>
              </w:rPr>
              <w:t>：查询结果（</w:t>
            </w:r>
            <w:r w:rsidR="00FC6877">
              <w:rPr>
                <w:rFonts w:hint="eastAsia"/>
              </w:rPr>
              <w:t>json</w:t>
            </w:r>
            <w:r w:rsidR="00FC6877"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D147F3" w:rsidRPr="00D147F3" w:rsidRDefault="00E77974" w:rsidP="00CB527B">
      <w:pPr>
        <w:pStyle w:val="3"/>
        <w:spacing w:after="163"/>
      </w:pPr>
      <w:bookmarkStart w:id="5" w:name="_Toc475548235"/>
      <w:r>
        <w:t>1.</w:t>
      </w:r>
      <w:r w:rsidR="00BB309E">
        <w:rPr>
          <w:rFonts w:hint="eastAsia"/>
        </w:rPr>
        <w:t xml:space="preserve">3.2 </w:t>
      </w:r>
      <w:r w:rsidR="00BB309E">
        <w:rPr>
          <w:rFonts w:hint="eastAsia"/>
        </w:rPr>
        <w:t>注册用户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CB527B" w:rsidTr="00C97F98">
        <w:tc>
          <w:tcPr>
            <w:tcW w:w="1148" w:type="dxa"/>
            <w:vAlign w:val="center"/>
          </w:tcPr>
          <w:p w:rsidR="00CB527B" w:rsidRDefault="00CB527B" w:rsidP="00BB309E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CB527B" w:rsidRDefault="00CB527B" w:rsidP="00BB309E">
            <w:pPr>
              <w:spacing w:after="163"/>
              <w:ind w:firstLineChars="0" w:firstLine="0"/>
            </w:pPr>
            <w:r>
              <w:rPr>
                <w:rFonts w:hint="eastAsia"/>
              </w:rPr>
              <w:t>用户自助注册信息</w:t>
            </w:r>
          </w:p>
        </w:tc>
      </w:tr>
      <w:tr w:rsidR="00BB309E" w:rsidTr="00C97F98">
        <w:tc>
          <w:tcPr>
            <w:tcW w:w="1148" w:type="dxa"/>
            <w:vAlign w:val="center"/>
          </w:tcPr>
          <w:p w:rsidR="00BB309E" w:rsidRDefault="00BB309E" w:rsidP="00BB309E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BB309E" w:rsidRDefault="00BB309E" w:rsidP="00BB309E">
            <w:pPr>
              <w:spacing w:after="163"/>
              <w:ind w:firstLineChars="0" w:firstLine="0"/>
            </w:pPr>
            <w:r>
              <w:rPr>
                <w:rFonts w:hint="eastAsia"/>
              </w:rPr>
              <w:t>/user/register</w:t>
            </w:r>
          </w:p>
        </w:tc>
      </w:tr>
      <w:tr w:rsidR="00BB309E" w:rsidTr="00C97F98">
        <w:tc>
          <w:tcPr>
            <w:tcW w:w="1148" w:type="dxa"/>
            <w:vAlign w:val="center"/>
          </w:tcPr>
          <w:p w:rsidR="00BB309E" w:rsidRDefault="00BB309E" w:rsidP="00BB309E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BB309E" w:rsidRDefault="00BB309E" w:rsidP="00E6535F">
            <w:pPr>
              <w:spacing w:after="163"/>
              <w:ind w:firstLineChars="0" w:firstLine="0"/>
            </w:pPr>
            <w:r>
              <w:t>name,email,password,phone,note</w:t>
            </w:r>
            <w:r w:rsidR="00661300">
              <w:t>,</w:t>
            </w:r>
            <w:r w:rsidR="00E6535F">
              <w:rPr>
                <w:rFonts w:hint="eastAsia"/>
              </w:rPr>
              <w:t xml:space="preserve"> </w:t>
            </w:r>
            <w:r w:rsidR="00661300">
              <w:rPr>
                <w:rFonts w:hint="eastAsia"/>
              </w:rPr>
              <w:t>vCode</w:t>
            </w:r>
          </w:p>
        </w:tc>
      </w:tr>
      <w:tr w:rsidR="00BB309E" w:rsidTr="00C97F98">
        <w:tc>
          <w:tcPr>
            <w:tcW w:w="1148" w:type="dxa"/>
            <w:vAlign w:val="center"/>
          </w:tcPr>
          <w:p w:rsidR="00BB309E" w:rsidRDefault="00BB309E" w:rsidP="00BB309E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BB309E" w:rsidRDefault="00634F1D" w:rsidP="009E3361">
            <w:pPr>
              <w:spacing w:after="163"/>
              <w:ind w:firstLineChars="0" w:firstLine="0"/>
            </w:pPr>
            <w:r>
              <w:t>{</w:t>
            </w:r>
            <w:r w:rsidR="0095158C">
              <w:rPr>
                <w:rFonts w:hint="eastAsia"/>
              </w:rPr>
              <w:t>s</w:t>
            </w:r>
            <w:r w:rsidR="009E3361">
              <w:t>uccess:true</w:t>
            </w:r>
            <w:r w:rsidR="0095158C">
              <w:rPr>
                <w:rFonts w:hint="eastAsia"/>
              </w:rPr>
              <w:t>，</w:t>
            </w:r>
            <w:r w:rsidR="0095158C">
              <w:rPr>
                <w:rFonts w:hint="eastAsia"/>
              </w:rPr>
              <w:t>result</w:t>
            </w:r>
            <w:r w:rsidR="0095158C">
              <w:rPr>
                <w:rFonts w:hint="eastAsia"/>
              </w:rPr>
              <w:t>：</w:t>
            </w:r>
            <w:r w:rsidR="0095158C">
              <w:rPr>
                <w:rFonts w:hint="eastAsia"/>
              </w:rPr>
              <w:t>ok/</w:t>
            </w:r>
            <w:r w:rsidR="00C313AD">
              <w:rPr>
                <w:rFonts w:hint="eastAsia"/>
              </w:rPr>
              <w:t>failed</w:t>
            </w:r>
            <w:r w:rsidR="00EC1034">
              <w:rPr>
                <w:rFonts w:hint="eastAsia"/>
              </w:rPr>
              <w:t>，</w:t>
            </w:r>
            <w:r w:rsidR="00EC1034">
              <w:rPr>
                <w:rFonts w:hint="eastAsia"/>
              </w:rPr>
              <w:t>reason</w:t>
            </w:r>
            <w:r w:rsidR="00EC1034">
              <w:rPr>
                <w:rFonts w:hint="eastAsia"/>
              </w:rPr>
              <w:t>：</w:t>
            </w:r>
            <w:r w:rsidR="00EC1034">
              <w:rPr>
                <w:rFonts w:hint="eastAsia"/>
              </w:rPr>
              <w:t>ok/wrongCode</w:t>
            </w:r>
            <w:r>
              <w:t>}</w:t>
            </w:r>
          </w:p>
        </w:tc>
      </w:tr>
    </w:tbl>
    <w:p w:rsidR="00C97F98" w:rsidRPr="00D147F3" w:rsidRDefault="00E77974" w:rsidP="00C97F98">
      <w:pPr>
        <w:pStyle w:val="3"/>
        <w:spacing w:after="163"/>
      </w:pPr>
      <w:bookmarkStart w:id="6" w:name="_Toc475548236"/>
      <w:r>
        <w:t>1.</w:t>
      </w:r>
      <w:r w:rsidR="00C97F98">
        <w:rPr>
          <w:rFonts w:hint="eastAsia"/>
        </w:rPr>
        <w:t>3.</w:t>
      </w:r>
      <w:r w:rsidR="00EE50EF">
        <w:rPr>
          <w:rFonts w:hint="eastAsia"/>
        </w:rPr>
        <w:t>3</w:t>
      </w:r>
      <w:r w:rsidR="00846B05">
        <w:t xml:space="preserve"> </w:t>
      </w:r>
      <w:r w:rsidR="00EE50EF">
        <w:rPr>
          <w:rFonts w:hint="eastAsia"/>
        </w:rPr>
        <w:t>邮箱重复性检测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用户自助注册信息</w:t>
            </w:r>
            <w:r w:rsidR="00EE50EF">
              <w:rPr>
                <w:rFonts w:hint="eastAsia"/>
              </w:rPr>
              <w:t>时检测邮箱是否被占用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/user/</w:t>
            </w:r>
            <w:r w:rsidR="0095158C">
              <w:rPr>
                <w:rFonts w:hint="eastAsia"/>
              </w:rPr>
              <w:t>checkEmail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C97F98" w:rsidRDefault="0095158C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C97F98" w:rsidRDefault="00C97F98" w:rsidP="00DC6474">
            <w:pPr>
              <w:spacing w:after="163"/>
              <w:ind w:firstLineChars="0" w:firstLine="0"/>
            </w:pPr>
            <w:r>
              <w:t>{</w:t>
            </w:r>
            <w:r w:rsidR="0095158C">
              <w:rPr>
                <w:rFonts w:hint="eastAsia"/>
              </w:rPr>
              <w:t>s</w:t>
            </w:r>
            <w:r>
              <w:t>uccess:true</w:t>
            </w:r>
            <w:r w:rsidR="002C0CE7">
              <w:rPr>
                <w:rFonts w:hint="eastAsia"/>
              </w:rPr>
              <w:t>，</w:t>
            </w:r>
            <w:r w:rsidR="002C0CE7">
              <w:rPr>
                <w:rFonts w:hint="eastAsia"/>
              </w:rPr>
              <w:t>reaslut</w:t>
            </w:r>
            <w:r w:rsidR="002C0CE7">
              <w:rPr>
                <w:rFonts w:hint="eastAsia"/>
              </w:rPr>
              <w:t>：</w:t>
            </w:r>
            <w:r w:rsidR="002C0CE7">
              <w:rPr>
                <w:rFonts w:hint="eastAsia"/>
              </w:rPr>
              <w:t>ok/</w:t>
            </w:r>
            <w:r w:rsidR="00DC6474">
              <w:t>exist</w:t>
            </w:r>
            <w:r>
              <w:t>}</w:t>
            </w:r>
          </w:p>
        </w:tc>
      </w:tr>
    </w:tbl>
    <w:p w:rsidR="00C97F98" w:rsidRPr="00D147F3" w:rsidRDefault="00E77974" w:rsidP="00C97F98">
      <w:pPr>
        <w:pStyle w:val="3"/>
        <w:spacing w:after="163"/>
      </w:pPr>
      <w:bookmarkStart w:id="7" w:name="_Toc475548237"/>
      <w:r>
        <w:t>1.</w:t>
      </w:r>
      <w:r w:rsidR="00C97F98">
        <w:rPr>
          <w:rFonts w:hint="eastAsia"/>
        </w:rPr>
        <w:t>3.</w:t>
      </w:r>
      <w:r w:rsidR="00D71674">
        <w:rPr>
          <w:rFonts w:hint="eastAsia"/>
        </w:rPr>
        <w:t>4</w:t>
      </w:r>
      <w:r w:rsidR="00C97F98">
        <w:rPr>
          <w:rFonts w:hint="eastAsia"/>
        </w:rPr>
        <w:t xml:space="preserve"> </w:t>
      </w:r>
      <w:r w:rsidR="00D71674">
        <w:rPr>
          <w:rFonts w:hint="eastAsia"/>
        </w:rPr>
        <w:t>获取验证码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用户自助注册信息</w:t>
            </w:r>
            <w:r w:rsidR="00D71674">
              <w:rPr>
                <w:rFonts w:hint="eastAsia"/>
              </w:rPr>
              <w:t>时获取验证码，防止非正常注册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/user/</w:t>
            </w:r>
            <w:r w:rsidR="00CF44DD">
              <w:rPr>
                <w:rFonts w:hint="eastAsia"/>
              </w:rPr>
              <w:t>getCheckCode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C97F98" w:rsidRDefault="00D674CB" w:rsidP="00C97F98">
            <w:pPr>
              <w:spacing w:after="163"/>
              <w:ind w:firstLineChars="0" w:firstLine="0"/>
            </w:pPr>
            <w:r>
              <w:t>null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C97F98" w:rsidRDefault="00C97F98" w:rsidP="00D674CB">
            <w:pPr>
              <w:spacing w:after="163"/>
              <w:ind w:firstLineChars="0" w:firstLine="0"/>
            </w:pPr>
            <w:r>
              <w:t>{</w:t>
            </w:r>
            <w:r w:rsidR="00070746">
              <w:rPr>
                <w:rFonts w:hint="eastAsia"/>
              </w:rPr>
              <w:t>验证码图片</w:t>
            </w:r>
            <w:r>
              <w:t>}</w:t>
            </w:r>
          </w:p>
        </w:tc>
      </w:tr>
    </w:tbl>
    <w:p w:rsidR="00C97F98" w:rsidRPr="00D147F3" w:rsidRDefault="00E77974" w:rsidP="00C97F98">
      <w:pPr>
        <w:pStyle w:val="3"/>
        <w:spacing w:after="163"/>
      </w:pPr>
      <w:bookmarkStart w:id="8" w:name="_Toc475548238"/>
      <w:r>
        <w:t>1.</w:t>
      </w:r>
      <w:r w:rsidR="00C97F98">
        <w:rPr>
          <w:rFonts w:hint="eastAsia"/>
        </w:rPr>
        <w:t>3.</w:t>
      </w:r>
      <w:r w:rsidR="005C79E7">
        <w:rPr>
          <w:rFonts w:hint="eastAsia"/>
        </w:rPr>
        <w:t>5</w:t>
      </w:r>
      <w:r w:rsidR="00C97F98">
        <w:rPr>
          <w:rFonts w:hint="eastAsia"/>
        </w:rPr>
        <w:t xml:space="preserve"> </w:t>
      </w:r>
      <w:r w:rsidR="005C79E7">
        <w:rPr>
          <w:rFonts w:hint="eastAsia"/>
        </w:rPr>
        <w:t>用户登陆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C97F98" w:rsidRDefault="00C97F98" w:rsidP="004469C0">
            <w:pPr>
              <w:spacing w:after="163"/>
              <w:ind w:firstLineChars="0" w:firstLine="0"/>
            </w:pPr>
            <w:r>
              <w:rPr>
                <w:rFonts w:hint="eastAsia"/>
              </w:rPr>
              <w:t>用户</w:t>
            </w:r>
            <w:r w:rsidR="004469C0">
              <w:rPr>
                <w:rFonts w:hint="eastAsia"/>
              </w:rPr>
              <w:t>/</w:t>
            </w:r>
            <w:r w:rsidR="004469C0">
              <w:rPr>
                <w:rFonts w:hint="eastAsia"/>
              </w:rPr>
              <w:t>管理员登陆，成功则返回权限，失败则说明原因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/user/</w:t>
            </w:r>
            <w:r w:rsidR="004469C0">
              <w:rPr>
                <w:rFonts w:hint="eastAsia"/>
              </w:rPr>
              <w:t>login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C97F98" w:rsidRDefault="004469C0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password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C97F98" w:rsidRDefault="00C97F98" w:rsidP="004469C0">
            <w:pPr>
              <w:spacing w:after="163"/>
              <w:ind w:firstLineChars="0" w:firstLine="0"/>
            </w:pPr>
            <w:r>
              <w:t>{</w:t>
            </w:r>
            <w:r w:rsidR="004469C0">
              <w:rPr>
                <w:rFonts w:hint="eastAsia"/>
              </w:rPr>
              <w:t>s</w:t>
            </w:r>
            <w:r>
              <w:t>uccess:true</w:t>
            </w:r>
            <w:r w:rsidR="004469C0">
              <w:rPr>
                <w:rFonts w:hint="eastAsia"/>
              </w:rPr>
              <w:t>，</w:t>
            </w:r>
            <w:r w:rsidR="004469C0">
              <w:rPr>
                <w:rFonts w:hint="eastAsia"/>
              </w:rPr>
              <w:t>result</w:t>
            </w:r>
            <w:r w:rsidR="004469C0">
              <w:rPr>
                <w:rFonts w:hint="eastAsia"/>
              </w:rPr>
              <w:t>：</w:t>
            </w:r>
            <w:r w:rsidR="004469C0">
              <w:rPr>
                <w:rFonts w:hint="eastAsia"/>
              </w:rPr>
              <w:t>ok/</w:t>
            </w:r>
            <w:r w:rsidR="00C313AD">
              <w:rPr>
                <w:rFonts w:hint="eastAsia"/>
              </w:rPr>
              <w:t>failed</w:t>
            </w:r>
            <w:r w:rsidR="004469C0">
              <w:rPr>
                <w:rFonts w:hint="eastAsia"/>
              </w:rPr>
              <w:t>，</w:t>
            </w:r>
            <w:r w:rsidR="004469C0">
              <w:rPr>
                <w:rFonts w:hint="eastAsia"/>
              </w:rPr>
              <w:t>reason</w:t>
            </w:r>
            <w:r w:rsidR="004469C0">
              <w:rPr>
                <w:rFonts w:hint="eastAsia"/>
              </w:rPr>
              <w:t>：</w:t>
            </w:r>
            <w:r w:rsidR="004469C0">
              <w:rPr>
                <w:rFonts w:hint="eastAsia"/>
              </w:rPr>
              <w:t>ok/noUser/wrongPwd</w:t>
            </w:r>
            <w:r w:rsidR="004469C0">
              <w:rPr>
                <w:rFonts w:hint="eastAsia"/>
              </w:rPr>
              <w:t>，</w:t>
            </w:r>
            <w:r w:rsidR="004469C0">
              <w:rPr>
                <w:rFonts w:hint="eastAsia"/>
              </w:rPr>
              <w:t>power</w:t>
            </w:r>
            <w:r w:rsidR="004469C0">
              <w:rPr>
                <w:rFonts w:hint="eastAsia"/>
              </w:rPr>
              <w:t>：</w:t>
            </w:r>
            <w:r w:rsidR="004469C0">
              <w:rPr>
                <w:rFonts w:hint="eastAsia"/>
              </w:rPr>
              <w:t>0/1</w:t>
            </w:r>
            <w:r w:rsidR="004469C0">
              <w:t xml:space="preserve"> </w:t>
            </w:r>
            <w:r>
              <w:t>}</w:t>
            </w:r>
          </w:p>
        </w:tc>
      </w:tr>
    </w:tbl>
    <w:p w:rsidR="00421654" w:rsidRPr="00D147F3" w:rsidRDefault="00E77974" w:rsidP="00421654">
      <w:pPr>
        <w:pStyle w:val="3"/>
        <w:spacing w:after="163"/>
      </w:pPr>
      <w:bookmarkStart w:id="9" w:name="_Toc475548239"/>
      <w:r>
        <w:t>1.</w:t>
      </w:r>
      <w:r w:rsidR="00421654">
        <w:rPr>
          <w:rFonts w:hint="eastAsia"/>
        </w:rPr>
        <w:t>3.</w:t>
      </w:r>
      <w:r w:rsidR="007D25E6">
        <w:t>6</w:t>
      </w:r>
      <w:r w:rsidR="00421654">
        <w:rPr>
          <w:rFonts w:hint="eastAsia"/>
        </w:rPr>
        <w:t xml:space="preserve"> </w:t>
      </w:r>
      <w:r w:rsidR="00421654">
        <w:rPr>
          <w:rFonts w:hint="eastAsia"/>
        </w:rPr>
        <w:t>获取用户信息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421654" w:rsidTr="0028337C">
        <w:tc>
          <w:tcPr>
            <w:tcW w:w="1148" w:type="dxa"/>
            <w:vAlign w:val="center"/>
          </w:tcPr>
          <w:p w:rsidR="00421654" w:rsidRDefault="00421654" w:rsidP="00421654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421654" w:rsidRDefault="00421654" w:rsidP="00421654">
            <w:pPr>
              <w:spacing w:after="16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</w:t>
            </w:r>
            <w:r w:rsidR="007D25E6">
              <w:rPr>
                <w:rFonts w:hint="eastAsia"/>
              </w:rPr>
              <w:t>获取用户信息</w:t>
            </w:r>
          </w:p>
        </w:tc>
      </w:tr>
      <w:tr w:rsidR="00421654" w:rsidTr="0028337C">
        <w:tc>
          <w:tcPr>
            <w:tcW w:w="1148" w:type="dxa"/>
            <w:vAlign w:val="center"/>
          </w:tcPr>
          <w:p w:rsidR="00421654" w:rsidRDefault="00421654" w:rsidP="00421654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421654" w:rsidRDefault="00421654" w:rsidP="00421654">
            <w:pPr>
              <w:spacing w:after="163"/>
              <w:ind w:firstLineChars="0" w:firstLine="0"/>
            </w:pPr>
            <w:r>
              <w:rPr>
                <w:rFonts w:hint="eastAsia"/>
              </w:rPr>
              <w:t>/user/get</w:t>
            </w:r>
            <w:r>
              <w:t>UserInfo</w:t>
            </w:r>
          </w:p>
        </w:tc>
      </w:tr>
      <w:tr w:rsidR="00421654" w:rsidTr="0028337C">
        <w:tc>
          <w:tcPr>
            <w:tcW w:w="1148" w:type="dxa"/>
            <w:vAlign w:val="center"/>
          </w:tcPr>
          <w:p w:rsidR="00421654" w:rsidRDefault="00421654" w:rsidP="00421654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421654" w:rsidRDefault="00061BDE" w:rsidP="00421654">
            <w:pPr>
              <w:spacing w:after="163"/>
              <w:ind w:firstLineChars="0" w:firstLine="0"/>
            </w:pPr>
            <w:r>
              <w:t>null</w:t>
            </w:r>
          </w:p>
        </w:tc>
      </w:tr>
      <w:tr w:rsidR="00421654" w:rsidTr="0028337C">
        <w:tc>
          <w:tcPr>
            <w:tcW w:w="1148" w:type="dxa"/>
            <w:vAlign w:val="center"/>
          </w:tcPr>
          <w:p w:rsidR="00421654" w:rsidRDefault="00421654" w:rsidP="00421654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421654" w:rsidRDefault="00421654" w:rsidP="00421654">
            <w:pPr>
              <w:spacing w:after="163"/>
              <w:ind w:firstLineChars="0" w:firstLine="0"/>
            </w:pPr>
            <w:r>
              <w:t>{</w:t>
            </w:r>
            <w:r>
              <w:rPr>
                <w:rFonts w:hint="eastAsia"/>
              </w:rPr>
              <w:t>s</w:t>
            </w:r>
            <w:r>
              <w:t>uccess:true</w:t>
            </w:r>
            <w:r>
              <w:rPr>
                <w:rFonts w:hint="eastAsia"/>
              </w:rPr>
              <w:t>，</w:t>
            </w:r>
            <w:r>
              <w:t>name:  phone:  note:  insertTime:  power:  }</w:t>
            </w:r>
          </w:p>
        </w:tc>
      </w:tr>
    </w:tbl>
    <w:p w:rsidR="00C97F98" w:rsidRPr="00D147F3" w:rsidRDefault="00E77974" w:rsidP="00C97F98">
      <w:pPr>
        <w:pStyle w:val="3"/>
        <w:spacing w:after="163"/>
      </w:pPr>
      <w:bookmarkStart w:id="10" w:name="_Toc475548240"/>
      <w:r>
        <w:t>1.</w:t>
      </w:r>
      <w:r w:rsidR="00C97F98">
        <w:rPr>
          <w:rFonts w:hint="eastAsia"/>
        </w:rPr>
        <w:t>3.</w:t>
      </w:r>
      <w:r w:rsidR="00501C3F">
        <w:rPr>
          <w:rFonts w:hint="eastAsia"/>
        </w:rPr>
        <w:t>7</w:t>
      </w:r>
      <w:r w:rsidR="00C97F98">
        <w:rPr>
          <w:rFonts w:hint="eastAsia"/>
        </w:rPr>
        <w:t xml:space="preserve"> </w:t>
      </w:r>
      <w:r w:rsidR="005C79E7">
        <w:rPr>
          <w:rFonts w:hint="eastAsia"/>
        </w:rPr>
        <w:t>用户信息修改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用户</w:t>
            </w:r>
            <w:r w:rsidR="00A90591">
              <w:rPr>
                <w:rFonts w:hint="eastAsia"/>
              </w:rPr>
              <w:t>修改用户信息</w:t>
            </w:r>
            <w:r w:rsidR="004019A3">
              <w:rPr>
                <w:rFonts w:hint="eastAsia"/>
              </w:rPr>
              <w:t>，用户名，电话，备注，邮箱禁止修改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/user/</w:t>
            </w:r>
            <w:r w:rsidR="00A06B71">
              <w:rPr>
                <w:rFonts w:hint="eastAsia"/>
              </w:rPr>
              <w:t>edit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C97F98" w:rsidRDefault="004019A3" w:rsidP="004019A3">
            <w:pPr>
              <w:spacing w:after="163"/>
              <w:ind w:firstLineChars="0" w:firstLine="0"/>
            </w:pPr>
            <w:r>
              <w:t>name, phone,note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{Success:true/false}</w:t>
            </w:r>
          </w:p>
        </w:tc>
      </w:tr>
    </w:tbl>
    <w:p w:rsidR="004019A3" w:rsidRPr="00D147F3" w:rsidRDefault="00E77974" w:rsidP="004019A3">
      <w:pPr>
        <w:pStyle w:val="3"/>
        <w:spacing w:after="163"/>
      </w:pPr>
      <w:bookmarkStart w:id="11" w:name="_Toc475548241"/>
      <w:r>
        <w:t>1.</w:t>
      </w:r>
      <w:r w:rsidR="004019A3">
        <w:rPr>
          <w:rFonts w:hint="eastAsia"/>
        </w:rPr>
        <w:t>3.</w:t>
      </w:r>
      <w:r w:rsidR="00501C3F">
        <w:rPr>
          <w:rFonts w:hint="eastAsia"/>
        </w:rPr>
        <w:t>8</w:t>
      </w:r>
      <w:r w:rsidR="004019A3">
        <w:rPr>
          <w:rFonts w:hint="eastAsia"/>
        </w:rPr>
        <w:t xml:space="preserve"> </w:t>
      </w:r>
      <w:r w:rsidR="004019A3">
        <w:rPr>
          <w:rFonts w:hint="eastAsia"/>
        </w:rPr>
        <w:t>用户</w:t>
      </w:r>
      <w:r w:rsidR="00874C7D">
        <w:rPr>
          <w:rFonts w:hint="eastAsia"/>
        </w:rPr>
        <w:t>密码</w:t>
      </w:r>
      <w:r w:rsidR="004019A3">
        <w:rPr>
          <w:rFonts w:hint="eastAsia"/>
        </w:rPr>
        <w:t>修改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4019A3" w:rsidTr="0028337C">
        <w:tc>
          <w:tcPr>
            <w:tcW w:w="1148" w:type="dxa"/>
            <w:vAlign w:val="center"/>
          </w:tcPr>
          <w:p w:rsidR="004019A3" w:rsidRDefault="004019A3" w:rsidP="004019A3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4019A3" w:rsidRDefault="004019A3" w:rsidP="004019A3">
            <w:pPr>
              <w:spacing w:after="163"/>
              <w:ind w:firstLineChars="0" w:firstLine="0"/>
            </w:pPr>
            <w:r>
              <w:rPr>
                <w:rFonts w:hint="eastAsia"/>
              </w:rPr>
              <w:t>用户修改用户</w:t>
            </w:r>
            <w:r w:rsidR="00874C7D">
              <w:rPr>
                <w:rFonts w:hint="eastAsia"/>
              </w:rPr>
              <w:t>密码</w:t>
            </w:r>
          </w:p>
        </w:tc>
      </w:tr>
      <w:tr w:rsidR="004019A3" w:rsidTr="0028337C">
        <w:tc>
          <w:tcPr>
            <w:tcW w:w="1148" w:type="dxa"/>
            <w:vAlign w:val="center"/>
          </w:tcPr>
          <w:p w:rsidR="004019A3" w:rsidRDefault="004019A3" w:rsidP="004019A3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4019A3" w:rsidRDefault="004019A3" w:rsidP="004019A3">
            <w:pPr>
              <w:spacing w:after="163"/>
              <w:ind w:firstLineChars="0" w:firstLine="0"/>
            </w:pPr>
            <w:r>
              <w:rPr>
                <w:rFonts w:hint="eastAsia"/>
              </w:rPr>
              <w:t>/user/edit</w:t>
            </w:r>
            <w:r w:rsidR="00874C7D">
              <w:rPr>
                <w:rFonts w:hint="eastAsia"/>
              </w:rPr>
              <w:t>Pwd</w:t>
            </w:r>
          </w:p>
        </w:tc>
      </w:tr>
      <w:tr w:rsidR="004019A3" w:rsidTr="0028337C">
        <w:tc>
          <w:tcPr>
            <w:tcW w:w="1148" w:type="dxa"/>
            <w:vAlign w:val="center"/>
          </w:tcPr>
          <w:p w:rsidR="004019A3" w:rsidRDefault="004019A3" w:rsidP="004019A3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4019A3" w:rsidRDefault="00874C7D" w:rsidP="004019A3">
            <w:pPr>
              <w:spacing w:after="163"/>
              <w:ind w:firstLineChars="0" w:firstLine="0"/>
            </w:pPr>
            <w:r>
              <w:rPr>
                <w:rFonts w:hint="eastAsia"/>
              </w:rPr>
              <w:t>oldPwd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newPwd</w:t>
            </w:r>
          </w:p>
        </w:tc>
      </w:tr>
      <w:tr w:rsidR="004019A3" w:rsidTr="0028337C">
        <w:tc>
          <w:tcPr>
            <w:tcW w:w="1148" w:type="dxa"/>
            <w:vAlign w:val="center"/>
          </w:tcPr>
          <w:p w:rsidR="004019A3" w:rsidRDefault="004019A3" w:rsidP="004019A3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4019A3" w:rsidRDefault="004019A3" w:rsidP="00874C7D">
            <w:pPr>
              <w:spacing w:after="163"/>
              <w:ind w:firstLineChars="0" w:firstLine="0"/>
            </w:pPr>
            <w:r>
              <w:t>{</w:t>
            </w:r>
            <w:r w:rsidR="00874C7D">
              <w:rPr>
                <w:rFonts w:hint="eastAsia"/>
              </w:rPr>
              <w:t>s</w:t>
            </w:r>
            <w:r>
              <w:t>uccess:true</w:t>
            </w:r>
            <w:r w:rsidR="00F11227">
              <w:t>,result:ok/</w:t>
            </w:r>
            <w:r w:rsidR="00C313AD">
              <w:t>failed</w:t>
            </w:r>
            <w:r w:rsidR="00F11227">
              <w:t>,reason: ok/</w:t>
            </w:r>
            <w:r w:rsidR="00F11227" w:rsidRPr="00F11227">
              <w:t>wrongEmail</w:t>
            </w:r>
            <w:r w:rsidR="00F11227">
              <w:t>/wrongPwd</w:t>
            </w:r>
            <w:r w:rsidR="00874C7D">
              <w:t xml:space="preserve"> </w:t>
            </w:r>
            <w:r>
              <w:t>}</w:t>
            </w:r>
          </w:p>
        </w:tc>
      </w:tr>
    </w:tbl>
    <w:p w:rsidR="00C97F98" w:rsidRPr="00D147F3" w:rsidRDefault="00E77974" w:rsidP="00C97F98">
      <w:pPr>
        <w:pStyle w:val="3"/>
        <w:spacing w:after="163"/>
      </w:pPr>
      <w:bookmarkStart w:id="12" w:name="_Toc475548242"/>
      <w:r>
        <w:t>1.</w:t>
      </w:r>
      <w:r w:rsidR="00C97F98">
        <w:rPr>
          <w:rFonts w:hint="eastAsia"/>
        </w:rPr>
        <w:t>3.</w:t>
      </w:r>
      <w:r w:rsidR="00501C3F">
        <w:rPr>
          <w:rFonts w:hint="eastAsia"/>
        </w:rPr>
        <w:t>9</w:t>
      </w:r>
      <w:r w:rsidR="00C97F98">
        <w:rPr>
          <w:rFonts w:hint="eastAsia"/>
        </w:rPr>
        <w:t xml:space="preserve"> </w:t>
      </w:r>
      <w:r w:rsidR="005C79E7">
        <w:rPr>
          <w:rFonts w:hint="eastAsia"/>
        </w:rPr>
        <w:t>找回密码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用户</w:t>
            </w:r>
            <w:r w:rsidR="00BC55E6">
              <w:rPr>
                <w:rFonts w:hint="eastAsia"/>
              </w:rPr>
              <w:t>忘记密码，找回密码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/user/</w:t>
            </w:r>
            <w:r w:rsidR="00BC55E6">
              <w:rPr>
                <w:rFonts w:hint="eastAsia"/>
              </w:rPr>
              <w:t>forgetPwd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C97F98" w:rsidRDefault="00F726C0" w:rsidP="00C97F98">
            <w:pPr>
              <w:spacing w:after="163"/>
              <w:ind w:firstLineChars="0" w:firstLine="0"/>
            </w:pPr>
            <w:r>
              <w:t>e</w:t>
            </w:r>
            <w:r w:rsidR="00BC55E6">
              <w:rPr>
                <w:rFonts w:hint="eastAsia"/>
              </w:rPr>
              <w:t>mail</w:t>
            </w:r>
            <w:r>
              <w:rPr>
                <w:rFonts w:hint="eastAsia"/>
              </w:rPr>
              <w:t>、</w:t>
            </w:r>
            <w:r>
              <w:t>vCode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C97F98" w:rsidRDefault="00C97F98" w:rsidP="00BC55E6">
            <w:pPr>
              <w:spacing w:after="163"/>
              <w:ind w:firstLineChars="0" w:firstLine="0"/>
            </w:pPr>
            <w:r>
              <w:t>{</w:t>
            </w:r>
            <w:r w:rsidR="00BC55E6">
              <w:rPr>
                <w:rFonts w:hint="eastAsia"/>
              </w:rPr>
              <w:t>s</w:t>
            </w:r>
            <w:r>
              <w:t>uccess:true</w:t>
            </w:r>
            <w:r w:rsidR="00BC55E6">
              <w:rPr>
                <w:rFonts w:hint="eastAsia"/>
              </w:rPr>
              <w:t>，</w:t>
            </w:r>
            <w:r w:rsidR="00BC55E6">
              <w:rPr>
                <w:rFonts w:hint="eastAsia"/>
              </w:rPr>
              <w:t>result</w:t>
            </w:r>
            <w:r w:rsidR="00BC55E6">
              <w:rPr>
                <w:rFonts w:hint="eastAsia"/>
              </w:rPr>
              <w:t>：</w:t>
            </w:r>
            <w:r w:rsidR="00BC55E6">
              <w:rPr>
                <w:rFonts w:hint="eastAsia"/>
              </w:rPr>
              <w:t>ok/</w:t>
            </w:r>
            <w:r w:rsidR="00C313AD">
              <w:rPr>
                <w:rFonts w:hint="eastAsia"/>
              </w:rPr>
              <w:t>failed</w:t>
            </w:r>
            <w:r w:rsidR="00BC55E6">
              <w:rPr>
                <w:rFonts w:hint="eastAsia"/>
              </w:rPr>
              <w:t>，</w:t>
            </w:r>
            <w:r w:rsidR="00BC55E6">
              <w:rPr>
                <w:rFonts w:hint="eastAsia"/>
              </w:rPr>
              <w:t>reason</w:t>
            </w:r>
            <w:r w:rsidR="00BC55E6">
              <w:rPr>
                <w:rFonts w:hint="eastAsia"/>
              </w:rPr>
              <w:t>：</w:t>
            </w:r>
            <w:r w:rsidR="00BC55E6">
              <w:rPr>
                <w:rFonts w:hint="eastAsia"/>
              </w:rPr>
              <w:t>ok/</w:t>
            </w:r>
            <w:r w:rsidR="003574AE" w:rsidRPr="003574AE">
              <w:t>noEmail</w:t>
            </w:r>
            <w:r w:rsidR="00F726C0">
              <w:rPr>
                <w:rFonts w:hint="eastAsia"/>
              </w:rPr>
              <w:t>/</w:t>
            </w:r>
            <w:r w:rsidR="003574AE" w:rsidRPr="003574AE">
              <w:t>wrongCode</w:t>
            </w:r>
            <w:r>
              <w:t>}</w:t>
            </w:r>
          </w:p>
        </w:tc>
      </w:tr>
    </w:tbl>
    <w:p w:rsidR="003574AE" w:rsidRPr="00D147F3" w:rsidRDefault="00E77974" w:rsidP="003574AE">
      <w:pPr>
        <w:pStyle w:val="3"/>
        <w:spacing w:after="163"/>
      </w:pPr>
      <w:bookmarkStart w:id="13" w:name="_Toc475548243"/>
      <w:r>
        <w:t>1.</w:t>
      </w:r>
      <w:r w:rsidR="003574AE">
        <w:rPr>
          <w:rFonts w:hint="eastAsia"/>
        </w:rPr>
        <w:t xml:space="preserve">3.10 </w:t>
      </w:r>
      <w:r w:rsidR="003574AE">
        <w:rPr>
          <w:rFonts w:hint="eastAsia"/>
        </w:rPr>
        <w:t>重置密码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3574AE" w:rsidTr="00A358DC">
        <w:tc>
          <w:tcPr>
            <w:tcW w:w="1148" w:type="dxa"/>
            <w:vAlign w:val="center"/>
          </w:tcPr>
          <w:p w:rsidR="003574AE" w:rsidRDefault="003574AE" w:rsidP="003574AE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3574AE" w:rsidRDefault="003574AE" w:rsidP="003574AE">
            <w:pPr>
              <w:spacing w:after="163"/>
              <w:ind w:firstLineChars="0" w:firstLine="0"/>
            </w:pPr>
            <w:r>
              <w:rPr>
                <w:rFonts w:hint="eastAsia"/>
              </w:rPr>
              <w:t>用户忘记密码，重置密码</w:t>
            </w:r>
          </w:p>
        </w:tc>
      </w:tr>
      <w:tr w:rsidR="003574AE" w:rsidTr="00A358DC">
        <w:tc>
          <w:tcPr>
            <w:tcW w:w="1148" w:type="dxa"/>
            <w:vAlign w:val="center"/>
          </w:tcPr>
          <w:p w:rsidR="003574AE" w:rsidRDefault="003574AE" w:rsidP="003574AE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3574AE" w:rsidRDefault="003574AE" w:rsidP="003574AE">
            <w:pPr>
              <w:spacing w:after="163"/>
              <w:ind w:firstLineChars="0" w:firstLine="0"/>
            </w:pPr>
            <w:r>
              <w:rPr>
                <w:rFonts w:hint="eastAsia"/>
              </w:rPr>
              <w:t>/user/resetPwd</w:t>
            </w:r>
          </w:p>
        </w:tc>
      </w:tr>
      <w:tr w:rsidR="003574AE" w:rsidTr="00A358DC">
        <w:tc>
          <w:tcPr>
            <w:tcW w:w="1148" w:type="dxa"/>
            <w:vAlign w:val="center"/>
          </w:tcPr>
          <w:p w:rsidR="003574AE" w:rsidRDefault="003574AE" w:rsidP="003574AE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3574AE" w:rsidRDefault="003574AE" w:rsidP="003574AE">
            <w:pPr>
              <w:spacing w:after="163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、</w:t>
            </w:r>
            <w:r w:rsidRPr="003574AE">
              <w:t>checkCode</w:t>
            </w:r>
            <w:r>
              <w:rPr>
                <w:rFonts w:hint="eastAsia"/>
              </w:rPr>
              <w:t>、</w:t>
            </w:r>
            <w:r w:rsidRPr="003574AE">
              <w:t>password</w:t>
            </w:r>
          </w:p>
        </w:tc>
      </w:tr>
      <w:tr w:rsidR="003574AE" w:rsidTr="00A358DC">
        <w:tc>
          <w:tcPr>
            <w:tcW w:w="1148" w:type="dxa"/>
            <w:vAlign w:val="center"/>
          </w:tcPr>
          <w:p w:rsidR="003574AE" w:rsidRDefault="003574AE" w:rsidP="003574AE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3574AE" w:rsidRDefault="003574AE" w:rsidP="003574AE">
            <w:pPr>
              <w:spacing w:after="163"/>
              <w:ind w:firstLineChars="0" w:firstLine="0"/>
            </w:pPr>
            <w:r>
              <w:t>{</w:t>
            </w:r>
            <w:r>
              <w:rPr>
                <w:rFonts w:hint="eastAsia"/>
              </w:rPr>
              <w:t>s</w:t>
            </w:r>
            <w:r>
              <w:t>uccess:true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</w:t>
            </w:r>
            <w:r w:rsidRPr="00596724">
              <w:t>wrongEmail</w:t>
            </w:r>
            <w:r>
              <w:rPr>
                <w:rFonts w:hint="eastAsia"/>
              </w:rPr>
              <w:t>/</w:t>
            </w:r>
            <w:r w:rsidRPr="003574AE">
              <w:t>wrongCheckCode</w:t>
            </w:r>
            <w:r>
              <w:t>}</w:t>
            </w:r>
          </w:p>
        </w:tc>
      </w:tr>
    </w:tbl>
    <w:p w:rsidR="00C97F98" w:rsidRPr="00D147F3" w:rsidRDefault="00E77974" w:rsidP="00C97F98">
      <w:pPr>
        <w:pStyle w:val="3"/>
        <w:spacing w:after="163"/>
      </w:pPr>
      <w:bookmarkStart w:id="14" w:name="_Toc475548244"/>
      <w:r>
        <w:t>1.</w:t>
      </w:r>
      <w:r w:rsidR="00C97F98">
        <w:rPr>
          <w:rFonts w:hint="eastAsia"/>
        </w:rPr>
        <w:t>3.</w:t>
      </w:r>
      <w:r w:rsidR="00501C3F">
        <w:rPr>
          <w:rFonts w:hint="eastAsia"/>
        </w:rPr>
        <w:t>1</w:t>
      </w:r>
      <w:r w:rsidR="003574AE">
        <w:rPr>
          <w:rFonts w:hint="eastAsia"/>
        </w:rPr>
        <w:t>1</w:t>
      </w:r>
      <w:r w:rsidR="00C97F98">
        <w:rPr>
          <w:rFonts w:hint="eastAsia"/>
        </w:rPr>
        <w:t xml:space="preserve"> </w:t>
      </w:r>
      <w:r w:rsidR="005C79E7">
        <w:rPr>
          <w:rFonts w:hint="eastAsia"/>
        </w:rPr>
        <w:t>用户信息删除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C97F98" w:rsidRDefault="007570FB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删除用户信息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C97F98" w:rsidRDefault="00C97F98" w:rsidP="00037389">
            <w:pPr>
              <w:spacing w:after="163"/>
              <w:ind w:firstLineChars="0" w:firstLine="0"/>
            </w:pPr>
            <w:r>
              <w:rPr>
                <w:rFonts w:hint="eastAsia"/>
              </w:rPr>
              <w:t>/user/</w:t>
            </w:r>
            <w:r w:rsidR="00037389">
              <w:rPr>
                <w:rFonts w:hint="eastAsia"/>
              </w:rPr>
              <w:t>delete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C97F98" w:rsidRDefault="00037389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id/email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</w:t>
            </w:r>
            <w:r w:rsidR="000173C4">
              <w:rPr>
                <w:rFonts w:hint="eastAsia"/>
              </w:rPr>
              <w:t>key</w:t>
            </w:r>
            <w:r w:rsidR="000173C4">
              <w:rPr>
                <w:rFonts w:hint="eastAsia"/>
              </w:rPr>
              <w:t>值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C97F98" w:rsidRDefault="00C97F98" w:rsidP="00037389">
            <w:pPr>
              <w:spacing w:after="163"/>
              <w:ind w:firstLineChars="0" w:firstLine="0"/>
            </w:pPr>
            <w:r>
              <w:t>{</w:t>
            </w:r>
            <w:r w:rsidR="00037389">
              <w:rPr>
                <w:rFonts w:hint="eastAsia"/>
              </w:rPr>
              <w:t>s</w:t>
            </w:r>
            <w:r>
              <w:t>uccess:true</w:t>
            </w:r>
            <w:r w:rsidR="00037389">
              <w:t xml:space="preserve"> </w:t>
            </w:r>
            <w:r>
              <w:t>}</w:t>
            </w:r>
          </w:p>
        </w:tc>
      </w:tr>
    </w:tbl>
    <w:p w:rsidR="00C97F98" w:rsidRPr="00D147F3" w:rsidRDefault="00E77974" w:rsidP="00C97F98">
      <w:pPr>
        <w:pStyle w:val="3"/>
        <w:spacing w:after="163"/>
      </w:pPr>
      <w:bookmarkStart w:id="15" w:name="_Toc475548245"/>
      <w:r>
        <w:t>1.</w:t>
      </w:r>
      <w:r w:rsidR="00C97F98">
        <w:rPr>
          <w:rFonts w:hint="eastAsia"/>
        </w:rPr>
        <w:t>3.</w:t>
      </w:r>
      <w:r w:rsidR="00885DF5">
        <w:rPr>
          <w:rFonts w:hint="eastAsia"/>
        </w:rPr>
        <w:t>1</w:t>
      </w:r>
      <w:r w:rsidR="003574AE">
        <w:rPr>
          <w:rFonts w:hint="eastAsia"/>
        </w:rPr>
        <w:t>2</w:t>
      </w:r>
      <w:r w:rsidR="00C97F98">
        <w:rPr>
          <w:rFonts w:hint="eastAsia"/>
        </w:rPr>
        <w:t xml:space="preserve"> </w:t>
      </w:r>
      <w:r w:rsidR="005C79E7">
        <w:rPr>
          <w:rFonts w:hint="eastAsia"/>
        </w:rPr>
        <w:t>用户登出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用户</w:t>
            </w:r>
            <w:r w:rsidR="00037389">
              <w:rPr>
                <w:rFonts w:hint="eastAsia"/>
              </w:rPr>
              <w:t>登出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rPr>
                <w:rFonts w:hint="eastAsia"/>
              </w:rPr>
              <w:t>/user/</w:t>
            </w:r>
            <w:r w:rsidR="00037389">
              <w:rPr>
                <w:rFonts w:hint="eastAsia"/>
              </w:rPr>
              <w:t>logOut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C97F98" w:rsidRDefault="00037389" w:rsidP="00C97F98">
            <w:pPr>
              <w:spacing w:after="163"/>
              <w:ind w:firstLineChars="0" w:firstLine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C97F98" w:rsidTr="00C97F98">
        <w:tc>
          <w:tcPr>
            <w:tcW w:w="1148" w:type="dxa"/>
            <w:vAlign w:val="center"/>
          </w:tcPr>
          <w:p w:rsidR="00C97F98" w:rsidRDefault="00C97F98" w:rsidP="00C97F9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C97F98" w:rsidRDefault="00D80660" w:rsidP="00037389">
            <w:pPr>
              <w:spacing w:after="163"/>
              <w:ind w:firstLineChars="0" w:firstLine="0"/>
            </w:pPr>
            <w:r>
              <w:t>{</w:t>
            </w:r>
            <w:r>
              <w:rPr>
                <w:rFonts w:hint="eastAsia"/>
              </w:rPr>
              <w:t>s</w:t>
            </w:r>
            <w:r w:rsidR="00C97F98">
              <w:t>uccess:true</w:t>
            </w:r>
            <w:r w:rsidR="00037389">
              <w:t xml:space="preserve"> </w:t>
            </w:r>
            <w:r w:rsidR="00C97F98">
              <w:t>}</w:t>
            </w:r>
          </w:p>
        </w:tc>
      </w:tr>
    </w:tbl>
    <w:p w:rsidR="007D4051" w:rsidRDefault="007D4051" w:rsidP="00CE1F06">
      <w:pPr>
        <w:pStyle w:val="1"/>
        <w:spacing w:after="163"/>
      </w:pPr>
      <w:bookmarkStart w:id="16" w:name="_Toc475548246"/>
      <w:r>
        <w:rPr>
          <w:rFonts w:hint="eastAsia"/>
        </w:rPr>
        <w:t>表</w:t>
      </w:r>
      <w:r>
        <w:rPr>
          <w:rFonts w:hint="eastAsia"/>
        </w:rPr>
        <w:t>2.sensortype</w:t>
      </w:r>
      <w:bookmarkEnd w:id="16"/>
    </w:p>
    <w:p w:rsidR="007D4051" w:rsidRDefault="00E77974" w:rsidP="007D4051">
      <w:pPr>
        <w:pStyle w:val="2"/>
        <w:spacing w:after="163"/>
      </w:pPr>
      <w:bookmarkStart w:id="17" w:name="_Toc475548247"/>
      <w:r>
        <w:t>2.</w:t>
      </w:r>
      <w:r w:rsidR="007D4051">
        <w:rPr>
          <w:rFonts w:hint="eastAsia"/>
        </w:rPr>
        <w:t>1.</w:t>
      </w:r>
      <w:r w:rsidR="007D4051">
        <w:rPr>
          <w:rFonts w:hint="eastAsia"/>
        </w:rPr>
        <w:t>功能说明</w:t>
      </w:r>
      <w:bookmarkEnd w:id="17"/>
    </w:p>
    <w:p w:rsidR="004E2DF5" w:rsidRPr="004E2DF5" w:rsidRDefault="004E2DF5" w:rsidP="004E2DF5">
      <w:pPr>
        <w:spacing w:after="163"/>
        <w:ind w:firstLine="480"/>
      </w:pPr>
      <w:r>
        <w:rPr>
          <w:rFonts w:hint="eastAsia"/>
        </w:rPr>
        <w:lastRenderedPageBreak/>
        <w:t>传感器类型信息表，主要用于说明传感器的类别，便于数据解析以及展示时</w:t>
      </w:r>
      <w:r w:rsidR="008F7E34">
        <w:rPr>
          <w:rFonts w:hint="eastAsia"/>
        </w:rPr>
        <w:t>，同时指定传感器数据的范围及单位。</w:t>
      </w:r>
    </w:p>
    <w:p w:rsidR="007D4051" w:rsidRDefault="00E77974" w:rsidP="007D4051">
      <w:pPr>
        <w:pStyle w:val="2"/>
        <w:spacing w:after="163"/>
      </w:pPr>
      <w:bookmarkStart w:id="18" w:name="_Toc475548248"/>
      <w:r>
        <w:t>2.</w:t>
      </w:r>
      <w:r w:rsidR="007D4051">
        <w:rPr>
          <w:rFonts w:hint="eastAsia"/>
        </w:rPr>
        <w:t>2.</w:t>
      </w:r>
      <w:r w:rsidR="007D4051">
        <w:rPr>
          <w:rFonts w:hint="eastAsia"/>
        </w:rPr>
        <w:t>字段说明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5"/>
        <w:gridCol w:w="1315"/>
        <w:gridCol w:w="1701"/>
        <w:gridCol w:w="4359"/>
      </w:tblGrid>
      <w:tr w:rsidR="00116AC2" w:rsidTr="00A3147A">
        <w:trPr>
          <w:trHeight w:val="567"/>
        </w:trPr>
        <w:tc>
          <w:tcPr>
            <w:tcW w:w="1345" w:type="dxa"/>
            <w:vAlign w:val="center"/>
          </w:tcPr>
          <w:p w:rsidR="00116AC2" w:rsidRDefault="00116AC2" w:rsidP="00116AC2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1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359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6AC2" w:rsidTr="00A3147A">
        <w:trPr>
          <w:trHeight w:val="567"/>
        </w:trPr>
        <w:tc>
          <w:tcPr>
            <w:tcW w:w="134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31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359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116AC2" w:rsidTr="00A3147A">
        <w:trPr>
          <w:trHeight w:val="567"/>
        </w:trPr>
        <w:tc>
          <w:tcPr>
            <w:tcW w:w="134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  <w:r w:rsidR="00075B7B">
              <w:t>Num</w:t>
            </w:r>
          </w:p>
        </w:tc>
        <w:tc>
          <w:tcPr>
            <w:tcW w:w="131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传感器类型编号</w:t>
            </w:r>
          </w:p>
        </w:tc>
        <w:tc>
          <w:tcPr>
            <w:tcW w:w="1701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t>varchar(40)</w:t>
            </w:r>
          </w:p>
        </w:tc>
        <w:tc>
          <w:tcPr>
            <w:tcW w:w="4359" w:type="dxa"/>
            <w:vAlign w:val="center"/>
          </w:tcPr>
          <w:p w:rsidR="00116AC2" w:rsidRDefault="00565269" w:rsidP="00116AC2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</w:t>
            </w:r>
            <w:r w:rsidR="00116AC2">
              <w:rPr>
                <w:rFonts w:hint="eastAsia"/>
              </w:rPr>
              <w:t>用于程序中识别传感器类型</w:t>
            </w:r>
          </w:p>
          <w:p w:rsidR="00116AC2" w:rsidRDefault="00116AC2" w:rsidP="00116AC2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TEMPTRUE</w:t>
            </w:r>
          </w:p>
        </w:tc>
      </w:tr>
      <w:tr w:rsidR="00116AC2" w:rsidTr="00A3147A">
        <w:trPr>
          <w:trHeight w:val="567"/>
        </w:trPr>
        <w:tc>
          <w:tcPr>
            <w:tcW w:w="134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typeName</w:t>
            </w:r>
          </w:p>
        </w:tc>
        <w:tc>
          <w:tcPr>
            <w:tcW w:w="131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传感器类型名称</w:t>
            </w:r>
          </w:p>
        </w:tc>
        <w:tc>
          <w:tcPr>
            <w:tcW w:w="1701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t>varchar(80)</w:t>
            </w:r>
          </w:p>
        </w:tc>
        <w:tc>
          <w:tcPr>
            <w:tcW w:w="4359" w:type="dxa"/>
            <w:vAlign w:val="center"/>
          </w:tcPr>
          <w:p w:rsidR="00116AC2" w:rsidRDefault="00565269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</w:t>
            </w:r>
            <w:r w:rsidR="00116AC2">
              <w:rPr>
                <w:rFonts w:hint="eastAsia"/>
              </w:rPr>
              <w:t>显示给用户看的传感器类型名称</w:t>
            </w:r>
          </w:p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例如：温湿度传感器</w:t>
            </w:r>
          </w:p>
        </w:tc>
      </w:tr>
      <w:tr w:rsidR="00116AC2" w:rsidTr="00A3147A">
        <w:trPr>
          <w:trHeight w:val="567"/>
        </w:trPr>
        <w:tc>
          <w:tcPr>
            <w:tcW w:w="134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valueName</w:t>
            </w:r>
          </w:p>
        </w:tc>
        <w:tc>
          <w:tcPr>
            <w:tcW w:w="131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701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t>varchar(</w:t>
            </w:r>
            <w:r>
              <w:rPr>
                <w:rFonts w:hint="eastAsia"/>
              </w:rPr>
              <w:t>80</w:t>
            </w:r>
            <w:r>
              <w:t>)</w:t>
            </w:r>
          </w:p>
        </w:tc>
        <w:tc>
          <w:tcPr>
            <w:tcW w:w="4359" w:type="dxa"/>
            <w:vAlign w:val="center"/>
          </w:tcPr>
          <w:p w:rsidR="00116AC2" w:rsidRDefault="00565269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</w:t>
            </w:r>
            <w:r w:rsidR="00116AC2">
              <w:rPr>
                <w:rFonts w:hint="eastAsia"/>
              </w:rPr>
              <w:t>传感器数据名称，用“</w:t>
            </w:r>
            <w:r w:rsidR="00116AC2">
              <w:rPr>
                <w:rFonts w:hint="eastAsia"/>
              </w:rPr>
              <w:t>/</w:t>
            </w:r>
            <w:r w:rsidR="00116AC2">
              <w:rPr>
                <w:rFonts w:hint="eastAsia"/>
              </w:rPr>
              <w:t>”分隔</w:t>
            </w:r>
          </w:p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例如：温度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湿度</w:t>
            </w:r>
          </w:p>
        </w:tc>
      </w:tr>
      <w:tr w:rsidR="00116AC2" w:rsidTr="00A3147A">
        <w:trPr>
          <w:trHeight w:val="567"/>
        </w:trPr>
        <w:tc>
          <w:tcPr>
            <w:tcW w:w="134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upLimit</w:t>
            </w:r>
          </w:p>
        </w:tc>
        <w:tc>
          <w:tcPr>
            <w:tcW w:w="131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数据上限值</w:t>
            </w:r>
          </w:p>
        </w:tc>
        <w:tc>
          <w:tcPr>
            <w:tcW w:w="1701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t>varchar(</w:t>
            </w:r>
            <w:r>
              <w:rPr>
                <w:rFonts w:hint="eastAsia"/>
              </w:rPr>
              <w:t>80</w:t>
            </w:r>
            <w:r>
              <w:t>)</w:t>
            </w:r>
          </w:p>
        </w:tc>
        <w:tc>
          <w:tcPr>
            <w:tcW w:w="4359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传感器数据上限值，用“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”分隔</w:t>
            </w:r>
          </w:p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50/100</w:t>
            </w:r>
          </w:p>
        </w:tc>
      </w:tr>
      <w:tr w:rsidR="00116AC2" w:rsidTr="00A3147A">
        <w:trPr>
          <w:trHeight w:val="567"/>
        </w:trPr>
        <w:tc>
          <w:tcPr>
            <w:tcW w:w="134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lowLimit</w:t>
            </w:r>
          </w:p>
        </w:tc>
        <w:tc>
          <w:tcPr>
            <w:tcW w:w="131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数据下限值</w:t>
            </w:r>
          </w:p>
        </w:tc>
        <w:tc>
          <w:tcPr>
            <w:tcW w:w="1701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t>varchar(</w:t>
            </w:r>
            <w:r>
              <w:rPr>
                <w:rFonts w:hint="eastAsia"/>
              </w:rPr>
              <w:t>80</w:t>
            </w:r>
            <w:r>
              <w:t>)</w:t>
            </w:r>
          </w:p>
        </w:tc>
        <w:tc>
          <w:tcPr>
            <w:tcW w:w="4359" w:type="dxa"/>
            <w:vAlign w:val="center"/>
          </w:tcPr>
          <w:p w:rsidR="00116AC2" w:rsidRDefault="00116AC2" w:rsidP="00116AC2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传感器数据下限值，用“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”分隔</w:t>
            </w:r>
          </w:p>
          <w:p w:rsidR="00116AC2" w:rsidRDefault="00116AC2" w:rsidP="00116AC2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 0/0</w:t>
            </w:r>
          </w:p>
        </w:tc>
      </w:tr>
      <w:tr w:rsidR="00116AC2" w:rsidTr="00A3147A">
        <w:trPr>
          <w:trHeight w:val="567"/>
        </w:trPr>
        <w:tc>
          <w:tcPr>
            <w:tcW w:w="134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unit</w:t>
            </w:r>
          </w:p>
        </w:tc>
        <w:tc>
          <w:tcPr>
            <w:tcW w:w="1315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数据单位</w:t>
            </w:r>
          </w:p>
        </w:tc>
        <w:tc>
          <w:tcPr>
            <w:tcW w:w="1701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t>varchar(</w:t>
            </w:r>
            <w:r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4359" w:type="dxa"/>
            <w:vAlign w:val="center"/>
          </w:tcPr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传感器数据单位</w:t>
            </w:r>
          </w:p>
          <w:p w:rsidR="00116AC2" w:rsidRDefault="00116AC2" w:rsidP="00A3147A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例如：℃</w:t>
            </w:r>
            <w:r>
              <w:rPr>
                <w:rFonts w:hint="eastAsia"/>
              </w:rPr>
              <w:t>/%</w:t>
            </w:r>
          </w:p>
        </w:tc>
      </w:tr>
    </w:tbl>
    <w:p w:rsidR="00116AC2" w:rsidRPr="00116AC2" w:rsidRDefault="00116AC2" w:rsidP="00116AC2">
      <w:pPr>
        <w:spacing w:after="163"/>
        <w:ind w:firstLine="480"/>
      </w:pPr>
    </w:p>
    <w:p w:rsidR="007D4051" w:rsidRDefault="00E77974" w:rsidP="007D4051">
      <w:pPr>
        <w:pStyle w:val="2"/>
        <w:spacing w:after="163"/>
      </w:pPr>
      <w:bookmarkStart w:id="19" w:name="_Toc475548249"/>
      <w:r>
        <w:t>2.</w:t>
      </w:r>
      <w:r w:rsidR="007D4051">
        <w:rPr>
          <w:rFonts w:hint="eastAsia"/>
        </w:rPr>
        <w:t>3.</w:t>
      </w:r>
      <w:r w:rsidR="007D4051">
        <w:rPr>
          <w:rFonts w:hint="eastAsia"/>
        </w:rPr>
        <w:t>接口说明</w:t>
      </w:r>
      <w:bookmarkEnd w:id="19"/>
    </w:p>
    <w:p w:rsidR="00A3147A" w:rsidRDefault="00E77974" w:rsidP="00A3147A">
      <w:pPr>
        <w:pStyle w:val="3"/>
        <w:spacing w:after="163"/>
      </w:pPr>
      <w:bookmarkStart w:id="20" w:name="_Toc475548250"/>
      <w:r>
        <w:t>2.</w:t>
      </w:r>
      <w:r w:rsidR="00A3147A">
        <w:rPr>
          <w:rFonts w:hint="eastAsia"/>
        </w:rPr>
        <w:t xml:space="preserve">3.1 </w:t>
      </w:r>
      <w:r w:rsidR="00A3147A">
        <w:rPr>
          <w:rFonts w:hint="eastAsia"/>
        </w:rPr>
        <w:t>添加新传感器类型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A3147A" w:rsidTr="00565269">
        <w:tc>
          <w:tcPr>
            <w:tcW w:w="1148" w:type="dxa"/>
            <w:vAlign w:val="center"/>
          </w:tcPr>
          <w:p w:rsidR="00A3147A" w:rsidRDefault="00A3147A" w:rsidP="00A3147A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A3147A" w:rsidRDefault="00A3147A" w:rsidP="00A3147A">
            <w:pPr>
              <w:spacing w:after="163"/>
              <w:ind w:firstLineChars="0" w:firstLine="0"/>
            </w:pPr>
            <w:r>
              <w:rPr>
                <w:rFonts w:hint="eastAsia"/>
              </w:rPr>
              <w:t>添加新传感器类型</w:t>
            </w:r>
          </w:p>
        </w:tc>
      </w:tr>
      <w:tr w:rsidR="00A3147A" w:rsidTr="00565269">
        <w:tc>
          <w:tcPr>
            <w:tcW w:w="1148" w:type="dxa"/>
            <w:vAlign w:val="center"/>
          </w:tcPr>
          <w:p w:rsidR="00A3147A" w:rsidRDefault="00A3147A" w:rsidP="00A3147A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A3147A" w:rsidRDefault="00A3147A" w:rsidP="00A3147A">
            <w:pPr>
              <w:spacing w:after="163"/>
              <w:ind w:firstLineChars="0" w:firstLine="0"/>
            </w:pPr>
            <w:r>
              <w:rPr>
                <w:rFonts w:hint="eastAsia"/>
              </w:rPr>
              <w:t>/sensorType/add</w:t>
            </w:r>
          </w:p>
        </w:tc>
      </w:tr>
      <w:tr w:rsidR="00A3147A" w:rsidTr="00565269">
        <w:tc>
          <w:tcPr>
            <w:tcW w:w="1148" w:type="dxa"/>
            <w:vAlign w:val="center"/>
          </w:tcPr>
          <w:p w:rsidR="00A3147A" w:rsidRDefault="00A3147A" w:rsidP="00A3147A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A3147A" w:rsidRDefault="00A73C65" w:rsidP="00A807CD">
            <w:pPr>
              <w:spacing w:after="163"/>
              <w:ind w:firstLineChars="0" w:firstLine="0"/>
            </w:pPr>
            <w:r>
              <w:rPr>
                <w:rFonts w:hint="eastAsia"/>
              </w:rPr>
              <w:t>type</w:t>
            </w:r>
            <w:r>
              <w:t>Num</w:t>
            </w:r>
            <w:r w:rsidR="00F0716F">
              <w:rPr>
                <w:rFonts w:hint="eastAsia"/>
              </w:rPr>
              <w:t>：传感器类型编号，</w:t>
            </w:r>
            <w:r w:rsidR="00F0716F">
              <w:rPr>
                <w:rFonts w:hint="eastAsia"/>
              </w:rPr>
              <w:t>typeName</w:t>
            </w:r>
            <w:r w:rsidR="00F0716F">
              <w:rPr>
                <w:rFonts w:hint="eastAsia"/>
              </w:rPr>
              <w:t>：传感器类型名称，</w:t>
            </w:r>
            <w:r w:rsidR="00A807CD">
              <w:rPr>
                <w:rFonts w:hint="eastAsia"/>
              </w:rPr>
              <w:t>type</w:t>
            </w:r>
            <w:r w:rsidR="00A807CD">
              <w:t>Info</w:t>
            </w:r>
            <w:r w:rsidR="00F0716F">
              <w:rPr>
                <w:rFonts w:hint="eastAsia"/>
              </w:rPr>
              <w:t>：</w:t>
            </w:r>
            <w:r w:rsidR="00F0716F">
              <w:rPr>
                <w:rFonts w:hint="eastAsia"/>
              </w:rPr>
              <w:lastRenderedPageBreak/>
              <w:t>传感器数据</w:t>
            </w:r>
            <w:r w:rsidR="00A807CD">
              <w:rPr>
                <w:rFonts w:hint="eastAsia"/>
              </w:rPr>
              <w:t>格式信息</w:t>
            </w:r>
          </w:p>
        </w:tc>
      </w:tr>
      <w:tr w:rsidR="00A3147A" w:rsidTr="00565269">
        <w:tc>
          <w:tcPr>
            <w:tcW w:w="1148" w:type="dxa"/>
            <w:vAlign w:val="center"/>
          </w:tcPr>
          <w:p w:rsidR="00A3147A" w:rsidRDefault="00A3147A" w:rsidP="00A3147A">
            <w:pPr>
              <w:spacing w:after="16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A3147A" w:rsidRDefault="00A3147A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926DE1">
              <w:rPr>
                <w:rFonts w:hint="eastAsia"/>
              </w:rPr>
              <w:t>，</w:t>
            </w:r>
            <w:r w:rsidR="00926DE1">
              <w:rPr>
                <w:rFonts w:hint="eastAsia"/>
              </w:rPr>
              <w:t>result</w:t>
            </w:r>
            <w:r w:rsidR="00926DE1">
              <w:rPr>
                <w:rFonts w:hint="eastAsia"/>
              </w:rPr>
              <w:t>：</w:t>
            </w:r>
            <w:r w:rsidR="00926DE1">
              <w:rPr>
                <w:rFonts w:hint="eastAsia"/>
              </w:rPr>
              <w:t>ok/failed</w:t>
            </w:r>
            <w:r>
              <w:rPr>
                <w:rFonts w:hint="eastAsia"/>
              </w:rPr>
              <w:t>}</w:t>
            </w:r>
          </w:p>
        </w:tc>
      </w:tr>
    </w:tbl>
    <w:p w:rsidR="00565269" w:rsidRDefault="00E77974" w:rsidP="00565269">
      <w:pPr>
        <w:pStyle w:val="3"/>
        <w:spacing w:after="163"/>
      </w:pPr>
      <w:bookmarkStart w:id="21" w:name="_Toc475548251"/>
      <w:r>
        <w:t>2.</w:t>
      </w:r>
      <w:r w:rsidR="00565269">
        <w:rPr>
          <w:rFonts w:hint="eastAsia"/>
        </w:rPr>
        <w:t xml:space="preserve">3.2 </w:t>
      </w:r>
      <w:r w:rsidR="00565269">
        <w:rPr>
          <w:rFonts w:hint="eastAsia"/>
        </w:rPr>
        <w:t>查询传感器数据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565269" w:rsidTr="00E77974">
        <w:tc>
          <w:tcPr>
            <w:tcW w:w="1148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查询所有传感器类型数据</w:t>
            </w:r>
          </w:p>
        </w:tc>
      </w:tr>
      <w:tr w:rsidR="00565269" w:rsidTr="00E77974">
        <w:tc>
          <w:tcPr>
            <w:tcW w:w="1148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rPr>
                <w:rFonts w:hint="eastAsia"/>
              </w:rPr>
              <w:t>/sensorType/query</w:t>
            </w:r>
          </w:p>
        </w:tc>
      </w:tr>
      <w:tr w:rsidR="00565269" w:rsidTr="00E77974">
        <w:tc>
          <w:tcPr>
            <w:tcW w:w="1148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565269" w:rsidRDefault="00C1694D" w:rsidP="00C1694D">
            <w:pPr>
              <w:spacing w:after="163"/>
              <w:ind w:firstLineChars="0" w:firstLine="0"/>
            </w:pPr>
            <w:r>
              <w:t>page</w:t>
            </w:r>
            <w:r w:rsidR="00565269">
              <w:rPr>
                <w:rFonts w:hint="eastAsia"/>
              </w:rPr>
              <w:t>：</w:t>
            </w:r>
            <w:r w:rsidR="006769D5">
              <w:rPr>
                <w:rFonts w:hint="eastAsia"/>
              </w:rPr>
              <w:t>分页页数</w:t>
            </w:r>
            <w:r w:rsidR="00565269">
              <w:rPr>
                <w:rFonts w:hint="eastAsia"/>
              </w:rPr>
              <w:t>，</w:t>
            </w:r>
            <w:r>
              <w:t>rows</w:t>
            </w:r>
            <w:r w:rsidR="00565269">
              <w:rPr>
                <w:rFonts w:hint="eastAsia"/>
              </w:rPr>
              <w:t>：查询条数</w:t>
            </w:r>
          </w:p>
        </w:tc>
      </w:tr>
      <w:tr w:rsidR="00565269" w:rsidTr="00E77974">
        <w:tc>
          <w:tcPr>
            <w:tcW w:w="1148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565269" w:rsidRDefault="00565269" w:rsidP="007E5EAF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7E5EAF">
              <w:rPr>
                <w:rFonts w:hint="eastAsia"/>
              </w:rPr>
              <w:t>types:[</w:t>
            </w:r>
            <w:r w:rsidR="000E6419">
              <w:rPr>
                <w:rFonts w:hint="eastAsia"/>
              </w:rPr>
              <w:t>{},{},{}</w:t>
            </w:r>
            <w:r w:rsidR="007E5EAF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}</w:t>
            </w:r>
          </w:p>
        </w:tc>
      </w:tr>
    </w:tbl>
    <w:p w:rsidR="00A3147A" w:rsidRDefault="00E77974" w:rsidP="00A3147A">
      <w:pPr>
        <w:pStyle w:val="3"/>
        <w:spacing w:after="163"/>
      </w:pPr>
      <w:bookmarkStart w:id="22" w:name="_Toc475548252"/>
      <w:r>
        <w:t>2.</w:t>
      </w:r>
      <w:r w:rsidR="00A3147A">
        <w:rPr>
          <w:rFonts w:hint="eastAsia"/>
        </w:rPr>
        <w:t>3.</w:t>
      </w:r>
      <w:r w:rsidR="00565269">
        <w:rPr>
          <w:rFonts w:hint="eastAsia"/>
        </w:rPr>
        <w:t>3</w:t>
      </w:r>
      <w:r w:rsidR="00A3147A">
        <w:rPr>
          <w:rFonts w:hint="eastAsia"/>
        </w:rPr>
        <w:t xml:space="preserve"> </w:t>
      </w:r>
      <w:r w:rsidR="00A3147A">
        <w:rPr>
          <w:rFonts w:hint="eastAsia"/>
        </w:rPr>
        <w:t>修改传感器类型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269C3" w:rsidTr="00926DE1">
        <w:tc>
          <w:tcPr>
            <w:tcW w:w="1148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269C3" w:rsidRDefault="0088136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修改</w:t>
            </w:r>
            <w:r w:rsidR="000269C3">
              <w:rPr>
                <w:rFonts w:hint="eastAsia"/>
              </w:rPr>
              <w:t>传感器类型</w:t>
            </w:r>
          </w:p>
        </w:tc>
      </w:tr>
      <w:tr w:rsidR="000269C3" w:rsidTr="00926DE1">
        <w:tc>
          <w:tcPr>
            <w:tcW w:w="1148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/sensorType/</w:t>
            </w:r>
            <w:r w:rsidR="00881363">
              <w:rPr>
                <w:rFonts w:hint="eastAsia"/>
              </w:rPr>
              <w:t>edit</w:t>
            </w:r>
          </w:p>
        </w:tc>
      </w:tr>
      <w:tr w:rsidR="00926DE1" w:rsidTr="00926DE1">
        <w:tc>
          <w:tcPr>
            <w:tcW w:w="1148" w:type="dxa"/>
            <w:vAlign w:val="center"/>
          </w:tcPr>
          <w:p w:rsidR="00926DE1" w:rsidRDefault="00926DE1" w:rsidP="00926DE1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926DE1" w:rsidRDefault="00926DE1" w:rsidP="00926DE1">
            <w:pPr>
              <w:spacing w:after="163"/>
              <w:ind w:firstLineChars="0" w:firstLine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：传感器类型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typeName</w:t>
            </w:r>
            <w:r>
              <w:rPr>
                <w:rFonts w:hint="eastAsia"/>
              </w:rPr>
              <w:t>：传感器类型名称，</w:t>
            </w:r>
            <w:r w:rsidR="00A807CD">
              <w:rPr>
                <w:rFonts w:hint="eastAsia"/>
              </w:rPr>
              <w:t>typeInfo</w:t>
            </w:r>
            <w:r>
              <w:rPr>
                <w:rFonts w:hint="eastAsia"/>
              </w:rPr>
              <w:t>：传感器数据</w:t>
            </w:r>
            <w:r w:rsidR="00A807CD">
              <w:rPr>
                <w:rFonts w:hint="eastAsia"/>
              </w:rPr>
              <w:t>格式信息</w:t>
            </w:r>
          </w:p>
        </w:tc>
      </w:tr>
      <w:tr w:rsidR="00926DE1" w:rsidTr="00926DE1">
        <w:tc>
          <w:tcPr>
            <w:tcW w:w="1148" w:type="dxa"/>
            <w:vAlign w:val="center"/>
          </w:tcPr>
          <w:p w:rsidR="00926DE1" w:rsidRDefault="00926DE1" w:rsidP="00926DE1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926DE1" w:rsidRDefault="00926DE1" w:rsidP="00926DE1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772D89">
              <w:rPr>
                <w:rFonts w:hint="eastAsia"/>
              </w:rPr>
              <w:t>，</w:t>
            </w:r>
            <w:r w:rsidR="00772D89">
              <w:rPr>
                <w:rFonts w:hint="eastAsia"/>
              </w:rPr>
              <w:t>result</w:t>
            </w:r>
            <w:r w:rsidR="00772D89">
              <w:rPr>
                <w:rFonts w:hint="eastAsia"/>
              </w:rPr>
              <w:t>：</w:t>
            </w:r>
            <w:r w:rsidR="00772D89">
              <w:rPr>
                <w:rFonts w:hint="eastAsia"/>
              </w:rPr>
              <w:t>ok/failed</w:t>
            </w:r>
            <w:r>
              <w:rPr>
                <w:rFonts w:hint="eastAsia"/>
              </w:rPr>
              <w:t>}</w:t>
            </w:r>
          </w:p>
        </w:tc>
      </w:tr>
    </w:tbl>
    <w:p w:rsidR="00A3147A" w:rsidRDefault="00E77974" w:rsidP="00A3147A">
      <w:pPr>
        <w:pStyle w:val="3"/>
        <w:spacing w:after="163"/>
      </w:pPr>
      <w:bookmarkStart w:id="23" w:name="_Toc475548253"/>
      <w:r>
        <w:t>2.</w:t>
      </w:r>
      <w:r w:rsidR="00A3147A">
        <w:rPr>
          <w:rFonts w:hint="eastAsia"/>
        </w:rPr>
        <w:t>3.</w:t>
      </w:r>
      <w:r w:rsidR="00565269">
        <w:rPr>
          <w:rFonts w:hint="eastAsia"/>
        </w:rPr>
        <w:t>4</w:t>
      </w:r>
      <w:r w:rsidR="00A3147A">
        <w:rPr>
          <w:rFonts w:hint="eastAsia"/>
        </w:rPr>
        <w:t xml:space="preserve"> </w:t>
      </w:r>
      <w:r w:rsidR="00A3147A">
        <w:rPr>
          <w:rFonts w:hint="eastAsia"/>
        </w:rPr>
        <w:t>删除传感器类型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269C3" w:rsidTr="00B267C9">
        <w:tc>
          <w:tcPr>
            <w:tcW w:w="817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903" w:type="dxa"/>
            <w:vAlign w:val="center"/>
          </w:tcPr>
          <w:p w:rsidR="000269C3" w:rsidRDefault="0088136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删除</w:t>
            </w:r>
            <w:r w:rsidR="000269C3">
              <w:rPr>
                <w:rFonts w:hint="eastAsia"/>
              </w:rPr>
              <w:t>传感器类型</w:t>
            </w:r>
          </w:p>
        </w:tc>
      </w:tr>
      <w:tr w:rsidR="000269C3" w:rsidTr="00B267C9">
        <w:tc>
          <w:tcPr>
            <w:tcW w:w="817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903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/sensorType/</w:t>
            </w:r>
            <w:r w:rsidR="00881363">
              <w:rPr>
                <w:rFonts w:hint="eastAsia"/>
              </w:rPr>
              <w:t>delete</w:t>
            </w:r>
          </w:p>
        </w:tc>
      </w:tr>
      <w:tr w:rsidR="000269C3" w:rsidTr="00B267C9">
        <w:tc>
          <w:tcPr>
            <w:tcW w:w="817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903" w:type="dxa"/>
            <w:vAlign w:val="center"/>
          </w:tcPr>
          <w:p w:rsidR="000269C3" w:rsidRDefault="00926DE1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：传感器类型</w:t>
            </w:r>
            <w:r>
              <w:rPr>
                <w:rFonts w:hint="eastAsia"/>
              </w:rPr>
              <w:t>id</w:t>
            </w:r>
          </w:p>
        </w:tc>
      </w:tr>
      <w:tr w:rsidR="000269C3" w:rsidTr="00B267C9">
        <w:tc>
          <w:tcPr>
            <w:tcW w:w="817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903" w:type="dxa"/>
            <w:vAlign w:val="center"/>
          </w:tcPr>
          <w:p w:rsidR="000269C3" w:rsidRDefault="000269C3" w:rsidP="000269C3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772D89">
              <w:rPr>
                <w:rFonts w:hint="eastAsia"/>
              </w:rPr>
              <w:t>，</w:t>
            </w:r>
            <w:r w:rsidR="00772D89">
              <w:rPr>
                <w:rFonts w:hint="eastAsia"/>
              </w:rPr>
              <w:t>result</w:t>
            </w:r>
            <w:r w:rsidR="00772D89">
              <w:rPr>
                <w:rFonts w:hint="eastAsia"/>
              </w:rPr>
              <w:t>：</w:t>
            </w:r>
            <w:r w:rsidR="00772D89">
              <w:rPr>
                <w:rFonts w:hint="eastAsia"/>
              </w:rPr>
              <w:t xml:space="preserve">ok/failed </w:t>
            </w:r>
            <w:r w:rsidR="00772D89">
              <w:rPr>
                <w:rFonts w:hint="eastAsia"/>
              </w:rPr>
              <w:t>，</w:t>
            </w:r>
            <w:r w:rsidR="00772D89">
              <w:rPr>
                <w:rFonts w:hint="eastAsia"/>
              </w:rPr>
              <w:t>reason</w:t>
            </w:r>
            <w:r w:rsidR="00772D89">
              <w:rPr>
                <w:rFonts w:hint="eastAsia"/>
              </w:rPr>
              <w:t>：</w:t>
            </w:r>
            <w:r w:rsidR="00772D89">
              <w:rPr>
                <w:rFonts w:hint="eastAsia"/>
              </w:rPr>
              <w:t>ok/inUse</w:t>
            </w:r>
            <w:r>
              <w:rPr>
                <w:rFonts w:hint="eastAsia"/>
              </w:rPr>
              <w:t>}</w:t>
            </w:r>
          </w:p>
        </w:tc>
      </w:tr>
    </w:tbl>
    <w:p w:rsidR="00BB309E" w:rsidRDefault="0016479E" w:rsidP="00CE1F06">
      <w:pPr>
        <w:pStyle w:val="1"/>
        <w:spacing w:after="163"/>
      </w:pPr>
      <w:bookmarkStart w:id="24" w:name="_Toc475548254"/>
      <w:r>
        <w:rPr>
          <w:rFonts w:hint="eastAsia"/>
        </w:rPr>
        <w:t>表</w:t>
      </w:r>
      <w:r w:rsidR="007D4051">
        <w:rPr>
          <w:rFonts w:hint="eastAsia"/>
        </w:rPr>
        <w:t>3</w:t>
      </w:r>
      <w:r>
        <w:rPr>
          <w:rFonts w:hint="eastAsia"/>
        </w:rPr>
        <w:t>.</w:t>
      </w:r>
      <w:r w:rsidR="00CE1F06">
        <w:t>device</w:t>
      </w:r>
      <w:bookmarkEnd w:id="24"/>
    </w:p>
    <w:p w:rsidR="00297908" w:rsidRDefault="00E77974" w:rsidP="00A62E6A">
      <w:pPr>
        <w:pStyle w:val="2"/>
        <w:spacing w:after="163"/>
      </w:pPr>
      <w:bookmarkStart w:id="25" w:name="_Toc475548255"/>
      <w:r>
        <w:t>3.</w:t>
      </w:r>
      <w:r w:rsidR="00297908">
        <w:rPr>
          <w:rFonts w:hint="eastAsia"/>
        </w:rPr>
        <w:t>1.</w:t>
      </w:r>
      <w:r w:rsidR="00297908">
        <w:rPr>
          <w:rFonts w:hint="eastAsia"/>
        </w:rPr>
        <w:t>功能说明</w:t>
      </w:r>
      <w:bookmarkEnd w:id="25"/>
    </w:p>
    <w:p w:rsidR="00BD2BAC" w:rsidRPr="00BD2BAC" w:rsidRDefault="00BD2BAC" w:rsidP="00BD2BAC">
      <w:pPr>
        <w:spacing w:after="163"/>
        <w:ind w:firstLine="480"/>
      </w:pPr>
      <w:r>
        <w:rPr>
          <w:rFonts w:hint="eastAsia"/>
        </w:rPr>
        <w:lastRenderedPageBreak/>
        <w:t>设备信息表</w:t>
      </w:r>
      <w:r w:rsidR="00D80660">
        <w:rPr>
          <w:rFonts w:hint="eastAsia"/>
        </w:rPr>
        <w:t>，记录用户添加的设备信息，包含所属用户、设备</w:t>
      </w:r>
      <w:r w:rsidR="00D80660">
        <w:rPr>
          <w:rFonts w:hint="eastAsia"/>
        </w:rPr>
        <w:t>ID</w:t>
      </w:r>
      <w:r w:rsidR="00D80660">
        <w:rPr>
          <w:rFonts w:hint="eastAsia"/>
        </w:rPr>
        <w:t>、别名、类型、地址、</w:t>
      </w:r>
      <w:r w:rsidR="008F7869">
        <w:rPr>
          <w:rFonts w:hint="eastAsia"/>
        </w:rPr>
        <w:t>当前数据及更新时间等信息。可供查询用户名下设备列表及查询设备当前数据功能使用。</w:t>
      </w:r>
    </w:p>
    <w:p w:rsidR="00297908" w:rsidRDefault="00E77974" w:rsidP="00A62E6A">
      <w:pPr>
        <w:pStyle w:val="2"/>
        <w:spacing w:after="163"/>
      </w:pPr>
      <w:bookmarkStart w:id="26" w:name="_Toc475548256"/>
      <w:r>
        <w:t>3.</w:t>
      </w:r>
      <w:r w:rsidR="00297908">
        <w:rPr>
          <w:rFonts w:hint="eastAsia"/>
        </w:rPr>
        <w:t>2.</w:t>
      </w:r>
      <w:r w:rsidR="00297908">
        <w:rPr>
          <w:rFonts w:hint="eastAsia"/>
        </w:rPr>
        <w:t>字段说明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8"/>
        <w:gridCol w:w="1688"/>
        <w:gridCol w:w="1453"/>
        <w:gridCol w:w="4191"/>
      </w:tblGrid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53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91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53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  <w:r w:rsidR="001D0E6B">
              <w:rPr>
                <w:rFonts w:hint="eastAsia"/>
              </w:rPr>
              <w:t>，外键指向</w:t>
            </w:r>
            <w:r w:rsidR="001D0E6B">
              <w:rPr>
                <w:rFonts w:hint="eastAsia"/>
              </w:rPr>
              <w:t>user</w:t>
            </w:r>
            <w:r w:rsidR="001D0E6B">
              <w:rPr>
                <w:rFonts w:hint="eastAsia"/>
              </w:rPr>
              <w:t>的</w:t>
            </w:r>
            <w:r w:rsidR="001D0E6B">
              <w:rPr>
                <w:rFonts w:hint="eastAsia"/>
              </w:rPr>
              <w:t>id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identityID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1453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t>varchar(100)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非空，设备</w:t>
            </w:r>
            <w:r>
              <w:rPr>
                <w:rFonts w:hint="eastAsia"/>
              </w:rPr>
              <w:t>ID</w:t>
            </w:r>
            <w:r w:rsidR="001D0E6B">
              <w:rPr>
                <w:rFonts w:hint="eastAsia"/>
              </w:rPr>
              <w:t>，一般为</w:t>
            </w:r>
            <w:r w:rsidR="001D0E6B">
              <w:rPr>
                <w:rFonts w:hint="eastAsia"/>
              </w:rPr>
              <w:t>gw/node/sensor</w:t>
            </w:r>
            <w:r w:rsidR="001D0E6B">
              <w:rPr>
                <w:rFonts w:hint="eastAsia"/>
              </w:rPr>
              <w:t>格式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alias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设备别名</w:t>
            </w:r>
          </w:p>
        </w:tc>
        <w:tc>
          <w:tcPr>
            <w:tcW w:w="1453" w:type="dxa"/>
            <w:vAlign w:val="center"/>
          </w:tcPr>
          <w:p w:rsidR="008F7869" w:rsidRDefault="00D378C3" w:rsidP="00D378C3">
            <w:pPr>
              <w:spacing w:after="163"/>
              <w:ind w:firstLineChars="0" w:firstLine="0"/>
              <w:jc w:val="center"/>
            </w:pPr>
            <w:r>
              <w:t>varchar(80)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非空，设备别名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453" w:type="dxa"/>
            <w:vAlign w:val="center"/>
          </w:tcPr>
          <w:p w:rsidR="008F7869" w:rsidRDefault="00D378C3" w:rsidP="00D378C3">
            <w:pPr>
              <w:spacing w:after="163"/>
              <w:ind w:firstLineChars="0" w:firstLine="0"/>
              <w:jc w:val="center"/>
            </w:pPr>
            <w:r>
              <w:t>varchar(40)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非空，设备类型，比如温度、湿度、继电器等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1453" w:type="dxa"/>
            <w:vAlign w:val="center"/>
          </w:tcPr>
          <w:p w:rsidR="008F7869" w:rsidRDefault="00D378C3" w:rsidP="00D378C3">
            <w:pPr>
              <w:spacing w:after="163"/>
              <w:ind w:firstLineChars="0" w:firstLine="0"/>
              <w:jc w:val="center"/>
            </w:pPr>
            <w:r>
              <w:t>varchar(200)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非空，设备所在地址，与经纬度对应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coordinate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设备经纬度</w:t>
            </w:r>
          </w:p>
        </w:tc>
        <w:tc>
          <w:tcPr>
            <w:tcW w:w="1453" w:type="dxa"/>
            <w:vAlign w:val="center"/>
          </w:tcPr>
          <w:p w:rsidR="008F7869" w:rsidRDefault="00D378C3" w:rsidP="00D378C3">
            <w:pPr>
              <w:spacing w:after="163"/>
              <w:ind w:firstLineChars="0" w:firstLine="0"/>
              <w:jc w:val="center"/>
            </w:pPr>
            <w:r>
              <w:t>varchar(60)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非空，（经度，纬度）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insertTime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453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非空，首次添加时添加，不变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1453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首次上传数据时添加，数据更新时修改</w:t>
            </w:r>
          </w:p>
        </w:tc>
      </w:tr>
      <w:tr w:rsidR="00D378C3" w:rsidTr="00E77974">
        <w:tc>
          <w:tcPr>
            <w:tcW w:w="13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lastValue</w:t>
            </w:r>
          </w:p>
        </w:tc>
        <w:tc>
          <w:tcPr>
            <w:tcW w:w="1688" w:type="dxa"/>
            <w:vAlign w:val="center"/>
          </w:tcPr>
          <w:p w:rsidR="008F7869" w:rsidRDefault="008F7869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最新数据</w:t>
            </w:r>
          </w:p>
        </w:tc>
        <w:tc>
          <w:tcPr>
            <w:tcW w:w="1453" w:type="dxa"/>
            <w:vAlign w:val="center"/>
          </w:tcPr>
          <w:p w:rsidR="008F7869" w:rsidRDefault="00D378C3" w:rsidP="00D378C3">
            <w:pPr>
              <w:spacing w:after="163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4191" w:type="dxa"/>
            <w:vAlign w:val="center"/>
          </w:tcPr>
          <w:p w:rsidR="008F7869" w:rsidRDefault="00D378C3" w:rsidP="008F7869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首次上传数据时添加，数据更新时修改</w:t>
            </w:r>
          </w:p>
        </w:tc>
      </w:tr>
    </w:tbl>
    <w:p w:rsidR="00297908" w:rsidRDefault="00E77974" w:rsidP="00A62E6A">
      <w:pPr>
        <w:pStyle w:val="2"/>
        <w:spacing w:after="163"/>
      </w:pPr>
      <w:bookmarkStart w:id="27" w:name="_Toc475548257"/>
      <w:r>
        <w:t>3.</w:t>
      </w:r>
      <w:r w:rsidR="00297908">
        <w:rPr>
          <w:rFonts w:hint="eastAsia"/>
        </w:rPr>
        <w:t>3.</w:t>
      </w:r>
      <w:r w:rsidR="00297908">
        <w:rPr>
          <w:rFonts w:hint="eastAsia"/>
        </w:rPr>
        <w:t>接口说明</w:t>
      </w:r>
      <w:bookmarkEnd w:id="27"/>
    </w:p>
    <w:p w:rsidR="00565269" w:rsidRPr="00D147F3" w:rsidRDefault="00E77974" w:rsidP="00565269">
      <w:pPr>
        <w:pStyle w:val="3"/>
        <w:spacing w:after="163"/>
      </w:pPr>
      <w:bookmarkStart w:id="28" w:name="_Toc475548258"/>
      <w:r>
        <w:t>3.</w:t>
      </w:r>
      <w:r w:rsidR="00565269">
        <w:t xml:space="preserve">3.1 </w:t>
      </w:r>
      <w:r w:rsidR="00565269">
        <w:rPr>
          <w:rFonts w:hint="eastAsia"/>
        </w:rPr>
        <w:t>传感器类型查询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565269" w:rsidTr="00B267C9">
        <w:tc>
          <w:tcPr>
            <w:tcW w:w="1148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rPr>
                <w:rFonts w:hint="eastAsia"/>
              </w:rPr>
              <w:t>用户查看设备信息列表</w:t>
            </w:r>
          </w:p>
        </w:tc>
      </w:tr>
      <w:tr w:rsidR="00565269" w:rsidTr="00B267C9">
        <w:tc>
          <w:tcPr>
            <w:tcW w:w="1148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565269" w:rsidRDefault="00565269" w:rsidP="00680F7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device</w:t>
            </w:r>
            <w:r>
              <w:rPr>
                <w:rFonts w:hint="eastAsia"/>
              </w:rPr>
              <w:t>/</w:t>
            </w:r>
            <w:r w:rsidR="00680F7F">
              <w:rPr>
                <w:rFonts w:hint="eastAsia"/>
              </w:rPr>
              <w:t>getSensorType</w:t>
            </w:r>
          </w:p>
        </w:tc>
      </w:tr>
      <w:tr w:rsidR="00565269" w:rsidTr="00B267C9">
        <w:tc>
          <w:tcPr>
            <w:tcW w:w="1148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565269" w:rsidRDefault="00680F7F" w:rsidP="00565269">
            <w:pPr>
              <w:spacing w:after="16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565269" w:rsidTr="00B267C9">
        <w:tc>
          <w:tcPr>
            <w:tcW w:w="1148" w:type="dxa"/>
            <w:vAlign w:val="center"/>
          </w:tcPr>
          <w:p w:rsidR="00565269" w:rsidRDefault="00565269" w:rsidP="00565269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565269" w:rsidRDefault="00565269" w:rsidP="00680F7F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680F7F">
              <w:rPr>
                <w:rFonts w:hint="eastAsia"/>
              </w:rPr>
              <w:t>types:[{</w:t>
            </w:r>
            <w:r w:rsidR="00A73C65">
              <w:rPr>
                <w:rFonts w:hint="eastAsia"/>
              </w:rPr>
              <w:t xml:space="preserve"> type</w:t>
            </w:r>
            <w:r w:rsidR="00A73C65">
              <w:t>Num</w:t>
            </w:r>
            <w:r w:rsidR="00680F7F">
              <w:rPr>
                <w:rFonts w:hint="eastAsia"/>
              </w:rPr>
              <w:t>:TEMPTURE,typeName:</w:t>
            </w:r>
            <w:r w:rsidR="00680F7F">
              <w:rPr>
                <w:rFonts w:hint="eastAsia"/>
              </w:rPr>
              <w:t>温湿度传感器</w:t>
            </w:r>
            <w:r w:rsidR="00680F7F">
              <w:rPr>
                <w:rFonts w:hint="eastAsia"/>
              </w:rPr>
              <w:t>},{}</w:t>
            </w:r>
            <w:r w:rsidR="00680F7F">
              <w:t>…</w:t>
            </w:r>
            <w:r w:rsidR="00680F7F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}</w:t>
            </w:r>
          </w:p>
        </w:tc>
      </w:tr>
    </w:tbl>
    <w:p w:rsidR="00F12EBB" w:rsidRPr="00D147F3" w:rsidRDefault="00E77974" w:rsidP="00F12EBB">
      <w:pPr>
        <w:pStyle w:val="3"/>
        <w:spacing w:after="163"/>
      </w:pPr>
      <w:bookmarkStart w:id="29" w:name="_Toc475548259"/>
      <w:r>
        <w:lastRenderedPageBreak/>
        <w:t>3.</w:t>
      </w:r>
      <w:r w:rsidR="00F12EBB">
        <w:t>3.</w:t>
      </w:r>
      <w:r w:rsidR="002D7873">
        <w:rPr>
          <w:rFonts w:hint="eastAsia"/>
        </w:rPr>
        <w:t>2</w:t>
      </w:r>
      <w:r w:rsidR="00F12EBB">
        <w:t xml:space="preserve"> </w:t>
      </w:r>
      <w:r w:rsidR="00F12EBB">
        <w:rPr>
          <w:rFonts w:hint="eastAsia"/>
        </w:rPr>
        <w:t>设备列表查询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12EBB" w:rsidRDefault="0028337C" w:rsidP="0028337C">
            <w:pPr>
              <w:spacing w:after="163"/>
              <w:ind w:firstLineChars="0" w:firstLine="0"/>
            </w:pPr>
            <w:r>
              <w:rPr>
                <w:rFonts w:hint="eastAsia"/>
              </w:rPr>
              <w:t>用户</w:t>
            </w:r>
            <w:r w:rsidR="00F12EBB">
              <w:rPr>
                <w:rFonts w:hint="eastAsia"/>
              </w:rPr>
              <w:t>查看</w:t>
            </w:r>
            <w:r>
              <w:rPr>
                <w:rFonts w:hint="eastAsia"/>
              </w:rPr>
              <w:t>设备</w:t>
            </w:r>
            <w:r w:rsidR="00F12EBB">
              <w:rPr>
                <w:rFonts w:hint="eastAsia"/>
              </w:rPr>
              <w:t>信息</w:t>
            </w:r>
            <w:r>
              <w:rPr>
                <w:rFonts w:hint="eastAsia"/>
              </w:rPr>
              <w:t>列表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12EBB" w:rsidRDefault="00F12EBB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3E77D1">
              <w:t>device</w:t>
            </w:r>
            <w:r>
              <w:rPr>
                <w:rFonts w:hint="eastAsia"/>
              </w:rPr>
              <w:t>/query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12EBB" w:rsidRDefault="00C1694D" w:rsidP="00C1694D">
            <w:pPr>
              <w:spacing w:after="163"/>
              <w:ind w:firstLineChars="0" w:firstLine="0"/>
            </w:pPr>
            <w:r>
              <w:t>page</w:t>
            </w:r>
            <w:r w:rsidR="00F12EBB">
              <w:rPr>
                <w:rFonts w:hint="eastAsia"/>
              </w:rPr>
              <w:t>：</w:t>
            </w:r>
            <w:r w:rsidR="006769D5">
              <w:rPr>
                <w:rFonts w:hint="eastAsia"/>
              </w:rPr>
              <w:t>分页页数</w:t>
            </w:r>
            <w:r w:rsidR="00F12EBB">
              <w:rPr>
                <w:rFonts w:hint="eastAsia"/>
              </w:rPr>
              <w:t>，</w:t>
            </w:r>
            <w:r>
              <w:t>rows</w:t>
            </w:r>
            <w:r w:rsidR="00F12EBB">
              <w:rPr>
                <w:rFonts w:hint="eastAsia"/>
              </w:rPr>
              <w:t>：查询总条数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12EBB" w:rsidRDefault="00F12EBB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 w:rsidR="004A4AA7">
              <w:t>pages:</w:t>
            </w:r>
            <w:r w:rsidR="004A4AA7">
              <w:rPr>
                <w:rFonts w:hint="eastAsia"/>
              </w:rPr>
              <w:t>当前页数，</w:t>
            </w:r>
            <w:r w:rsidR="003E77D1">
              <w:t>device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F12EBB" w:rsidRPr="00D147F3" w:rsidRDefault="00E77974" w:rsidP="00F12EBB">
      <w:pPr>
        <w:pStyle w:val="3"/>
        <w:spacing w:after="163"/>
      </w:pPr>
      <w:bookmarkStart w:id="30" w:name="_Toc475548260"/>
      <w:r>
        <w:t>3.</w:t>
      </w:r>
      <w:r w:rsidR="00F12EBB">
        <w:t>3.</w:t>
      </w:r>
      <w:r w:rsidR="002D7873">
        <w:rPr>
          <w:rFonts w:hint="eastAsia"/>
        </w:rPr>
        <w:t>3</w:t>
      </w:r>
      <w:r w:rsidR="00F12EBB">
        <w:t xml:space="preserve"> </w:t>
      </w:r>
      <w:r w:rsidR="00F12EBB">
        <w:rPr>
          <w:rFonts w:hint="eastAsia"/>
        </w:rPr>
        <w:t>添加新设备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12EBB" w:rsidRDefault="0028337C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用户添加一个设备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12EBB" w:rsidRDefault="00F12EBB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3E77D1">
              <w:t>device</w:t>
            </w:r>
            <w:r w:rsidR="003E77D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3E77D1">
              <w:t>add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12EBB" w:rsidRDefault="0028337C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identityID</w:t>
            </w:r>
            <w:r>
              <w:t>,</w:t>
            </w:r>
            <w:r>
              <w:rPr>
                <w:rFonts w:hint="eastAsia"/>
              </w:rPr>
              <w:t>alias</w:t>
            </w:r>
            <w:r>
              <w:t>,</w:t>
            </w:r>
            <w:r w:rsidR="00A73C65">
              <w:rPr>
                <w:rFonts w:hint="eastAsia"/>
              </w:rPr>
              <w:t xml:space="preserve"> type</w:t>
            </w:r>
            <w:r w:rsidR="00A73C65">
              <w:t>Num</w:t>
            </w:r>
            <w:r>
              <w:t>,address</w:t>
            </w:r>
            <w:r w:rsidR="00A54BB9">
              <w:rPr>
                <w:rFonts w:hint="eastAsia"/>
              </w:rPr>
              <w:t>（地址）</w:t>
            </w:r>
            <w:r>
              <w:t>,coordinate</w:t>
            </w:r>
            <w:r w:rsidR="00E80BE5">
              <w:rPr>
                <w:rFonts w:hint="eastAsia"/>
              </w:rPr>
              <w:t>（经度</w:t>
            </w:r>
            <w:r w:rsidR="00E80BE5">
              <w:t>,</w:t>
            </w:r>
            <w:r w:rsidR="00E80BE5">
              <w:rPr>
                <w:rFonts w:hint="eastAsia"/>
              </w:rPr>
              <w:t>纬度）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12EBB" w:rsidRDefault="00680F7F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CE3E3A">
              <w:t>reault:ok/failed</w:t>
            </w:r>
            <w:r w:rsidR="00CE3E3A">
              <w:rPr>
                <w:rFonts w:hint="eastAsia"/>
              </w:rPr>
              <w:t>，</w:t>
            </w:r>
            <w:r w:rsidR="00CE3E3A">
              <w:t>reason:ok/exist}</w:t>
            </w:r>
          </w:p>
        </w:tc>
      </w:tr>
    </w:tbl>
    <w:p w:rsidR="00F12EBB" w:rsidRPr="00D147F3" w:rsidRDefault="00E77974" w:rsidP="00F12EBB">
      <w:pPr>
        <w:pStyle w:val="3"/>
        <w:spacing w:after="163"/>
      </w:pPr>
      <w:bookmarkStart w:id="31" w:name="_Toc475548261"/>
      <w:r>
        <w:t>3.</w:t>
      </w:r>
      <w:r w:rsidR="00F12EBB">
        <w:t>3.</w:t>
      </w:r>
      <w:r w:rsidR="002D7873">
        <w:rPr>
          <w:rFonts w:hint="eastAsia"/>
        </w:rPr>
        <w:t>4</w:t>
      </w:r>
      <w:r w:rsidR="00F12EBB">
        <w:t xml:space="preserve"> </w:t>
      </w:r>
      <w:r w:rsidR="00F12EBB">
        <w:rPr>
          <w:rFonts w:hint="eastAsia"/>
        </w:rPr>
        <w:t>删除设备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12EBB" w:rsidRDefault="00B267C9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用户</w:t>
            </w:r>
            <w:r w:rsidR="00531461">
              <w:rPr>
                <w:rFonts w:hint="eastAsia"/>
              </w:rPr>
              <w:t>删除一个已添加设备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12EBB" w:rsidRDefault="00F12EBB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3E77D1">
              <w:t xml:space="preserve"> device</w:t>
            </w:r>
            <w:r w:rsidR="003E77D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3E77D1">
              <w:t>delete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12EBB" w:rsidRDefault="00531461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id/identityID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12EBB" w:rsidRDefault="00531461" w:rsidP="00531461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ok/noPower }</w:t>
            </w:r>
          </w:p>
        </w:tc>
      </w:tr>
    </w:tbl>
    <w:p w:rsidR="00F12EBB" w:rsidRPr="00D147F3" w:rsidRDefault="00E77974" w:rsidP="00F12EBB">
      <w:pPr>
        <w:pStyle w:val="3"/>
        <w:spacing w:after="163"/>
      </w:pPr>
      <w:bookmarkStart w:id="32" w:name="_Toc475548262"/>
      <w:r>
        <w:t>3.</w:t>
      </w:r>
      <w:r w:rsidR="00F12EBB">
        <w:t>3.</w:t>
      </w:r>
      <w:r w:rsidR="002D7873">
        <w:rPr>
          <w:rFonts w:hint="eastAsia"/>
        </w:rPr>
        <w:t>5</w:t>
      </w:r>
      <w:r w:rsidR="00F12EBB">
        <w:t xml:space="preserve"> </w:t>
      </w:r>
      <w:r w:rsidR="00F12EBB">
        <w:rPr>
          <w:rFonts w:hint="eastAsia"/>
        </w:rPr>
        <w:t>设备信息修改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12EBB" w:rsidRDefault="00531461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修改设备基本信息，别名、地址、坐标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12EBB" w:rsidRDefault="00F12EBB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3E77D1">
              <w:t>device</w:t>
            </w:r>
            <w:r w:rsidR="003E77D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3E77D1">
              <w:t>edit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12EBB" w:rsidRDefault="000C1E0E" w:rsidP="00531461">
            <w:pPr>
              <w:spacing w:after="163"/>
              <w:ind w:firstLineChars="0" w:firstLine="0"/>
            </w:pPr>
            <w:r>
              <w:rPr>
                <w:rFonts w:hint="eastAsia"/>
              </w:rPr>
              <w:t>identityID</w:t>
            </w:r>
            <w:r w:rsidR="00531461">
              <w:t>,</w:t>
            </w:r>
            <w:r w:rsidR="00531461">
              <w:rPr>
                <w:rFonts w:hint="eastAsia"/>
              </w:rPr>
              <w:t>alias</w:t>
            </w:r>
            <w:r w:rsidR="00531461">
              <w:t>, address</w:t>
            </w:r>
            <w:r w:rsidR="00531461">
              <w:rPr>
                <w:rFonts w:hint="eastAsia"/>
              </w:rPr>
              <w:t>（地址）</w:t>
            </w:r>
            <w:r w:rsidR="00531461">
              <w:t>,coordinate</w:t>
            </w:r>
            <w:r w:rsidR="00531461">
              <w:rPr>
                <w:rFonts w:hint="eastAsia"/>
              </w:rPr>
              <w:t>（经度</w:t>
            </w:r>
            <w:r w:rsidR="00531461">
              <w:t>,</w:t>
            </w:r>
            <w:r w:rsidR="00531461">
              <w:rPr>
                <w:rFonts w:hint="eastAsia"/>
              </w:rPr>
              <w:t>纬度）</w:t>
            </w:r>
          </w:p>
        </w:tc>
      </w:tr>
      <w:tr w:rsidR="00F12EBB" w:rsidTr="00F12EBB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12EBB" w:rsidRDefault="00531461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ok/}</w:t>
            </w:r>
          </w:p>
        </w:tc>
      </w:tr>
    </w:tbl>
    <w:p w:rsidR="00F12EBB" w:rsidRPr="00D147F3" w:rsidRDefault="00E77974" w:rsidP="00F12EBB">
      <w:pPr>
        <w:pStyle w:val="3"/>
        <w:spacing w:after="163"/>
      </w:pPr>
      <w:bookmarkStart w:id="33" w:name="_Toc475548263"/>
      <w:r>
        <w:lastRenderedPageBreak/>
        <w:t>3.</w:t>
      </w:r>
      <w:r w:rsidR="00F12EBB">
        <w:t>3.</w:t>
      </w:r>
      <w:r w:rsidR="002D7873">
        <w:rPr>
          <w:rFonts w:hint="eastAsia"/>
        </w:rPr>
        <w:t>6</w:t>
      </w:r>
      <w:r w:rsidR="00F12EBB">
        <w:t xml:space="preserve"> </w:t>
      </w:r>
      <w:r w:rsidR="003E77D1">
        <w:rPr>
          <w:rFonts w:hint="eastAsia"/>
        </w:rPr>
        <w:t>查询指定设备信息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F12EBB" w:rsidTr="003E77D1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12EBB" w:rsidRDefault="00531461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查询指定设备</w:t>
            </w:r>
            <w:r w:rsidR="00F06D44">
              <w:rPr>
                <w:rFonts w:hint="eastAsia"/>
              </w:rPr>
              <w:t>基本信息</w:t>
            </w:r>
          </w:p>
        </w:tc>
      </w:tr>
      <w:tr w:rsidR="00F12EBB" w:rsidTr="003E77D1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12EBB" w:rsidRDefault="00F12EBB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3E77D1">
              <w:t>device</w:t>
            </w:r>
            <w:r w:rsidR="003E77D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3E77D1">
              <w:t>getDeviceInfo</w:t>
            </w:r>
          </w:p>
        </w:tc>
      </w:tr>
      <w:tr w:rsidR="00F12EBB" w:rsidTr="003E77D1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12EBB" w:rsidRDefault="00F06D44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id/identityID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</w:tr>
      <w:tr w:rsidR="00F12EBB" w:rsidTr="003E77D1">
        <w:tc>
          <w:tcPr>
            <w:tcW w:w="1148" w:type="dxa"/>
            <w:vAlign w:val="center"/>
          </w:tcPr>
          <w:p w:rsidR="00F12EBB" w:rsidRDefault="00F12EBB" w:rsidP="00F12EBB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12EBB" w:rsidRDefault="00F06D44" w:rsidP="00F12EBB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 identityID:,alias:,</w:t>
            </w:r>
            <w:r w:rsidR="00A73C65">
              <w:rPr>
                <w:rFonts w:hint="eastAsia"/>
              </w:rPr>
              <w:t xml:space="preserve"> type</w:t>
            </w:r>
            <w:r w:rsidR="00A73C65">
              <w:t>Num</w:t>
            </w:r>
            <w:r>
              <w:rPr>
                <w:rFonts w:hint="eastAsia"/>
              </w:rPr>
              <w:t>:,typeName:,address:,coordinate</w:t>
            </w:r>
            <w:r w:rsidR="005625FF">
              <w:rPr>
                <w:rFonts w:hint="eastAsia"/>
              </w:rPr>
              <w:t>:</w:t>
            </w:r>
            <w:r w:rsidR="005625FF">
              <w:t>,online:</w:t>
            </w:r>
            <w:r>
              <w:rPr>
                <w:rFonts w:hint="eastAsia"/>
              </w:rPr>
              <w:t>}}</w:t>
            </w:r>
          </w:p>
        </w:tc>
      </w:tr>
    </w:tbl>
    <w:p w:rsidR="00F06D44" w:rsidRPr="00D147F3" w:rsidRDefault="00E77974" w:rsidP="00F06D44">
      <w:pPr>
        <w:pStyle w:val="3"/>
        <w:spacing w:after="163"/>
      </w:pPr>
      <w:bookmarkStart w:id="34" w:name="_Toc475548264"/>
      <w:r>
        <w:t>3.</w:t>
      </w:r>
      <w:r w:rsidR="00F06D44">
        <w:t>3.</w:t>
      </w:r>
      <w:r w:rsidR="002D7873">
        <w:rPr>
          <w:rFonts w:hint="eastAsia"/>
        </w:rPr>
        <w:t>7</w:t>
      </w:r>
      <w:r w:rsidR="00F06D44">
        <w:t xml:space="preserve"> </w:t>
      </w:r>
      <w:r w:rsidR="00F06D44">
        <w:rPr>
          <w:rFonts w:hint="eastAsia"/>
        </w:rPr>
        <w:t>查询传感器类型信息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F06D44" w:rsidTr="001D3CFA">
        <w:tc>
          <w:tcPr>
            <w:tcW w:w="1148" w:type="dxa"/>
            <w:vAlign w:val="center"/>
          </w:tcPr>
          <w:p w:rsidR="00F06D44" w:rsidRDefault="00F06D44" w:rsidP="00F06D44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06D44" w:rsidRDefault="00F06D44" w:rsidP="00F06D44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查询指定类型的传感器信息，包括数据名称，阈值以及单位</w:t>
            </w:r>
          </w:p>
        </w:tc>
      </w:tr>
      <w:tr w:rsidR="00F06D44" w:rsidTr="001D3CFA">
        <w:tc>
          <w:tcPr>
            <w:tcW w:w="1148" w:type="dxa"/>
            <w:vAlign w:val="center"/>
          </w:tcPr>
          <w:p w:rsidR="00F06D44" w:rsidRDefault="00F06D44" w:rsidP="00F06D44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06D44" w:rsidRDefault="00F06D44" w:rsidP="00F06D44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device</w:t>
            </w:r>
            <w:r>
              <w:rPr>
                <w:rFonts w:hint="eastAsia"/>
              </w:rPr>
              <w:t xml:space="preserve"> /</w:t>
            </w:r>
            <w:r>
              <w:t>get</w:t>
            </w:r>
            <w:r>
              <w:rPr>
                <w:rFonts w:hint="eastAsia"/>
              </w:rPr>
              <w:t>SensorInfo</w:t>
            </w:r>
          </w:p>
        </w:tc>
      </w:tr>
      <w:tr w:rsidR="00F06D44" w:rsidTr="001D3CFA">
        <w:tc>
          <w:tcPr>
            <w:tcW w:w="1148" w:type="dxa"/>
            <w:vAlign w:val="center"/>
          </w:tcPr>
          <w:p w:rsidR="00F06D44" w:rsidRDefault="00F06D44" w:rsidP="00F06D44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06D44" w:rsidRDefault="00611D95" w:rsidP="00F06D44">
            <w:pPr>
              <w:spacing w:after="163"/>
              <w:ind w:firstLineChars="0" w:firstLine="0"/>
            </w:pPr>
            <w:r w:rsidRPr="00611D95">
              <w:t>typeNum</w:t>
            </w:r>
            <w:r w:rsidR="00F06D44">
              <w:rPr>
                <w:rFonts w:hint="eastAsia"/>
              </w:rPr>
              <w:t>：</w:t>
            </w:r>
            <w:r w:rsidR="006A7317">
              <w:rPr>
                <w:rFonts w:hint="eastAsia"/>
              </w:rPr>
              <w:t>设备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06D44" w:rsidTr="001D3CFA">
        <w:tc>
          <w:tcPr>
            <w:tcW w:w="1148" w:type="dxa"/>
            <w:vAlign w:val="center"/>
          </w:tcPr>
          <w:p w:rsidR="00F06D44" w:rsidRDefault="00F06D44" w:rsidP="00F06D44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06D44" w:rsidRDefault="009147B5" w:rsidP="009147B5">
            <w:pPr>
              <w:spacing w:after="163"/>
              <w:ind w:firstLineChars="0" w:firstLine="0"/>
            </w:pPr>
            <w:r>
              <w:rPr>
                <w:rFonts w:hint="eastAsia"/>
              </w:rPr>
              <w:t xml:space="preserve">{ identityID </w:t>
            </w:r>
            <w:r>
              <w:t>:,</w:t>
            </w:r>
            <w:r>
              <w:rPr>
                <w:rFonts w:hint="eastAsia"/>
              </w:rPr>
              <w:t xml:space="preserve">alias:, identityID </w:t>
            </w:r>
            <w:r>
              <w:t>:,</w:t>
            </w:r>
            <w:r w:rsidR="00F06D44">
              <w:rPr>
                <w:rFonts w:hint="eastAsia"/>
              </w:rPr>
              <w:t>typeName:,</w:t>
            </w:r>
            <w:r>
              <w:t>typeInfo</w:t>
            </w:r>
            <w:r>
              <w:rPr>
                <w:rFonts w:hint="eastAsia"/>
              </w:rPr>
              <w:t>: }</w:t>
            </w:r>
          </w:p>
        </w:tc>
      </w:tr>
    </w:tbl>
    <w:p w:rsidR="003E77D1" w:rsidRPr="00D147F3" w:rsidRDefault="00E77974" w:rsidP="003E77D1">
      <w:pPr>
        <w:pStyle w:val="3"/>
        <w:spacing w:after="163"/>
      </w:pPr>
      <w:bookmarkStart w:id="35" w:name="_Toc475548265"/>
      <w:r>
        <w:t>3.</w:t>
      </w:r>
      <w:r w:rsidR="003E77D1">
        <w:t>3.</w:t>
      </w:r>
      <w:r w:rsidR="002D7873">
        <w:rPr>
          <w:rFonts w:hint="eastAsia"/>
        </w:rPr>
        <w:t>8</w:t>
      </w:r>
      <w:r w:rsidR="003E77D1">
        <w:t xml:space="preserve"> </w:t>
      </w:r>
      <w:r w:rsidR="003E77D1">
        <w:rPr>
          <w:rFonts w:hint="eastAsia"/>
        </w:rPr>
        <w:t>设备实时数据查询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3E77D1" w:rsidTr="003E77D1">
        <w:tc>
          <w:tcPr>
            <w:tcW w:w="1148" w:type="dxa"/>
            <w:vAlign w:val="center"/>
          </w:tcPr>
          <w:p w:rsidR="003E77D1" w:rsidRDefault="003E77D1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3E77D1" w:rsidRDefault="00670235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查询指定设备最新数据</w:t>
            </w:r>
          </w:p>
        </w:tc>
      </w:tr>
      <w:tr w:rsidR="003E77D1" w:rsidTr="003E77D1">
        <w:tc>
          <w:tcPr>
            <w:tcW w:w="1148" w:type="dxa"/>
            <w:vAlign w:val="center"/>
          </w:tcPr>
          <w:p w:rsidR="003E77D1" w:rsidRDefault="003E77D1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3E77D1" w:rsidRDefault="003E77D1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device</w:t>
            </w:r>
            <w:r>
              <w:rPr>
                <w:rFonts w:hint="eastAsia"/>
              </w:rPr>
              <w:t xml:space="preserve"> /</w:t>
            </w:r>
            <w:r w:rsidRPr="003E77D1">
              <w:t>getLastValue</w:t>
            </w:r>
          </w:p>
        </w:tc>
      </w:tr>
      <w:tr w:rsidR="003E77D1" w:rsidTr="003E77D1">
        <w:tc>
          <w:tcPr>
            <w:tcW w:w="1148" w:type="dxa"/>
            <w:vAlign w:val="center"/>
          </w:tcPr>
          <w:p w:rsidR="003E77D1" w:rsidRDefault="003E77D1" w:rsidP="003E77D1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3E77D1" w:rsidRDefault="00670235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identityID</w:t>
            </w:r>
            <w:r>
              <w:rPr>
                <w:rFonts w:hint="eastAsia"/>
              </w:rPr>
              <w:t>：</w:t>
            </w:r>
          </w:p>
        </w:tc>
      </w:tr>
      <w:tr w:rsidR="003E77D1" w:rsidTr="003E77D1">
        <w:tc>
          <w:tcPr>
            <w:tcW w:w="1148" w:type="dxa"/>
            <w:vAlign w:val="center"/>
          </w:tcPr>
          <w:p w:rsidR="003E77D1" w:rsidRDefault="003E77D1" w:rsidP="003E77D1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3E77D1" w:rsidRDefault="00DA5D55" w:rsidP="003E77D1">
            <w:pPr>
              <w:spacing w:after="163"/>
              <w:ind w:firstLineChars="0" w:firstLine="0"/>
            </w:pPr>
            <w:r w:rsidRPr="00DA5D55">
              <w:t>{"value":"{\"data1\":false}","success":true}</w:t>
            </w:r>
          </w:p>
        </w:tc>
      </w:tr>
    </w:tbl>
    <w:p w:rsidR="003E77D1" w:rsidRPr="00D147F3" w:rsidRDefault="00E77974" w:rsidP="003E77D1">
      <w:pPr>
        <w:pStyle w:val="3"/>
        <w:spacing w:after="163"/>
      </w:pPr>
      <w:bookmarkStart w:id="36" w:name="_Toc475548266"/>
      <w:r>
        <w:t>3.</w:t>
      </w:r>
      <w:r w:rsidR="003E77D1">
        <w:t>3.</w:t>
      </w:r>
      <w:r w:rsidR="002D7873">
        <w:rPr>
          <w:rFonts w:hint="eastAsia"/>
        </w:rPr>
        <w:t>9</w:t>
      </w:r>
      <w:r w:rsidR="003E77D1">
        <w:t xml:space="preserve"> </w:t>
      </w:r>
      <w:r w:rsidR="003E77D1">
        <w:rPr>
          <w:rFonts w:hint="eastAsia"/>
        </w:rPr>
        <w:t>检查设备</w:t>
      </w:r>
      <w:r w:rsidR="003E77D1">
        <w:rPr>
          <w:rFonts w:hint="eastAsia"/>
        </w:rPr>
        <w:t>ID</w:t>
      </w:r>
      <w:r w:rsidR="003E77D1">
        <w:rPr>
          <w:rFonts w:hint="eastAsia"/>
        </w:rPr>
        <w:t>是否已存在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3E77D1" w:rsidTr="00AD5E8C">
        <w:tc>
          <w:tcPr>
            <w:tcW w:w="1148" w:type="dxa"/>
            <w:vAlign w:val="center"/>
          </w:tcPr>
          <w:p w:rsidR="003E77D1" w:rsidRDefault="003E77D1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3E77D1" w:rsidRDefault="00AD5E8C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添加设备时检查设备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是否已存在</w:t>
            </w:r>
          </w:p>
        </w:tc>
      </w:tr>
      <w:tr w:rsidR="003E77D1" w:rsidTr="00AD5E8C">
        <w:tc>
          <w:tcPr>
            <w:tcW w:w="1148" w:type="dxa"/>
            <w:vAlign w:val="center"/>
          </w:tcPr>
          <w:p w:rsidR="003E77D1" w:rsidRDefault="003E77D1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3E77D1" w:rsidRDefault="003E77D1" w:rsidP="003E77D1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 device</w:t>
            </w:r>
            <w:r>
              <w:rPr>
                <w:rFonts w:hint="eastAsia"/>
              </w:rPr>
              <w:t xml:space="preserve"> /</w:t>
            </w:r>
            <w:r w:rsidRPr="003E77D1">
              <w:t>checkDeviceId</w:t>
            </w:r>
          </w:p>
        </w:tc>
      </w:tr>
      <w:tr w:rsidR="00AD5E8C" w:rsidTr="00AD5E8C">
        <w:tc>
          <w:tcPr>
            <w:tcW w:w="1148" w:type="dxa"/>
            <w:vAlign w:val="center"/>
          </w:tcPr>
          <w:p w:rsidR="00AD5E8C" w:rsidRDefault="00AD5E8C" w:rsidP="00AD5E8C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AD5E8C" w:rsidRDefault="00AD5E8C" w:rsidP="00AD5E8C">
            <w:pPr>
              <w:spacing w:after="163"/>
              <w:ind w:firstLineChars="0" w:firstLine="0"/>
            </w:pPr>
            <w:r>
              <w:rPr>
                <w:rFonts w:hint="eastAsia"/>
              </w:rPr>
              <w:t>identityID</w:t>
            </w:r>
            <w:r>
              <w:rPr>
                <w:rFonts w:hint="eastAsia"/>
              </w:rPr>
              <w:t>：</w:t>
            </w:r>
            <w:r w:rsidR="001D3CFA">
              <w:rPr>
                <w:rFonts w:hint="eastAsia"/>
              </w:rPr>
              <w:t>，</w:t>
            </w:r>
            <w:r w:rsidR="00A73C65">
              <w:rPr>
                <w:rFonts w:hint="eastAsia"/>
              </w:rPr>
              <w:t>type</w:t>
            </w:r>
            <w:r w:rsidR="00A73C65">
              <w:t>Num</w:t>
            </w:r>
            <w:r w:rsidR="001D3CFA">
              <w:t>:</w:t>
            </w:r>
          </w:p>
        </w:tc>
      </w:tr>
      <w:tr w:rsidR="00AD5E8C" w:rsidTr="00AD5E8C">
        <w:tc>
          <w:tcPr>
            <w:tcW w:w="1148" w:type="dxa"/>
            <w:vAlign w:val="center"/>
          </w:tcPr>
          <w:p w:rsidR="00AD5E8C" w:rsidRDefault="00AD5E8C" w:rsidP="00AD5E8C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AD5E8C" w:rsidRDefault="00AD5E8C" w:rsidP="00AD5E8C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ok/exist}</w:t>
            </w:r>
          </w:p>
        </w:tc>
      </w:tr>
    </w:tbl>
    <w:p w:rsidR="009B1CE8" w:rsidRPr="00D147F3" w:rsidRDefault="00E77974" w:rsidP="009B1CE8">
      <w:pPr>
        <w:pStyle w:val="3"/>
        <w:spacing w:after="163"/>
      </w:pPr>
      <w:bookmarkStart w:id="37" w:name="_Toc475548267"/>
      <w:r>
        <w:lastRenderedPageBreak/>
        <w:t>3.</w:t>
      </w:r>
      <w:r w:rsidR="009B1CE8">
        <w:t>3.10 IOTV3</w:t>
      </w:r>
      <w:r w:rsidR="009B1CE8">
        <w:rPr>
          <w:rFonts w:hint="eastAsia"/>
        </w:rPr>
        <w:t>继电器控制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9B1CE8" w:rsidTr="00A358DC">
        <w:tc>
          <w:tcPr>
            <w:tcW w:w="1148" w:type="dxa"/>
            <w:vAlign w:val="center"/>
          </w:tcPr>
          <w:p w:rsidR="009B1CE8" w:rsidRDefault="009B1CE8" w:rsidP="009B1CE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9B1CE8" w:rsidRDefault="003053A4" w:rsidP="009B1CE8">
            <w:pPr>
              <w:spacing w:after="163"/>
              <w:ind w:firstLineChars="0" w:firstLine="0"/>
            </w:pPr>
            <w:r>
              <w:rPr>
                <w:rFonts w:hint="eastAsia"/>
              </w:rPr>
              <w:t>IOTV3</w:t>
            </w:r>
            <w:r>
              <w:rPr>
                <w:rFonts w:hint="eastAsia"/>
              </w:rPr>
              <w:t>继电器控制</w:t>
            </w:r>
          </w:p>
        </w:tc>
      </w:tr>
      <w:tr w:rsidR="009B1CE8" w:rsidTr="00A358DC">
        <w:tc>
          <w:tcPr>
            <w:tcW w:w="1148" w:type="dxa"/>
            <w:vAlign w:val="center"/>
          </w:tcPr>
          <w:p w:rsidR="009B1CE8" w:rsidRDefault="009B1CE8" w:rsidP="009B1CE8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9B1CE8" w:rsidRDefault="009B1CE8" w:rsidP="009B1CE8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r w:rsidR="005325EE">
              <w:rPr>
                <w:rFonts w:hint="eastAsia"/>
              </w:rPr>
              <w:t>control</w:t>
            </w:r>
            <w:r>
              <w:rPr>
                <w:rFonts w:hint="eastAsia"/>
              </w:rPr>
              <w:t>/</w:t>
            </w:r>
            <w:r w:rsidR="005325EE">
              <w:rPr>
                <w:rFonts w:hint="eastAsia"/>
              </w:rPr>
              <w:t>relayControl</w:t>
            </w:r>
          </w:p>
        </w:tc>
      </w:tr>
      <w:tr w:rsidR="009B1CE8" w:rsidTr="00A358DC">
        <w:tc>
          <w:tcPr>
            <w:tcW w:w="1148" w:type="dxa"/>
            <w:vAlign w:val="center"/>
          </w:tcPr>
          <w:p w:rsidR="009B1CE8" w:rsidRDefault="009B1CE8" w:rsidP="009B1CE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9B1CE8" w:rsidRDefault="009B1CE8" w:rsidP="009B1CE8">
            <w:pPr>
              <w:spacing w:after="163"/>
              <w:ind w:firstLineChars="0" w:firstLine="0"/>
            </w:pPr>
            <w:r>
              <w:rPr>
                <w:rFonts w:hint="eastAsia"/>
              </w:rPr>
              <w:t>identityID</w:t>
            </w:r>
            <w:r>
              <w:rPr>
                <w:rFonts w:hint="eastAsia"/>
              </w:rPr>
              <w:t>：，</w:t>
            </w:r>
            <w:r w:rsidR="005325EE">
              <w:rPr>
                <w:rFonts w:hint="eastAsia"/>
              </w:rPr>
              <w:t>targetState</w:t>
            </w:r>
            <w:r>
              <w:t>:</w:t>
            </w:r>
            <w:r w:rsidR="005325EE">
              <w:rPr>
                <w:rFonts w:hint="eastAsia"/>
              </w:rPr>
              <w:t>true/false</w:t>
            </w:r>
          </w:p>
        </w:tc>
      </w:tr>
      <w:tr w:rsidR="009B1CE8" w:rsidTr="00A358DC">
        <w:tc>
          <w:tcPr>
            <w:tcW w:w="1148" w:type="dxa"/>
            <w:vAlign w:val="center"/>
          </w:tcPr>
          <w:p w:rsidR="009B1CE8" w:rsidRDefault="009B1CE8" w:rsidP="009B1CE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9B1CE8" w:rsidRDefault="009B1CE8" w:rsidP="005325EE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5325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</w:tbl>
    <w:p w:rsidR="00B757F4" w:rsidRPr="00D147F3" w:rsidRDefault="00E77974" w:rsidP="00B757F4">
      <w:pPr>
        <w:pStyle w:val="3"/>
        <w:spacing w:after="163"/>
      </w:pPr>
      <w:bookmarkStart w:id="38" w:name="_Toc475548268"/>
      <w:r>
        <w:t>3.</w:t>
      </w:r>
      <w:r w:rsidR="00B757F4">
        <w:t>3.1</w:t>
      </w:r>
      <w:r w:rsidR="00B757F4">
        <w:rPr>
          <w:rFonts w:hint="eastAsia"/>
        </w:rPr>
        <w:t>1</w:t>
      </w:r>
      <w:r w:rsidR="00B757F4">
        <w:t xml:space="preserve"> IOTV3</w:t>
      </w:r>
      <w:r w:rsidR="00B757F4">
        <w:rPr>
          <w:rFonts w:hint="eastAsia"/>
        </w:rPr>
        <w:t>电压输出模块控制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B757F4" w:rsidTr="00A358DC">
        <w:tc>
          <w:tcPr>
            <w:tcW w:w="1148" w:type="dxa"/>
            <w:vAlign w:val="center"/>
          </w:tcPr>
          <w:p w:rsidR="00B757F4" w:rsidRDefault="00B757F4" w:rsidP="00B757F4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B757F4" w:rsidRDefault="00B757F4" w:rsidP="00B757F4">
            <w:pPr>
              <w:spacing w:after="163"/>
              <w:ind w:firstLineChars="0" w:firstLine="0"/>
            </w:pPr>
            <w:r>
              <w:rPr>
                <w:rFonts w:hint="eastAsia"/>
              </w:rPr>
              <w:t>IOTV3</w:t>
            </w:r>
            <w:r>
              <w:rPr>
                <w:rFonts w:hint="eastAsia"/>
              </w:rPr>
              <w:t>继电器控制</w:t>
            </w:r>
          </w:p>
        </w:tc>
      </w:tr>
      <w:tr w:rsidR="00B757F4" w:rsidTr="00A358DC">
        <w:tc>
          <w:tcPr>
            <w:tcW w:w="1148" w:type="dxa"/>
            <w:vAlign w:val="center"/>
          </w:tcPr>
          <w:p w:rsidR="00B757F4" w:rsidRDefault="00B757F4" w:rsidP="00B757F4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B757F4" w:rsidRDefault="00B757F4" w:rsidP="00B757F4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control/v</w:t>
            </w:r>
            <w:r w:rsidRPr="00B757F4">
              <w:t>oltage</w:t>
            </w:r>
            <w:r>
              <w:rPr>
                <w:rFonts w:hint="eastAsia"/>
              </w:rPr>
              <w:t>Control</w:t>
            </w:r>
          </w:p>
        </w:tc>
      </w:tr>
      <w:tr w:rsidR="00B757F4" w:rsidTr="00A358DC">
        <w:tc>
          <w:tcPr>
            <w:tcW w:w="1148" w:type="dxa"/>
            <w:vAlign w:val="center"/>
          </w:tcPr>
          <w:p w:rsidR="00B757F4" w:rsidRDefault="00B757F4" w:rsidP="00B757F4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B757F4" w:rsidRDefault="00B757F4" w:rsidP="005D69B5">
            <w:pPr>
              <w:spacing w:after="163"/>
              <w:ind w:firstLineChars="0" w:firstLine="0"/>
            </w:pPr>
            <w:r>
              <w:rPr>
                <w:rFonts w:hint="eastAsia"/>
              </w:rPr>
              <w:t>identityID</w:t>
            </w:r>
            <w:r>
              <w:rPr>
                <w:rFonts w:hint="eastAsia"/>
              </w:rPr>
              <w:t>：，</w:t>
            </w:r>
            <w:r>
              <w:rPr>
                <w:rFonts w:hint="eastAsia"/>
              </w:rPr>
              <w:t>targetChannel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1/2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targetState</w:t>
            </w:r>
            <w:r>
              <w:t>:</w:t>
            </w:r>
            <w:r w:rsidR="005D69B5">
              <w:rPr>
                <w:rFonts w:hint="eastAsia"/>
              </w:rPr>
              <w:t>输出电压</w:t>
            </w:r>
            <w:r w:rsidR="005D69B5">
              <w:rPr>
                <w:rFonts w:hint="eastAsia"/>
              </w:rPr>
              <w:t>*10</w:t>
            </w:r>
            <w:r w:rsidR="005D69B5">
              <w:rPr>
                <w:rFonts w:hint="eastAsia"/>
              </w:rPr>
              <w:t>后的整数值</w:t>
            </w:r>
            <w:bookmarkStart w:id="39" w:name="_GoBack"/>
            <w:bookmarkEnd w:id="39"/>
          </w:p>
        </w:tc>
      </w:tr>
      <w:tr w:rsidR="00B757F4" w:rsidTr="00A358DC">
        <w:tc>
          <w:tcPr>
            <w:tcW w:w="1148" w:type="dxa"/>
            <w:vAlign w:val="center"/>
          </w:tcPr>
          <w:p w:rsidR="00B757F4" w:rsidRDefault="00B757F4" w:rsidP="00B757F4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B757F4" w:rsidRDefault="00B757F4" w:rsidP="00B757F4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 }</w:t>
            </w:r>
          </w:p>
        </w:tc>
      </w:tr>
    </w:tbl>
    <w:p w:rsidR="00FD54F4" w:rsidRDefault="00FD54F4" w:rsidP="00FD54F4">
      <w:pPr>
        <w:pStyle w:val="1"/>
        <w:spacing w:after="163"/>
      </w:pPr>
      <w:bookmarkStart w:id="40" w:name="_Toc475548269"/>
      <w:r>
        <w:rPr>
          <w:rFonts w:hint="eastAsia"/>
        </w:rPr>
        <w:t>表</w:t>
      </w:r>
      <w:r w:rsidR="007D4051">
        <w:rPr>
          <w:rFonts w:hint="eastAsia"/>
        </w:rPr>
        <w:t>4</w:t>
      </w:r>
      <w:r>
        <w:rPr>
          <w:rFonts w:hint="eastAsia"/>
        </w:rPr>
        <w:t>.hisdata</w:t>
      </w:r>
      <w:bookmarkEnd w:id="40"/>
    </w:p>
    <w:p w:rsidR="00297908" w:rsidRDefault="00E77974" w:rsidP="00A62E6A">
      <w:pPr>
        <w:pStyle w:val="2"/>
        <w:spacing w:after="163"/>
      </w:pPr>
      <w:bookmarkStart w:id="41" w:name="_Toc475548270"/>
      <w:r>
        <w:t>4.</w:t>
      </w:r>
      <w:r w:rsidR="00297908">
        <w:rPr>
          <w:rFonts w:hint="eastAsia"/>
        </w:rPr>
        <w:t>1.</w:t>
      </w:r>
      <w:r w:rsidR="00297908">
        <w:rPr>
          <w:rFonts w:hint="eastAsia"/>
        </w:rPr>
        <w:t>功能说明</w:t>
      </w:r>
      <w:bookmarkEnd w:id="41"/>
    </w:p>
    <w:p w:rsidR="00D45ADB" w:rsidRPr="00D45ADB" w:rsidRDefault="005312EF" w:rsidP="00D45ADB">
      <w:pPr>
        <w:spacing w:after="163"/>
        <w:ind w:firstLine="480"/>
      </w:pPr>
      <w:r>
        <w:rPr>
          <w:rFonts w:hint="eastAsia"/>
        </w:rPr>
        <w:t>设备历史数据表，数值</w:t>
      </w:r>
      <w:r w:rsidR="00341F95">
        <w:rPr>
          <w:rFonts w:hint="eastAsia"/>
        </w:rPr>
        <w:t>类型的传感器间隔固定时间存储历史数据，</w:t>
      </w:r>
      <w:r w:rsidR="00341F95">
        <w:rPr>
          <w:rFonts w:hint="eastAsia"/>
        </w:rPr>
        <w:t>IO</w:t>
      </w:r>
      <w:r w:rsidR="00341F95">
        <w:rPr>
          <w:rFonts w:hint="eastAsia"/>
        </w:rPr>
        <w:t>类型的传感器当状态异常时存一次历史数据，被控设备每次控制时存一次控制目标状态。</w:t>
      </w:r>
    </w:p>
    <w:p w:rsidR="00297908" w:rsidRDefault="00E77974" w:rsidP="00A62E6A">
      <w:pPr>
        <w:pStyle w:val="2"/>
        <w:spacing w:after="163"/>
      </w:pPr>
      <w:bookmarkStart w:id="42" w:name="_Toc475548271"/>
      <w:r>
        <w:t>4.</w:t>
      </w:r>
      <w:r w:rsidR="00297908">
        <w:rPr>
          <w:rFonts w:hint="eastAsia"/>
        </w:rPr>
        <w:t>2.</w:t>
      </w:r>
      <w:r w:rsidR="00297908">
        <w:rPr>
          <w:rFonts w:hint="eastAsia"/>
        </w:rPr>
        <w:t>字段说明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8"/>
        <w:gridCol w:w="1688"/>
        <w:gridCol w:w="1453"/>
        <w:gridCol w:w="4191"/>
      </w:tblGrid>
      <w:tr w:rsidR="00B0383D" w:rsidTr="00B0383D">
        <w:tc>
          <w:tcPr>
            <w:tcW w:w="13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53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91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383D" w:rsidTr="00B0383D">
        <w:tc>
          <w:tcPr>
            <w:tcW w:w="13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53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91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B0383D" w:rsidTr="00B0383D">
        <w:tc>
          <w:tcPr>
            <w:tcW w:w="13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16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91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B0383D" w:rsidTr="00B0383D">
        <w:tc>
          <w:tcPr>
            <w:tcW w:w="13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6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历史数据</w:t>
            </w:r>
          </w:p>
        </w:tc>
        <w:tc>
          <w:tcPr>
            <w:tcW w:w="1453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t>varchar(100)</w:t>
            </w:r>
          </w:p>
        </w:tc>
        <w:tc>
          <w:tcPr>
            <w:tcW w:w="4191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  <w:r>
              <w:t xml:space="preserve"> </w:t>
            </w:r>
          </w:p>
        </w:tc>
      </w:tr>
      <w:tr w:rsidR="00B0383D" w:rsidTr="00B0383D">
        <w:tc>
          <w:tcPr>
            <w:tcW w:w="13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</w:pPr>
            <w:r>
              <w:rPr>
                <w:rFonts w:hint="eastAsia"/>
              </w:rPr>
              <w:t>insertTime</w:t>
            </w:r>
          </w:p>
        </w:tc>
        <w:tc>
          <w:tcPr>
            <w:tcW w:w="1688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存储时间</w:t>
            </w:r>
          </w:p>
        </w:tc>
        <w:tc>
          <w:tcPr>
            <w:tcW w:w="1453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191" w:type="dxa"/>
            <w:vAlign w:val="center"/>
          </w:tcPr>
          <w:p w:rsidR="00B0383D" w:rsidRDefault="00B0383D" w:rsidP="00B0383D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</w:tbl>
    <w:p w:rsidR="00297908" w:rsidRPr="00297908" w:rsidRDefault="00E77974" w:rsidP="00A62E6A">
      <w:pPr>
        <w:pStyle w:val="2"/>
        <w:spacing w:after="163"/>
      </w:pPr>
      <w:bookmarkStart w:id="43" w:name="_Toc475548272"/>
      <w:r>
        <w:lastRenderedPageBreak/>
        <w:t>4.</w:t>
      </w:r>
      <w:r w:rsidR="00297908">
        <w:rPr>
          <w:rFonts w:hint="eastAsia"/>
        </w:rPr>
        <w:t>3.</w:t>
      </w:r>
      <w:r w:rsidR="00297908">
        <w:rPr>
          <w:rFonts w:hint="eastAsia"/>
        </w:rPr>
        <w:t>接口说明</w:t>
      </w:r>
      <w:bookmarkEnd w:id="43"/>
    </w:p>
    <w:p w:rsidR="00297908" w:rsidRDefault="00E77974" w:rsidP="000F44BF">
      <w:pPr>
        <w:pStyle w:val="3"/>
        <w:spacing w:after="163"/>
      </w:pPr>
      <w:bookmarkStart w:id="44" w:name="_Toc475548273"/>
      <w:r>
        <w:t>4.</w:t>
      </w:r>
      <w:r w:rsidR="000F44BF">
        <w:rPr>
          <w:rFonts w:hint="eastAsia"/>
        </w:rPr>
        <w:t xml:space="preserve">3.1 </w:t>
      </w:r>
      <w:r w:rsidR="000F44BF">
        <w:rPr>
          <w:rFonts w:hint="eastAsia"/>
        </w:rPr>
        <w:t>查询指定设备的历史数据</w:t>
      </w:r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F44BF" w:rsidTr="001D3CFA">
        <w:tc>
          <w:tcPr>
            <w:tcW w:w="1148" w:type="dxa"/>
            <w:vAlign w:val="center"/>
          </w:tcPr>
          <w:p w:rsidR="000F44BF" w:rsidRDefault="000F44BF" w:rsidP="000F44B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F44BF" w:rsidRDefault="00535CF7" w:rsidP="000F44BF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查询指定设备的历史数据</w:t>
            </w:r>
          </w:p>
        </w:tc>
      </w:tr>
      <w:tr w:rsidR="000F44BF" w:rsidTr="001D3CFA">
        <w:tc>
          <w:tcPr>
            <w:tcW w:w="1148" w:type="dxa"/>
            <w:vAlign w:val="center"/>
          </w:tcPr>
          <w:p w:rsidR="000F44BF" w:rsidRDefault="000F44BF" w:rsidP="000F44B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F44BF" w:rsidRDefault="000F44BF" w:rsidP="000F44B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535CF7">
              <w:rPr>
                <w:rFonts w:hint="eastAsia"/>
              </w:rPr>
              <w:t>hisdata</w:t>
            </w:r>
            <w:r>
              <w:rPr>
                <w:rFonts w:hint="eastAsia"/>
              </w:rPr>
              <w:t>/get</w:t>
            </w:r>
            <w:r w:rsidR="00535CF7">
              <w:rPr>
                <w:rFonts w:hint="eastAsia"/>
              </w:rPr>
              <w:t>Hisdata</w:t>
            </w:r>
          </w:p>
        </w:tc>
      </w:tr>
      <w:tr w:rsidR="000F44BF" w:rsidTr="001D3CFA">
        <w:tc>
          <w:tcPr>
            <w:tcW w:w="1148" w:type="dxa"/>
            <w:vAlign w:val="center"/>
          </w:tcPr>
          <w:p w:rsidR="000F44BF" w:rsidRDefault="000F44BF" w:rsidP="000F44B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F44BF" w:rsidRDefault="00535CF7" w:rsidP="000F44BF">
            <w:pPr>
              <w:spacing w:after="163"/>
              <w:ind w:firstLineChars="0" w:firstLine="0"/>
            </w:pPr>
            <w:r>
              <w:rPr>
                <w:rFonts w:hint="eastAsia"/>
              </w:rPr>
              <w:t>identityID</w:t>
            </w:r>
            <w:r>
              <w:rPr>
                <w:rFonts w:hint="eastAsia"/>
              </w:rPr>
              <w:t>：</w:t>
            </w:r>
            <w:r w:rsidR="00261CB0">
              <w:rPr>
                <w:rFonts w:hint="eastAsia"/>
              </w:rPr>
              <w:t xml:space="preserve"> start</w:t>
            </w:r>
            <w:r w:rsidR="00261CB0">
              <w:t>Time</w:t>
            </w:r>
            <w:r w:rsidR="00261CB0">
              <w:rPr>
                <w:rFonts w:hint="eastAsia"/>
              </w:rPr>
              <w:t>（</w:t>
            </w:r>
            <w:r w:rsidR="00261CB0">
              <w:rPr>
                <w:rFonts w:hint="eastAsia"/>
              </w:rPr>
              <w:t>yyyy</w:t>
            </w:r>
            <w:r w:rsidR="00261CB0">
              <w:t>-MM-dd</w:t>
            </w:r>
            <w:r w:rsidR="00261CB0">
              <w:rPr>
                <w:rFonts w:hint="eastAsia"/>
              </w:rPr>
              <w:t>）</w:t>
            </w:r>
            <w:r w:rsidR="00261CB0">
              <w:t>:</w:t>
            </w:r>
            <w:r w:rsidR="00261CB0">
              <w:rPr>
                <w:rFonts w:hint="eastAsia"/>
              </w:rPr>
              <w:t xml:space="preserve">  stopTime</w:t>
            </w:r>
            <w:r w:rsidR="00261CB0">
              <w:rPr>
                <w:rFonts w:hint="eastAsia"/>
              </w:rPr>
              <w:t>（</w:t>
            </w:r>
            <w:r w:rsidR="00261CB0">
              <w:rPr>
                <w:rFonts w:hint="eastAsia"/>
              </w:rPr>
              <w:t>yyyy</w:t>
            </w:r>
            <w:r w:rsidR="00261CB0">
              <w:t>-MM-dd</w:t>
            </w:r>
            <w:r w:rsidR="00261CB0">
              <w:rPr>
                <w:rFonts w:hint="eastAsia"/>
              </w:rPr>
              <w:t>）：</w:t>
            </w:r>
          </w:p>
        </w:tc>
      </w:tr>
      <w:tr w:rsidR="000F44BF" w:rsidTr="001D3CFA">
        <w:tc>
          <w:tcPr>
            <w:tcW w:w="1148" w:type="dxa"/>
            <w:vAlign w:val="center"/>
          </w:tcPr>
          <w:p w:rsidR="000F44BF" w:rsidRDefault="000F44BF" w:rsidP="000F44B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F44BF" w:rsidRDefault="000F44BF" w:rsidP="00261CB0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261CB0">
              <w:t>num:,times,</w:t>
            </w:r>
            <w:r w:rsidR="00911F70">
              <w:t>data1:,data2</w:t>
            </w:r>
            <w:r w:rsidR="00911F70">
              <w:rPr>
                <w:rFonts w:hint="eastAsia"/>
              </w:rPr>
              <w:t>：</w:t>
            </w:r>
            <w:r w:rsidR="00911F70">
              <w:t>……</w:t>
            </w:r>
            <w:r>
              <w:rPr>
                <w:rFonts w:hint="eastAsia"/>
              </w:rPr>
              <w:t xml:space="preserve"> }</w:t>
            </w:r>
          </w:p>
          <w:p w:rsidR="002C4C94" w:rsidRPr="002C4C94" w:rsidRDefault="002C4C94" w:rsidP="00261CB0">
            <w:pPr>
              <w:spacing w:after="163"/>
              <w:ind w:firstLineChars="0" w:firstLine="0"/>
            </w:pPr>
            <w:r>
              <w:t>Num:</w:t>
            </w:r>
            <w:r>
              <w:rPr>
                <w:rFonts w:hint="eastAsia"/>
              </w:rPr>
              <w:t>历史数据数量，</w:t>
            </w:r>
            <w:r>
              <w:rPr>
                <w:rFonts w:hint="eastAsia"/>
              </w:rPr>
              <w:t>times</w:t>
            </w:r>
            <w:r>
              <w:rPr>
                <w:rFonts w:hint="eastAsia"/>
              </w:rPr>
              <w:t>：历史数据时间轴数据，</w:t>
            </w:r>
            <w:r>
              <w:rPr>
                <w:rFonts w:hint="eastAsia"/>
              </w:rPr>
              <w:t>data1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data2</w:t>
            </w:r>
            <w:r>
              <w:t>…</w:t>
            </w:r>
            <w:r>
              <w:rPr>
                <w:rFonts w:hint="eastAsia"/>
              </w:rPr>
              <w:t>：历史数据数据轴数据</w:t>
            </w:r>
          </w:p>
        </w:tc>
      </w:tr>
    </w:tbl>
    <w:p w:rsidR="000F44BF" w:rsidRDefault="000F44BF" w:rsidP="000F44BF">
      <w:pPr>
        <w:spacing w:after="163"/>
        <w:ind w:firstLine="480"/>
      </w:pPr>
    </w:p>
    <w:p w:rsidR="00715BAA" w:rsidRDefault="00715BAA" w:rsidP="00400987">
      <w:pPr>
        <w:pStyle w:val="1"/>
        <w:spacing w:after="163"/>
      </w:pPr>
      <w:bookmarkStart w:id="45" w:name="_Toc475548274"/>
      <w:r>
        <w:rPr>
          <w:rFonts w:hint="eastAsia"/>
        </w:rPr>
        <w:t>表</w:t>
      </w:r>
      <w:r>
        <w:rPr>
          <w:rFonts w:hint="eastAsia"/>
        </w:rPr>
        <w:t>5.timeplan</w:t>
      </w:r>
      <w:bookmarkEnd w:id="45"/>
    </w:p>
    <w:p w:rsidR="00715BAA" w:rsidRDefault="00E77974" w:rsidP="00715BAA">
      <w:pPr>
        <w:pStyle w:val="2"/>
        <w:spacing w:after="163"/>
      </w:pPr>
      <w:bookmarkStart w:id="46" w:name="_Toc475548275"/>
      <w:r>
        <w:t>5.</w:t>
      </w:r>
      <w:r w:rsidR="00715BAA">
        <w:t>1.</w:t>
      </w:r>
      <w:r w:rsidR="00715BAA">
        <w:rPr>
          <w:rFonts w:hint="eastAsia"/>
        </w:rPr>
        <w:t>功能说明</w:t>
      </w:r>
      <w:bookmarkEnd w:id="46"/>
    </w:p>
    <w:p w:rsidR="0076364B" w:rsidRPr="0076364B" w:rsidRDefault="0076364B" w:rsidP="0076364B">
      <w:pPr>
        <w:spacing w:after="163"/>
        <w:ind w:firstLine="480"/>
      </w:pPr>
      <w:r>
        <w:rPr>
          <w:rFonts w:hint="eastAsia"/>
        </w:rPr>
        <w:t>定时联动策略，指定时间控制指定设备至指定状态，</w:t>
      </w:r>
      <w:r w:rsidR="008C4BDD">
        <w:rPr>
          <w:rFonts w:hint="eastAsia"/>
        </w:rPr>
        <w:t>创建策略时设置指定被控设备、首次执行时间以及是否重复等属性，重复策略在每一天同一时间都会执行该策略，不重复的只执行一次。</w:t>
      </w:r>
    </w:p>
    <w:p w:rsidR="00715BAA" w:rsidRDefault="00E77974" w:rsidP="00715BAA">
      <w:pPr>
        <w:pStyle w:val="2"/>
        <w:spacing w:after="163"/>
      </w:pPr>
      <w:bookmarkStart w:id="47" w:name="_Toc475548276"/>
      <w:r>
        <w:t>5.</w:t>
      </w:r>
      <w:r w:rsidR="00715BAA">
        <w:rPr>
          <w:rFonts w:hint="eastAsia"/>
        </w:rPr>
        <w:t>2.</w:t>
      </w:r>
      <w:r w:rsidR="00715BAA">
        <w:rPr>
          <w:rFonts w:hint="eastAsia"/>
        </w:rPr>
        <w:t>字段说明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7"/>
        <w:gridCol w:w="1665"/>
        <w:gridCol w:w="1453"/>
        <w:gridCol w:w="4125"/>
      </w:tblGrid>
      <w:tr w:rsidR="00E27B21" w:rsidTr="00E27B21">
        <w:tc>
          <w:tcPr>
            <w:tcW w:w="1477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6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53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2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7B21" w:rsidTr="00E27B21">
        <w:tc>
          <w:tcPr>
            <w:tcW w:w="1477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6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53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2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E27B21" w:rsidTr="00E27B21">
        <w:tc>
          <w:tcPr>
            <w:tcW w:w="1477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6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2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，用来标明策略所属用户</w:t>
            </w:r>
          </w:p>
        </w:tc>
      </w:tr>
      <w:tr w:rsidR="00E27B21" w:rsidTr="00E27B21">
        <w:tc>
          <w:tcPr>
            <w:tcW w:w="1477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first</w:t>
            </w:r>
            <w:r>
              <w:t>PlayTime</w:t>
            </w:r>
          </w:p>
        </w:tc>
        <w:tc>
          <w:tcPr>
            <w:tcW w:w="166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首次执行时间</w:t>
            </w:r>
          </w:p>
        </w:tc>
        <w:tc>
          <w:tcPr>
            <w:tcW w:w="1453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412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首次执行时间</w:t>
            </w:r>
            <w:r>
              <w:rPr>
                <w:rFonts w:hint="eastAsia"/>
              </w:rPr>
              <w:t>yyyy</w:t>
            </w:r>
            <w:r>
              <w:t>-MM-dd HH-mm-ss</w:t>
            </w:r>
          </w:p>
        </w:tc>
      </w:tr>
      <w:tr w:rsidR="00E27B21" w:rsidTr="00E27B21">
        <w:tc>
          <w:tcPr>
            <w:tcW w:w="1477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actionEquId</w:t>
            </w:r>
          </w:p>
        </w:tc>
        <w:tc>
          <w:tcPr>
            <w:tcW w:w="166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412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</w:t>
            </w:r>
            <w:r>
              <w:rPr>
                <w:rFonts w:hint="eastAsia"/>
              </w:rPr>
              <w:t>ID</w:t>
            </w:r>
          </w:p>
        </w:tc>
      </w:tr>
      <w:tr w:rsidR="00E27B21" w:rsidTr="00E27B21">
        <w:tc>
          <w:tcPr>
            <w:tcW w:w="1477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targetState</w:t>
            </w:r>
          </w:p>
        </w:tc>
        <w:tc>
          <w:tcPr>
            <w:tcW w:w="166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联动设备状态</w:t>
            </w:r>
          </w:p>
        </w:tc>
        <w:tc>
          <w:tcPr>
            <w:tcW w:w="1453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联动设备状态</w:t>
            </w:r>
            <w:r w:rsidR="00D70FE0">
              <w:t>true/false</w:t>
            </w:r>
          </w:p>
        </w:tc>
      </w:tr>
      <w:tr w:rsidR="00E27B21" w:rsidTr="00E27B21">
        <w:tc>
          <w:tcPr>
            <w:tcW w:w="1477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lastRenderedPageBreak/>
              <w:t>repeat</w:t>
            </w:r>
          </w:p>
        </w:tc>
        <w:tc>
          <w:tcPr>
            <w:tcW w:w="166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策略是否重复执行</w:t>
            </w:r>
          </w:p>
        </w:tc>
        <w:tc>
          <w:tcPr>
            <w:tcW w:w="1453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策略是否重复执行</w:t>
            </w:r>
            <w:r w:rsidR="00D70FE0">
              <w:t>true/false</w:t>
            </w:r>
          </w:p>
        </w:tc>
      </w:tr>
      <w:tr w:rsidR="00E27B21" w:rsidTr="00E27B21">
        <w:tc>
          <w:tcPr>
            <w:tcW w:w="1477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6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策略是否启动</w:t>
            </w:r>
          </w:p>
        </w:tc>
        <w:tc>
          <w:tcPr>
            <w:tcW w:w="1453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E27B21" w:rsidRDefault="00E27B21" w:rsidP="00E27B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策略是否启动</w:t>
            </w:r>
            <w:r w:rsidR="00D70FE0">
              <w:t>true/false</w:t>
            </w:r>
          </w:p>
        </w:tc>
      </w:tr>
    </w:tbl>
    <w:p w:rsidR="008C4BDD" w:rsidRPr="008C4BDD" w:rsidRDefault="008C4BDD" w:rsidP="00E27B21">
      <w:pPr>
        <w:spacing w:after="163"/>
        <w:ind w:firstLineChars="0" w:firstLine="0"/>
      </w:pPr>
    </w:p>
    <w:p w:rsidR="00715BAA" w:rsidRDefault="00E77974" w:rsidP="00715BAA">
      <w:pPr>
        <w:pStyle w:val="2"/>
        <w:spacing w:after="163"/>
      </w:pPr>
      <w:bookmarkStart w:id="48" w:name="_Toc475548277"/>
      <w:r>
        <w:t>5.</w:t>
      </w:r>
      <w:r w:rsidR="00715BAA">
        <w:rPr>
          <w:rFonts w:hint="eastAsia"/>
        </w:rPr>
        <w:t>3.</w:t>
      </w:r>
      <w:r w:rsidR="00715BAA">
        <w:rPr>
          <w:rFonts w:hint="eastAsia"/>
        </w:rPr>
        <w:t>接口说明</w:t>
      </w:r>
      <w:bookmarkEnd w:id="48"/>
    </w:p>
    <w:p w:rsidR="000E5706" w:rsidRPr="00D147F3" w:rsidRDefault="00E77974" w:rsidP="000E5706">
      <w:pPr>
        <w:pStyle w:val="3"/>
        <w:spacing w:after="163"/>
      </w:pPr>
      <w:bookmarkStart w:id="49" w:name="_Toc475548278"/>
      <w:r>
        <w:t>5.</w:t>
      </w:r>
      <w:r w:rsidR="000E5706">
        <w:t xml:space="preserve">3.1 </w:t>
      </w:r>
      <w:r w:rsidR="000E5706">
        <w:rPr>
          <w:rFonts w:hint="eastAsia"/>
        </w:rPr>
        <w:t>查询指定类别传感器列表（策略共用）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查询指定类别传感器列表，供策略配置使用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/plan/query</w:t>
            </w:r>
            <w:r>
              <w:t>SensorList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typeNum</w:t>
            </w:r>
            <w:r>
              <w:rPr>
                <w:rFonts w:hint="eastAsia"/>
              </w:rPr>
              <w:t>：传感器类型编号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sensors</w:t>
            </w:r>
            <w:r>
              <w:t>:[{</w:t>
            </w:r>
            <w:r w:rsidR="008D0ED7">
              <w:t>identi</w:t>
            </w:r>
            <w:r>
              <w:t xml:space="preserve">tyID:,alias:},{ </w:t>
            </w:r>
            <w:r w:rsidR="008D0ED7">
              <w:t>identi</w:t>
            </w:r>
            <w:r>
              <w:t>tyID:,alias:</w:t>
            </w:r>
            <w:r>
              <w:rPr>
                <w:rFonts w:hint="eastAsia"/>
              </w:rPr>
              <w:t>}</w:t>
            </w:r>
            <w:r>
              <w:t>….]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0E5706" w:rsidRPr="00D147F3" w:rsidRDefault="00E77974" w:rsidP="000E5706">
      <w:pPr>
        <w:pStyle w:val="3"/>
        <w:spacing w:after="163"/>
      </w:pPr>
      <w:bookmarkStart w:id="50" w:name="_Toc475548279"/>
      <w:r>
        <w:t>5.</w:t>
      </w:r>
      <w:r w:rsidR="000E5706">
        <w:t>3.</w:t>
      </w:r>
      <w:r w:rsidR="000E5706">
        <w:rPr>
          <w:rFonts w:hint="eastAsia"/>
        </w:rPr>
        <w:t>2</w:t>
      </w:r>
      <w:r w:rsidR="000E5706">
        <w:t xml:space="preserve"> </w:t>
      </w:r>
      <w:r w:rsidR="000E5706">
        <w:rPr>
          <w:rFonts w:hint="eastAsia"/>
        </w:rPr>
        <w:t>启动指定策略（策略共用）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E5706" w:rsidRDefault="00605374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启动指定策略，通过策略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与用户信息共同控制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/plan/startPlan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E5706" w:rsidRDefault="00AD25E7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="00605374">
              <w:rPr>
                <w:rFonts w:hint="eastAsia"/>
              </w:rPr>
              <w:t>策略</w:t>
            </w:r>
            <w:r w:rsidR="00605374">
              <w:rPr>
                <w:rFonts w:hint="eastAsia"/>
              </w:rPr>
              <w:t>id</w:t>
            </w:r>
            <w:r w:rsidR="00605374">
              <w:rPr>
                <w:rFonts w:hint="eastAsia"/>
              </w:rPr>
              <w:t>编号</w:t>
            </w:r>
            <w:r w:rsidR="00263008">
              <w:t>,planType:time/io/limit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E5706" w:rsidRDefault="00605374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{ 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ok/noPower}</w:t>
            </w:r>
          </w:p>
        </w:tc>
      </w:tr>
    </w:tbl>
    <w:p w:rsidR="000E5706" w:rsidRPr="00D147F3" w:rsidRDefault="00E77974" w:rsidP="000E5706">
      <w:pPr>
        <w:pStyle w:val="3"/>
        <w:spacing w:after="163"/>
      </w:pPr>
      <w:bookmarkStart w:id="51" w:name="_Toc475548280"/>
      <w:r>
        <w:t>5.</w:t>
      </w:r>
      <w:r w:rsidR="000E5706">
        <w:t>3.</w:t>
      </w:r>
      <w:r w:rsidR="000E5706">
        <w:rPr>
          <w:rFonts w:hint="eastAsia"/>
        </w:rPr>
        <w:t>3</w:t>
      </w:r>
      <w:r w:rsidR="000E5706">
        <w:t xml:space="preserve"> </w:t>
      </w:r>
      <w:r w:rsidR="000E5706">
        <w:rPr>
          <w:rFonts w:hint="eastAsia"/>
        </w:rPr>
        <w:t>停止指定策略（策略共用）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605374" w:rsidTr="002D5E48">
        <w:tc>
          <w:tcPr>
            <w:tcW w:w="1148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rPr>
                <w:rFonts w:hint="eastAsia"/>
              </w:rPr>
              <w:t>停止指定策略，通过策略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与用户信息共同控制</w:t>
            </w:r>
          </w:p>
        </w:tc>
      </w:tr>
      <w:tr w:rsidR="00605374" w:rsidTr="002D5E48">
        <w:tc>
          <w:tcPr>
            <w:tcW w:w="1148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rPr>
                <w:rFonts w:hint="eastAsia"/>
              </w:rPr>
              <w:t>/plan/stopPlan</w:t>
            </w:r>
          </w:p>
        </w:tc>
      </w:tr>
      <w:tr w:rsidR="00605374" w:rsidTr="002D5E48">
        <w:tc>
          <w:tcPr>
            <w:tcW w:w="1148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：策略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编号</w:t>
            </w:r>
            <w:r w:rsidR="00263008">
              <w:t>, planType:time/io/limit</w:t>
            </w:r>
          </w:p>
        </w:tc>
      </w:tr>
      <w:tr w:rsidR="00605374" w:rsidTr="002D5E48">
        <w:tc>
          <w:tcPr>
            <w:tcW w:w="1148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rPr>
                <w:rFonts w:hint="eastAsia"/>
              </w:rPr>
              <w:t>{ 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ok/noPower}</w:t>
            </w:r>
          </w:p>
        </w:tc>
      </w:tr>
    </w:tbl>
    <w:p w:rsidR="002307F0" w:rsidRPr="00D147F3" w:rsidRDefault="00E77974" w:rsidP="002307F0">
      <w:pPr>
        <w:pStyle w:val="3"/>
        <w:spacing w:after="163"/>
      </w:pPr>
      <w:bookmarkStart w:id="52" w:name="_Toc475548281"/>
      <w:r>
        <w:t>5.</w:t>
      </w:r>
      <w:r w:rsidR="002307F0">
        <w:t>3.</w:t>
      </w:r>
      <w:r w:rsidR="002307F0">
        <w:rPr>
          <w:rFonts w:hint="eastAsia"/>
        </w:rPr>
        <w:t>4</w:t>
      </w:r>
      <w:r w:rsidR="002307F0">
        <w:t xml:space="preserve"> </w:t>
      </w:r>
      <w:r w:rsidR="002307F0">
        <w:rPr>
          <w:rFonts w:hint="eastAsia"/>
        </w:rPr>
        <w:t>查询指定策略信息（策略共用）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2307F0" w:rsidTr="002D5E48">
        <w:tc>
          <w:tcPr>
            <w:tcW w:w="1148" w:type="dxa"/>
            <w:vAlign w:val="center"/>
          </w:tcPr>
          <w:p w:rsidR="002307F0" w:rsidRDefault="002307F0" w:rsidP="002307F0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572" w:type="dxa"/>
            <w:vAlign w:val="center"/>
          </w:tcPr>
          <w:p w:rsidR="002307F0" w:rsidRDefault="002307F0" w:rsidP="002307F0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</w:t>
            </w:r>
            <w:r w:rsidR="00605374">
              <w:rPr>
                <w:rFonts w:hint="eastAsia"/>
              </w:rPr>
              <w:t>策略信息，通过策略</w:t>
            </w:r>
            <w:r w:rsidR="00605374">
              <w:rPr>
                <w:rFonts w:hint="eastAsia"/>
              </w:rPr>
              <w:t>id</w:t>
            </w:r>
            <w:r w:rsidR="00605374">
              <w:rPr>
                <w:rFonts w:hint="eastAsia"/>
              </w:rPr>
              <w:t>与用户信息共同控制</w:t>
            </w:r>
          </w:p>
        </w:tc>
      </w:tr>
      <w:tr w:rsidR="002307F0" w:rsidTr="002D5E48">
        <w:tc>
          <w:tcPr>
            <w:tcW w:w="1148" w:type="dxa"/>
            <w:vAlign w:val="center"/>
          </w:tcPr>
          <w:p w:rsidR="002307F0" w:rsidRDefault="002307F0" w:rsidP="002307F0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2307F0" w:rsidRDefault="002307F0" w:rsidP="002307F0">
            <w:pPr>
              <w:spacing w:after="163"/>
              <w:ind w:firstLineChars="0" w:firstLine="0"/>
            </w:pPr>
            <w:r>
              <w:rPr>
                <w:rFonts w:hint="eastAsia"/>
              </w:rPr>
              <w:t>/plan/</w:t>
            </w:r>
            <w:r w:rsidR="005C6AA8">
              <w:rPr>
                <w:rFonts w:hint="eastAsia"/>
              </w:rPr>
              <w:t>queryPlan</w:t>
            </w:r>
          </w:p>
        </w:tc>
      </w:tr>
      <w:tr w:rsidR="00605374" w:rsidTr="002D5E48">
        <w:tc>
          <w:tcPr>
            <w:tcW w:w="1148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：策略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编号</w:t>
            </w:r>
            <w:r w:rsidR="00B23B39">
              <w:t>, planType:time/io/limit</w:t>
            </w:r>
          </w:p>
        </w:tc>
      </w:tr>
      <w:tr w:rsidR="00605374" w:rsidTr="002D5E48">
        <w:tc>
          <w:tcPr>
            <w:tcW w:w="1148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605374" w:rsidRDefault="00605374" w:rsidP="00605374">
            <w:pPr>
              <w:spacing w:after="163"/>
              <w:ind w:firstLineChars="0" w:firstLine="0"/>
            </w:pPr>
            <w:r>
              <w:rPr>
                <w:rFonts w:hint="eastAsia"/>
              </w:rPr>
              <w:t>{ 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plan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</w:t>
            </w:r>
            <w:r>
              <w:t>_id….</w:t>
            </w:r>
            <w:r>
              <w:rPr>
                <w:rFonts w:hint="eastAsia"/>
              </w:rPr>
              <w:t>} }</w:t>
            </w:r>
          </w:p>
        </w:tc>
      </w:tr>
    </w:tbl>
    <w:p w:rsidR="00872C90" w:rsidRPr="00D147F3" w:rsidRDefault="00872C90" w:rsidP="00872C90">
      <w:pPr>
        <w:pStyle w:val="3"/>
        <w:spacing w:after="163"/>
      </w:pPr>
      <w:bookmarkStart w:id="53" w:name="_Toc475548282"/>
      <w:r>
        <w:t>5.3.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查询指定设备信息（策略共用）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872C90" w:rsidTr="005E5BB2">
        <w:tc>
          <w:tcPr>
            <w:tcW w:w="1148" w:type="dxa"/>
            <w:vAlign w:val="center"/>
          </w:tcPr>
          <w:p w:rsidR="00872C90" w:rsidRDefault="00872C90" w:rsidP="00872C90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872C90" w:rsidRDefault="00872C90" w:rsidP="00872C90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查询指定设备信息</w:t>
            </w:r>
          </w:p>
        </w:tc>
      </w:tr>
      <w:tr w:rsidR="00872C90" w:rsidTr="005E5BB2">
        <w:tc>
          <w:tcPr>
            <w:tcW w:w="1148" w:type="dxa"/>
            <w:vAlign w:val="center"/>
          </w:tcPr>
          <w:p w:rsidR="00872C90" w:rsidRDefault="00872C90" w:rsidP="00872C90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872C90" w:rsidRDefault="00872C90" w:rsidP="00872C90">
            <w:pPr>
              <w:spacing w:after="163"/>
              <w:ind w:firstLineChars="0" w:firstLine="0"/>
            </w:pPr>
            <w:r>
              <w:rPr>
                <w:rFonts w:hint="eastAsia"/>
              </w:rPr>
              <w:t>/plan/queryDeviceInfo</w:t>
            </w:r>
          </w:p>
        </w:tc>
      </w:tr>
      <w:tr w:rsidR="00872C90" w:rsidTr="005E5BB2">
        <w:tc>
          <w:tcPr>
            <w:tcW w:w="1148" w:type="dxa"/>
            <w:vAlign w:val="center"/>
          </w:tcPr>
          <w:p w:rsidR="00872C90" w:rsidRDefault="00872C90" w:rsidP="00872C90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872C90" w:rsidRDefault="00872C90" w:rsidP="00872C90">
            <w:pPr>
              <w:spacing w:after="163"/>
              <w:ind w:firstLineChars="0" w:firstLine="0"/>
            </w:pPr>
            <w:r>
              <w:rPr>
                <w:rFonts w:hint="eastAsia"/>
              </w:rPr>
              <w:t>identityID</w:t>
            </w:r>
            <w:r>
              <w:rPr>
                <w:rFonts w:hint="eastAsia"/>
              </w:rPr>
              <w:t>：设备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effectValue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data1/data2/data3/</w:t>
            </w:r>
            <w:r>
              <w:t>…</w:t>
            </w:r>
          </w:p>
        </w:tc>
      </w:tr>
      <w:tr w:rsidR="00872C90" w:rsidTr="005E5BB2">
        <w:tc>
          <w:tcPr>
            <w:tcW w:w="1148" w:type="dxa"/>
            <w:vAlign w:val="center"/>
          </w:tcPr>
          <w:p w:rsidR="00872C90" w:rsidRDefault="00872C90" w:rsidP="00872C90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872C90" w:rsidRDefault="00872C90" w:rsidP="00872C90">
            <w:pPr>
              <w:spacing w:after="163"/>
              <w:ind w:firstLineChars="0" w:firstLine="0"/>
            </w:pPr>
            <w:r>
              <w:rPr>
                <w:rFonts w:hint="eastAsia"/>
              </w:rPr>
              <w:t>{ 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 xml:space="preserve">identityID </w:t>
            </w:r>
            <w:r>
              <w:t>:,alias:,typeNum:,typeName:,</w:t>
            </w:r>
            <w:r>
              <w:rPr>
                <w:rFonts w:hint="eastAsia"/>
              </w:rPr>
              <w:t xml:space="preserve"> effectValue</w:t>
            </w:r>
            <w:r>
              <w:t>Name:</w:t>
            </w:r>
            <w:r>
              <w:rPr>
                <w:rFonts w:hint="eastAsia"/>
              </w:rPr>
              <w:t>}</w:t>
            </w:r>
          </w:p>
        </w:tc>
      </w:tr>
    </w:tbl>
    <w:p w:rsidR="000E5706" w:rsidRPr="00D147F3" w:rsidRDefault="00E77974" w:rsidP="000E5706">
      <w:pPr>
        <w:pStyle w:val="3"/>
        <w:spacing w:after="163"/>
      </w:pPr>
      <w:r>
        <w:t>5.</w:t>
      </w:r>
      <w:r w:rsidR="000E5706">
        <w:t>3.</w:t>
      </w:r>
      <w:r w:rsidR="00872C90">
        <w:rPr>
          <w:rFonts w:hint="eastAsia"/>
        </w:rPr>
        <w:t>6</w:t>
      </w:r>
      <w:r w:rsidR="000E5706">
        <w:t xml:space="preserve"> </w:t>
      </w:r>
      <w:r w:rsidR="000E5706">
        <w:rPr>
          <w:rFonts w:hint="eastAsia"/>
        </w:rPr>
        <w:t>添加一条定时策略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E5706" w:rsidRDefault="00123119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添加一条定时策略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E5706" w:rsidRDefault="00123119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/addTimePlan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E5706" w:rsidRDefault="00EA7F9C" w:rsidP="000E5706">
            <w:pPr>
              <w:spacing w:after="163"/>
              <w:ind w:firstLineChars="0" w:firstLine="0"/>
            </w:pPr>
            <w:r>
              <w:t>firstPlayTime</w:t>
            </w:r>
            <w:r w:rsidR="00D53A2D">
              <w:t>:yyyy-MM-dd HH:mm:ss,actionEquId:,targetState:true/false,repeat:true/false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E5706" w:rsidRDefault="00D53A2D" w:rsidP="000E5706">
            <w:pPr>
              <w:spacing w:after="163"/>
              <w:ind w:firstLineChars="0" w:firstLine="0"/>
            </w:pPr>
            <w:r>
              <w:t>{success:true}</w:t>
            </w:r>
          </w:p>
        </w:tc>
      </w:tr>
    </w:tbl>
    <w:p w:rsidR="000E5706" w:rsidRPr="00D147F3" w:rsidRDefault="00E77974" w:rsidP="000E5706">
      <w:pPr>
        <w:pStyle w:val="3"/>
        <w:spacing w:after="163"/>
      </w:pPr>
      <w:bookmarkStart w:id="54" w:name="_Toc475548283"/>
      <w:r>
        <w:t>5.</w:t>
      </w:r>
      <w:r w:rsidR="000E5706">
        <w:t>3.</w:t>
      </w:r>
      <w:r w:rsidR="00872C90">
        <w:rPr>
          <w:rFonts w:hint="eastAsia"/>
        </w:rPr>
        <w:t>7</w:t>
      </w:r>
      <w:r w:rsidR="000E5706">
        <w:t xml:space="preserve"> </w:t>
      </w:r>
      <w:r w:rsidR="000E5706">
        <w:rPr>
          <w:rFonts w:hint="eastAsia"/>
        </w:rPr>
        <w:t>查询用户所有定时策略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E5706" w:rsidRDefault="00D93B8B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查询用户所有定时策略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E5706" w:rsidRDefault="00123119" w:rsidP="00123119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/queryTimePlan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E5706" w:rsidRDefault="00C1694D" w:rsidP="00C1694D">
            <w:pPr>
              <w:spacing w:after="163"/>
              <w:ind w:firstLineChars="0" w:firstLine="0"/>
            </w:pPr>
            <w:r>
              <w:t>page</w:t>
            </w:r>
            <w:r w:rsidR="00070D53">
              <w:t>:,</w:t>
            </w:r>
            <w:r>
              <w:t>rows</w:t>
            </w:r>
            <w:r w:rsidR="00070D53">
              <w:t>: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E5706" w:rsidRDefault="00F31382" w:rsidP="000E5706">
            <w:pPr>
              <w:spacing w:after="163"/>
              <w:ind w:firstLineChars="0" w:firstLine="0"/>
            </w:pPr>
            <w:r>
              <w:t>{success:true,total:,</w:t>
            </w:r>
            <w:r w:rsidR="004A4AA7">
              <w:rPr>
                <w:rFonts w:hint="eastAsia"/>
              </w:rPr>
              <w:t>pages</w:t>
            </w:r>
            <w:r w:rsidR="004A4AA7">
              <w:rPr>
                <w:rFonts w:hint="eastAsia"/>
              </w:rPr>
              <w:t>：，</w:t>
            </w:r>
            <w:r>
              <w:t>plans:[{},{}</w:t>
            </w:r>
            <w:r>
              <w:rPr>
                <w:rFonts w:hint="eastAsia"/>
              </w:rPr>
              <w:t>……</w:t>
            </w:r>
            <w:r>
              <w:t>]}</w:t>
            </w:r>
          </w:p>
        </w:tc>
      </w:tr>
    </w:tbl>
    <w:p w:rsidR="000E5706" w:rsidRPr="00D147F3" w:rsidRDefault="00E77974" w:rsidP="000E5706">
      <w:pPr>
        <w:pStyle w:val="3"/>
        <w:spacing w:after="163"/>
      </w:pPr>
      <w:bookmarkStart w:id="55" w:name="_Toc475548284"/>
      <w:r>
        <w:t>5.</w:t>
      </w:r>
      <w:r w:rsidR="000E5706">
        <w:t>3.</w:t>
      </w:r>
      <w:r w:rsidR="00872C90">
        <w:rPr>
          <w:rFonts w:hint="eastAsia"/>
        </w:rPr>
        <w:t>8</w:t>
      </w:r>
      <w:r w:rsidR="000E5706">
        <w:t xml:space="preserve"> </w:t>
      </w:r>
      <w:r w:rsidR="000E5706">
        <w:rPr>
          <w:rFonts w:hint="eastAsia"/>
        </w:rPr>
        <w:t>删除一条定时策略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572" w:type="dxa"/>
            <w:vAlign w:val="center"/>
          </w:tcPr>
          <w:p w:rsidR="000E5706" w:rsidRDefault="00D93B8B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删除一条定时策略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E5706" w:rsidRDefault="00123119" w:rsidP="00123119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/deleteTimePlan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E5706" w:rsidRDefault="00F31382" w:rsidP="000E5706">
            <w:pPr>
              <w:spacing w:after="163"/>
              <w:ind w:firstLineChars="0" w:firstLine="0"/>
            </w:pPr>
            <w:r>
              <w:t>id: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E5706" w:rsidRDefault="00F31382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{ 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ok/noPower}</w:t>
            </w:r>
          </w:p>
        </w:tc>
      </w:tr>
    </w:tbl>
    <w:p w:rsidR="000E5706" w:rsidRPr="00D147F3" w:rsidRDefault="00E77974" w:rsidP="000E5706">
      <w:pPr>
        <w:pStyle w:val="3"/>
        <w:spacing w:after="163"/>
      </w:pPr>
      <w:bookmarkStart w:id="56" w:name="_Toc475548285"/>
      <w:r>
        <w:t>5.</w:t>
      </w:r>
      <w:r w:rsidR="000E5706">
        <w:t>3.</w:t>
      </w:r>
      <w:r w:rsidR="00872C90">
        <w:rPr>
          <w:rFonts w:hint="eastAsia"/>
        </w:rPr>
        <w:t>9</w:t>
      </w:r>
      <w:r w:rsidR="000E5706">
        <w:t xml:space="preserve"> </w:t>
      </w:r>
      <w:r w:rsidR="000E5706">
        <w:rPr>
          <w:rFonts w:hint="eastAsia"/>
        </w:rPr>
        <w:t>修改一条定时策略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E5706" w:rsidRDefault="00D93B8B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修改一条定时策略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E5706" w:rsidRDefault="00123119" w:rsidP="00123119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/editTimePlan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E5706" w:rsidRDefault="00F31382" w:rsidP="000E5706">
            <w:pPr>
              <w:spacing w:after="163"/>
              <w:ind w:firstLineChars="0" w:firstLine="0"/>
            </w:pPr>
            <w:r>
              <w:t>Id:,firstPlayTime:yyyy-MM-dd HH:mm:ss,actionEquId:,targetState:true/false,repeat:true/false</w:t>
            </w:r>
          </w:p>
        </w:tc>
      </w:tr>
      <w:tr w:rsidR="000E5706" w:rsidTr="002D5E48">
        <w:tc>
          <w:tcPr>
            <w:tcW w:w="1148" w:type="dxa"/>
            <w:vAlign w:val="center"/>
          </w:tcPr>
          <w:p w:rsidR="000E5706" w:rsidRDefault="000E5706" w:rsidP="000E5706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E5706" w:rsidRDefault="00F31382" w:rsidP="000E5706">
            <w:pPr>
              <w:spacing w:after="163"/>
              <w:ind w:firstLineChars="0" w:firstLine="0"/>
            </w:pPr>
            <w:r>
              <w:rPr>
                <w:rFonts w:hint="eastAsia"/>
              </w:rPr>
              <w:t>{ 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ok/noPower}</w:t>
            </w:r>
          </w:p>
        </w:tc>
      </w:tr>
    </w:tbl>
    <w:p w:rsidR="00922932" w:rsidRPr="00922932" w:rsidRDefault="00922932" w:rsidP="00922932">
      <w:pPr>
        <w:spacing w:after="163"/>
        <w:ind w:firstLine="480"/>
      </w:pPr>
    </w:p>
    <w:p w:rsidR="00715BAA" w:rsidRDefault="00715BAA" w:rsidP="00715BAA">
      <w:pPr>
        <w:pStyle w:val="1"/>
        <w:spacing w:after="163"/>
      </w:pPr>
      <w:bookmarkStart w:id="57" w:name="_Toc475548286"/>
      <w:r>
        <w:rPr>
          <w:rFonts w:hint="eastAsia"/>
        </w:rPr>
        <w:t>表</w:t>
      </w:r>
      <w:r>
        <w:rPr>
          <w:rFonts w:hint="eastAsia"/>
        </w:rPr>
        <w:t>6.</w:t>
      </w:r>
      <w:r w:rsidR="007A35FC">
        <w:rPr>
          <w:rFonts w:hint="eastAsia"/>
        </w:rPr>
        <w:t>io</w:t>
      </w:r>
      <w:r>
        <w:rPr>
          <w:rFonts w:hint="eastAsia"/>
        </w:rPr>
        <w:t>plan</w:t>
      </w:r>
      <w:bookmarkEnd w:id="57"/>
    </w:p>
    <w:p w:rsidR="00715BAA" w:rsidRDefault="00E77974" w:rsidP="00715BAA">
      <w:pPr>
        <w:pStyle w:val="2"/>
        <w:spacing w:after="163"/>
      </w:pPr>
      <w:bookmarkStart w:id="58" w:name="_Toc475548287"/>
      <w:r>
        <w:t>6.</w:t>
      </w:r>
      <w:r w:rsidR="00715BAA">
        <w:t>1.</w:t>
      </w:r>
      <w:r w:rsidR="00715BAA">
        <w:rPr>
          <w:rFonts w:hint="eastAsia"/>
        </w:rPr>
        <w:t>功能说明</w:t>
      </w:r>
      <w:bookmarkEnd w:id="58"/>
    </w:p>
    <w:p w:rsidR="002C6D88" w:rsidRPr="002C6D88" w:rsidRDefault="002C6D88" w:rsidP="002C6D88">
      <w:pPr>
        <w:spacing w:after="163"/>
        <w:ind w:firstLine="480"/>
      </w:pPr>
      <w:r>
        <w:t>IO</w:t>
      </w:r>
      <w:r>
        <w:rPr>
          <w:rFonts w:hint="eastAsia"/>
        </w:rPr>
        <w:t>类型传感器驱动策略，比如人体红外、门窗磁等，当传感器状态为指定状态时，控制指定被控设备至指定状态，大致功能描述为：当人体红外检测到有人时，控制继电器至闭合状态。创建策略时指定驱动传感器、触发状态、被控设备以及被控设备</w:t>
      </w:r>
      <w:r w:rsidR="003B73F1">
        <w:rPr>
          <w:rFonts w:hint="eastAsia"/>
        </w:rPr>
        <w:t>状态等</w:t>
      </w:r>
      <w:r>
        <w:rPr>
          <w:rFonts w:hint="eastAsia"/>
        </w:rPr>
        <w:t>。</w:t>
      </w:r>
    </w:p>
    <w:p w:rsidR="00715BAA" w:rsidRDefault="00E77974" w:rsidP="00715BAA">
      <w:pPr>
        <w:pStyle w:val="2"/>
        <w:spacing w:after="163"/>
      </w:pPr>
      <w:bookmarkStart w:id="59" w:name="_Toc475548288"/>
      <w:r>
        <w:t>6.</w:t>
      </w:r>
      <w:r w:rsidR="00715BAA">
        <w:rPr>
          <w:rFonts w:hint="eastAsia"/>
        </w:rPr>
        <w:t>2.</w:t>
      </w:r>
      <w:r w:rsidR="00715BAA">
        <w:rPr>
          <w:rFonts w:hint="eastAsia"/>
        </w:rPr>
        <w:t>字段说明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7"/>
        <w:gridCol w:w="1665"/>
        <w:gridCol w:w="1453"/>
        <w:gridCol w:w="4125"/>
      </w:tblGrid>
      <w:tr w:rsidR="008115A8" w:rsidTr="00780C31">
        <w:tc>
          <w:tcPr>
            <w:tcW w:w="1477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65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53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25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15A8" w:rsidTr="00780C31">
        <w:tc>
          <w:tcPr>
            <w:tcW w:w="1477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65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53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25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8115A8" w:rsidTr="00780C31">
        <w:tc>
          <w:tcPr>
            <w:tcW w:w="1477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65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25" w:type="dxa"/>
            <w:vAlign w:val="center"/>
          </w:tcPr>
          <w:p w:rsidR="008115A8" w:rsidRDefault="008115A8" w:rsidP="008115A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，用来标明策略所属用户</w:t>
            </w:r>
          </w:p>
        </w:tc>
      </w:tr>
      <w:tr w:rsidR="002C6D88" w:rsidTr="00780C31">
        <w:tc>
          <w:tcPr>
            <w:tcW w:w="1477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sensorId</w:t>
            </w:r>
          </w:p>
        </w:tc>
        <w:tc>
          <w:tcPr>
            <w:tcW w:w="166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驱动传感器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412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驱动传感器</w:t>
            </w:r>
            <w:r>
              <w:rPr>
                <w:rFonts w:hint="eastAsia"/>
              </w:rPr>
              <w:t>ID</w:t>
            </w:r>
          </w:p>
        </w:tc>
      </w:tr>
      <w:tr w:rsidR="002C6D88" w:rsidTr="00780C31">
        <w:tc>
          <w:tcPr>
            <w:tcW w:w="1477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actionState</w:t>
            </w:r>
          </w:p>
        </w:tc>
        <w:tc>
          <w:tcPr>
            <w:tcW w:w="166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驱动传感器触发状态</w:t>
            </w:r>
          </w:p>
        </w:tc>
        <w:tc>
          <w:tcPr>
            <w:tcW w:w="1453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驱动传感器触发状态，当驱动传感器为该状态时触发该策略</w:t>
            </w:r>
            <w:r w:rsidR="00F8585A">
              <w:t>true/false</w:t>
            </w:r>
          </w:p>
        </w:tc>
      </w:tr>
      <w:tr w:rsidR="002C6D88" w:rsidTr="00780C31">
        <w:tc>
          <w:tcPr>
            <w:tcW w:w="1477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t>actionEquId</w:t>
            </w:r>
          </w:p>
        </w:tc>
        <w:tc>
          <w:tcPr>
            <w:tcW w:w="166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412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</w:t>
            </w:r>
            <w:r>
              <w:rPr>
                <w:rFonts w:hint="eastAsia"/>
              </w:rPr>
              <w:t>ID</w:t>
            </w:r>
          </w:p>
        </w:tc>
      </w:tr>
      <w:tr w:rsidR="002C6D88" w:rsidTr="00780C31">
        <w:tc>
          <w:tcPr>
            <w:tcW w:w="1477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t>targetState</w:t>
            </w:r>
          </w:p>
        </w:tc>
        <w:tc>
          <w:tcPr>
            <w:tcW w:w="166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联动设备状态</w:t>
            </w:r>
          </w:p>
        </w:tc>
        <w:tc>
          <w:tcPr>
            <w:tcW w:w="1453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联动设备状态</w:t>
            </w:r>
            <w:r>
              <w:t>true/false</w:t>
            </w:r>
          </w:p>
        </w:tc>
      </w:tr>
      <w:tr w:rsidR="002C6D88" w:rsidTr="00780C31">
        <w:tc>
          <w:tcPr>
            <w:tcW w:w="1477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6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策略是否启动</w:t>
            </w:r>
          </w:p>
        </w:tc>
        <w:tc>
          <w:tcPr>
            <w:tcW w:w="1453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2C6D88" w:rsidRDefault="002C6D88" w:rsidP="002C6D88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策略是否启动</w:t>
            </w:r>
            <w:r>
              <w:t>true/false</w:t>
            </w:r>
          </w:p>
        </w:tc>
      </w:tr>
    </w:tbl>
    <w:p w:rsidR="008115A8" w:rsidRPr="008115A8" w:rsidRDefault="008115A8" w:rsidP="008115A8">
      <w:pPr>
        <w:spacing w:after="163"/>
        <w:ind w:firstLine="480"/>
      </w:pPr>
    </w:p>
    <w:p w:rsidR="00715BAA" w:rsidRDefault="00E77974" w:rsidP="00715BAA">
      <w:pPr>
        <w:pStyle w:val="2"/>
        <w:spacing w:after="163"/>
      </w:pPr>
      <w:bookmarkStart w:id="60" w:name="_Toc475548289"/>
      <w:r>
        <w:t>6.</w:t>
      </w:r>
      <w:r w:rsidR="00715BAA">
        <w:rPr>
          <w:rFonts w:hint="eastAsia"/>
        </w:rPr>
        <w:t>3.</w:t>
      </w:r>
      <w:r w:rsidR="00715BAA">
        <w:rPr>
          <w:rFonts w:hint="eastAsia"/>
        </w:rPr>
        <w:t>接口说明</w:t>
      </w:r>
      <w:bookmarkEnd w:id="60"/>
    </w:p>
    <w:p w:rsidR="008E7323" w:rsidRPr="00D147F3" w:rsidRDefault="00E77974" w:rsidP="008E7323">
      <w:pPr>
        <w:pStyle w:val="3"/>
        <w:spacing w:after="163"/>
      </w:pPr>
      <w:bookmarkStart w:id="61" w:name="_Toc475548290"/>
      <w:r>
        <w:t>6.</w:t>
      </w:r>
      <w:r w:rsidR="008E7323">
        <w:t>3.</w:t>
      </w:r>
      <w:r w:rsidR="008E7323">
        <w:rPr>
          <w:rFonts w:hint="eastAsia"/>
        </w:rPr>
        <w:t>1</w:t>
      </w:r>
      <w:r w:rsidR="008E7323">
        <w:t xml:space="preserve"> </w:t>
      </w:r>
      <w:r w:rsidR="008E7323">
        <w:rPr>
          <w:rFonts w:hint="eastAsia"/>
        </w:rPr>
        <w:t>添加一条</w:t>
      </w:r>
      <w:r w:rsidR="008E7323">
        <w:rPr>
          <w:rFonts w:hint="eastAsia"/>
        </w:rPr>
        <w:t>IO</w:t>
      </w:r>
      <w:r w:rsidR="008E7323">
        <w:rPr>
          <w:rFonts w:hint="eastAsia"/>
        </w:rPr>
        <w:t>策略</w:t>
      </w:r>
      <w:bookmarkEnd w:id="61"/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1148"/>
        <w:gridCol w:w="7607"/>
      </w:tblGrid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607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添加一条</w:t>
            </w:r>
            <w:r>
              <w:t>IO</w:t>
            </w:r>
            <w:r>
              <w:rPr>
                <w:rFonts w:hint="eastAsia"/>
              </w:rPr>
              <w:t>策略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607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/addIoPlan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607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sensorId:,actionState:true/false,actionEquId:,targetState:true/false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607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{success:true}</w:t>
            </w:r>
          </w:p>
        </w:tc>
      </w:tr>
    </w:tbl>
    <w:p w:rsidR="008E7323" w:rsidRPr="00D147F3" w:rsidRDefault="00E77974" w:rsidP="008E7323">
      <w:pPr>
        <w:pStyle w:val="3"/>
        <w:spacing w:after="163"/>
      </w:pPr>
      <w:bookmarkStart w:id="62" w:name="_Toc475548291"/>
      <w:r>
        <w:t>6.</w:t>
      </w:r>
      <w:r w:rsidR="008E7323">
        <w:t>3.</w:t>
      </w:r>
      <w:r w:rsidR="008E7323">
        <w:rPr>
          <w:rFonts w:hint="eastAsia"/>
        </w:rPr>
        <w:t>2</w:t>
      </w:r>
      <w:r w:rsidR="008E7323">
        <w:t xml:space="preserve"> </w:t>
      </w:r>
      <w:r w:rsidR="008E7323">
        <w:rPr>
          <w:rFonts w:hint="eastAsia"/>
        </w:rPr>
        <w:t>查询用户所有</w:t>
      </w:r>
      <w:r w:rsidR="008E7323">
        <w:rPr>
          <w:rFonts w:hint="eastAsia"/>
        </w:rPr>
        <w:t>IO</w:t>
      </w:r>
      <w:r w:rsidR="008E7323">
        <w:rPr>
          <w:rFonts w:hint="eastAsia"/>
        </w:rPr>
        <w:t>策略</w:t>
      </w:r>
      <w:bookmarkEnd w:id="62"/>
    </w:p>
    <w:tbl>
      <w:tblPr>
        <w:tblStyle w:val="a7"/>
        <w:tblW w:w="8720" w:type="dxa"/>
        <w:tblLook w:val="04A0" w:firstRow="1" w:lastRow="0" w:firstColumn="1" w:lastColumn="0" w:noHBand="0" w:noVBand="1"/>
      </w:tblPr>
      <w:tblGrid>
        <w:gridCol w:w="1148"/>
        <w:gridCol w:w="7572"/>
      </w:tblGrid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查询用户所有</w:t>
            </w:r>
            <w:r w:rsidR="003530EF">
              <w:rPr>
                <w:rFonts w:hint="eastAsia"/>
              </w:rPr>
              <w:t>IO</w:t>
            </w:r>
            <w:r>
              <w:rPr>
                <w:rFonts w:hint="eastAsia"/>
              </w:rPr>
              <w:t>策略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/queryIoPlan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31382" w:rsidRDefault="00C1694D" w:rsidP="00C1694D">
            <w:pPr>
              <w:spacing w:after="163"/>
              <w:ind w:firstLineChars="0" w:firstLine="0"/>
            </w:pPr>
            <w:r>
              <w:t>page</w:t>
            </w:r>
            <w:r w:rsidR="00070D53">
              <w:t>:,</w:t>
            </w:r>
            <w:r>
              <w:t>rows</w:t>
            </w:r>
            <w:r w:rsidR="00070D53">
              <w:t>: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{success:true,total:,</w:t>
            </w:r>
            <w:r w:rsidR="004A4AA7">
              <w:rPr>
                <w:rFonts w:hint="eastAsia"/>
              </w:rPr>
              <w:t>pages</w:t>
            </w:r>
            <w:r w:rsidR="004A4AA7">
              <w:rPr>
                <w:rFonts w:hint="eastAsia"/>
              </w:rPr>
              <w:t>：，</w:t>
            </w:r>
            <w:r>
              <w:t>plans:[{},{}</w:t>
            </w:r>
            <w:r>
              <w:rPr>
                <w:rFonts w:hint="eastAsia"/>
              </w:rPr>
              <w:t>……</w:t>
            </w:r>
            <w:r>
              <w:t>]}</w:t>
            </w:r>
          </w:p>
        </w:tc>
      </w:tr>
    </w:tbl>
    <w:p w:rsidR="008E7323" w:rsidRPr="00D147F3" w:rsidRDefault="00E77974" w:rsidP="008E7323">
      <w:pPr>
        <w:pStyle w:val="3"/>
        <w:spacing w:after="163"/>
      </w:pPr>
      <w:bookmarkStart w:id="63" w:name="_Toc475548292"/>
      <w:r>
        <w:t>6.</w:t>
      </w:r>
      <w:r w:rsidR="008E7323">
        <w:t>3.</w:t>
      </w:r>
      <w:r w:rsidR="008E7323">
        <w:rPr>
          <w:rFonts w:hint="eastAsia"/>
        </w:rPr>
        <w:t>3</w:t>
      </w:r>
      <w:r w:rsidR="008E7323">
        <w:t xml:space="preserve"> </w:t>
      </w:r>
      <w:r w:rsidR="008E7323">
        <w:rPr>
          <w:rFonts w:hint="eastAsia"/>
        </w:rPr>
        <w:t>删除一条</w:t>
      </w:r>
      <w:r w:rsidR="008E7323">
        <w:rPr>
          <w:rFonts w:hint="eastAsia"/>
        </w:rPr>
        <w:t>IO</w:t>
      </w:r>
      <w:r w:rsidR="008E7323">
        <w:rPr>
          <w:rFonts w:hint="eastAsia"/>
        </w:rPr>
        <w:t>策略</w:t>
      </w:r>
      <w:bookmarkEnd w:id="63"/>
    </w:p>
    <w:tbl>
      <w:tblPr>
        <w:tblStyle w:val="a7"/>
        <w:tblW w:w="8720" w:type="dxa"/>
        <w:tblLook w:val="04A0" w:firstRow="1" w:lastRow="0" w:firstColumn="1" w:lastColumn="0" w:noHBand="0" w:noVBand="1"/>
      </w:tblPr>
      <w:tblGrid>
        <w:gridCol w:w="1148"/>
        <w:gridCol w:w="7572"/>
      </w:tblGrid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31382" w:rsidRDefault="00F31382" w:rsidP="004B5B2D">
            <w:pPr>
              <w:spacing w:after="163"/>
              <w:ind w:firstLineChars="0" w:firstLine="0"/>
            </w:pPr>
            <w:r>
              <w:rPr>
                <w:rFonts w:hint="eastAsia"/>
              </w:rPr>
              <w:t>删除一条</w:t>
            </w:r>
            <w:r w:rsidR="004B5B2D">
              <w:t>IO</w:t>
            </w:r>
            <w:r>
              <w:rPr>
                <w:rFonts w:hint="eastAsia"/>
              </w:rPr>
              <w:t>策略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/deleteIoPlan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id:</w:t>
            </w:r>
          </w:p>
        </w:tc>
      </w:tr>
      <w:tr w:rsidR="00F31382" w:rsidTr="00F31382">
        <w:tc>
          <w:tcPr>
            <w:tcW w:w="1148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31382" w:rsidRDefault="00F31382" w:rsidP="00F31382">
            <w:pPr>
              <w:spacing w:after="163"/>
              <w:ind w:firstLineChars="0" w:firstLine="0"/>
            </w:pPr>
            <w:r>
              <w:rPr>
                <w:rFonts w:hint="eastAsia"/>
              </w:rPr>
              <w:t>{ 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ok/noPower}</w:t>
            </w:r>
          </w:p>
        </w:tc>
      </w:tr>
    </w:tbl>
    <w:p w:rsidR="008E7323" w:rsidRPr="00D147F3" w:rsidRDefault="00E77974" w:rsidP="008E7323">
      <w:pPr>
        <w:pStyle w:val="3"/>
        <w:spacing w:after="163"/>
      </w:pPr>
      <w:bookmarkStart w:id="64" w:name="_Toc475548293"/>
      <w:r>
        <w:lastRenderedPageBreak/>
        <w:t>6.</w:t>
      </w:r>
      <w:r w:rsidR="008E7323">
        <w:t>3.</w:t>
      </w:r>
      <w:r w:rsidR="008E7323">
        <w:rPr>
          <w:rFonts w:hint="eastAsia"/>
        </w:rPr>
        <w:t>4</w:t>
      </w:r>
      <w:r w:rsidR="008E7323">
        <w:t xml:space="preserve"> </w:t>
      </w:r>
      <w:r w:rsidR="008E7323">
        <w:rPr>
          <w:rFonts w:hint="eastAsia"/>
        </w:rPr>
        <w:t>修改一条</w:t>
      </w:r>
      <w:r w:rsidR="008E7323">
        <w:rPr>
          <w:rFonts w:hint="eastAsia"/>
        </w:rPr>
        <w:t>IO</w:t>
      </w:r>
      <w:r w:rsidR="008E7323">
        <w:rPr>
          <w:rFonts w:hint="eastAsia"/>
        </w:rPr>
        <w:t>策略</w:t>
      </w:r>
      <w:bookmarkEnd w:id="64"/>
    </w:p>
    <w:tbl>
      <w:tblPr>
        <w:tblStyle w:val="a7"/>
        <w:tblW w:w="8720" w:type="dxa"/>
        <w:tblLook w:val="04A0" w:firstRow="1" w:lastRow="0" w:firstColumn="1" w:lastColumn="0" w:noHBand="0" w:noVBand="1"/>
      </w:tblPr>
      <w:tblGrid>
        <w:gridCol w:w="1148"/>
        <w:gridCol w:w="7572"/>
      </w:tblGrid>
      <w:tr w:rsidR="004B5B2D" w:rsidTr="004B5B2D">
        <w:tc>
          <w:tcPr>
            <w:tcW w:w="1148" w:type="dxa"/>
            <w:vAlign w:val="center"/>
          </w:tcPr>
          <w:p w:rsidR="004B5B2D" w:rsidRDefault="004B5B2D" w:rsidP="004B5B2D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4B5B2D" w:rsidRDefault="004B5B2D" w:rsidP="004B5B2D">
            <w:pPr>
              <w:spacing w:after="163"/>
              <w:ind w:firstLineChars="0" w:firstLine="0"/>
            </w:pPr>
            <w:r>
              <w:rPr>
                <w:rFonts w:hint="eastAsia"/>
              </w:rPr>
              <w:t>修改一条</w:t>
            </w:r>
            <w:r>
              <w:t>IO</w:t>
            </w:r>
            <w:r>
              <w:rPr>
                <w:rFonts w:hint="eastAsia"/>
              </w:rPr>
              <w:t>策略</w:t>
            </w:r>
          </w:p>
        </w:tc>
      </w:tr>
      <w:tr w:rsidR="004B5B2D" w:rsidTr="004B5B2D">
        <w:tc>
          <w:tcPr>
            <w:tcW w:w="1148" w:type="dxa"/>
            <w:vAlign w:val="center"/>
          </w:tcPr>
          <w:p w:rsidR="004B5B2D" w:rsidRDefault="004B5B2D" w:rsidP="004B5B2D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4B5B2D" w:rsidRDefault="004B5B2D" w:rsidP="004B5B2D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</w:t>
            </w:r>
            <w:r>
              <w:rPr>
                <w:rFonts w:hint="eastAsia"/>
              </w:rPr>
              <w:t>edit</w:t>
            </w:r>
            <w:r>
              <w:t>IoPlan</w:t>
            </w:r>
          </w:p>
        </w:tc>
      </w:tr>
      <w:tr w:rsidR="004B5B2D" w:rsidTr="004B5B2D">
        <w:tc>
          <w:tcPr>
            <w:tcW w:w="1148" w:type="dxa"/>
            <w:vAlign w:val="center"/>
          </w:tcPr>
          <w:p w:rsidR="004B5B2D" w:rsidRDefault="004B5B2D" w:rsidP="004B5B2D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4B5B2D" w:rsidRDefault="003530EF" w:rsidP="004B5B2D">
            <w:pPr>
              <w:spacing w:after="163"/>
              <w:ind w:firstLineChars="0" w:firstLine="0"/>
            </w:pPr>
            <w:r>
              <w:t>i</w:t>
            </w:r>
            <w:r>
              <w:rPr>
                <w:rFonts w:hint="eastAsia"/>
              </w:rPr>
              <w:t>d:,</w:t>
            </w:r>
            <w:r w:rsidR="004B5B2D">
              <w:t>sensorId:,actionState:true/false,actionEquId:,targetState:true/false</w:t>
            </w:r>
          </w:p>
        </w:tc>
      </w:tr>
      <w:tr w:rsidR="004B5B2D" w:rsidTr="004B5B2D">
        <w:tc>
          <w:tcPr>
            <w:tcW w:w="1148" w:type="dxa"/>
            <w:vAlign w:val="center"/>
          </w:tcPr>
          <w:p w:rsidR="004B5B2D" w:rsidRDefault="004B5B2D" w:rsidP="004B5B2D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4B5B2D" w:rsidRDefault="004B5B2D" w:rsidP="004B5B2D">
            <w:pPr>
              <w:spacing w:after="163"/>
              <w:ind w:firstLineChars="0" w:firstLine="0"/>
            </w:pPr>
            <w:r>
              <w:t>{success:true}</w:t>
            </w:r>
          </w:p>
        </w:tc>
      </w:tr>
    </w:tbl>
    <w:p w:rsidR="008E7323" w:rsidRPr="008E7323" w:rsidRDefault="008E7323" w:rsidP="008E7323">
      <w:pPr>
        <w:spacing w:after="163"/>
        <w:ind w:firstLine="480"/>
      </w:pPr>
    </w:p>
    <w:p w:rsidR="00715BAA" w:rsidRDefault="00715BAA" w:rsidP="00715BAA">
      <w:pPr>
        <w:pStyle w:val="1"/>
        <w:spacing w:after="163"/>
      </w:pPr>
      <w:bookmarkStart w:id="65" w:name="_Toc475548294"/>
      <w:r>
        <w:rPr>
          <w:rFonts w:hint="eastAsia"/>
        </w:rPr>
        <w:t>表</w:t>
      </w:r>
      <w:r>
        <w:rPr>
          <w:rFonts w:hint="eastAsia"/>
        </w:rPr>
        <w:t>7.</w:t>
      </w:r>
      <w:r w:rsidR="007A35FC">
        <w:rPr>
          <w:rFonts w:hint="eastAsia"/>
        </w:rPr>
        <w:t>limit</w:t>
      </w:r>
      <w:r>
        <w:rPr>
          <w:rFonts w:hint="eastAsia"/>
        </w:rPr>
        <w:t>plan</w:t>
      </w:r>
      <w:bookmarkEnd w:id="65"/>
    </w:p>
    <w:p w:rsidR="00715BAA" w:rsidRDefault="00E77974" w:rsidP="00715BAA">
      <w:pPr>
        <w:pStyle w:val="2"/>
        <w:spacing w:after="163"/>
      </w:pPr>
      <w:bookmarkStart w:id="66" w:name="_Toc475548295"/>
      <w:r>
        <w:t>7.</w:t>
      </w:r>
      <w:r w:rsidR="00715BAA">
        <w:t>1.</w:t>
      </w:r>
      <w:r w:rsidR="00715BAA">
        <w:rPr>
          <w:rFonts w:hint="eastAsia"/>
        </w:rPr>
        <w:t>功能说明</w:t>
      </w:r>
      <w:bookmarkEnd w:id="66"/>
    </w:p>
    <w:p w:rsidR="003B73F1" w:rsidRPr="003B73F1" w:rsidRDefault="003B73F1" w:rsidP="003B73F1">
      <w:pPr>
        <w:spacing w:after="163"/>
        <w:ind w:firstLine="480"/>
      </w:pPr>
      <w:r>
        <w:rPr>
          <w:rFonts w:hint="eastAsia"/>
        </w:rPr>
        <w:t>限值类型传感器驱动策略，比如温度、湿度、光照传感器等，当传感器状态与预设阈值满足指定关系时，控制指定被控设备至指定状态，大致功能描述为：当温度大于</w:t>
      </w:r>
      <w:r>
        <w:rPr>
          <w:rFonts w:hint="eastAsia"/>
        </w:rPr>
        <w:t>/</w:t>
      </w:r>
      <w:r>
        <w:rPr>
          <w:rFonts w:hint="eastAsia"/>
        </w:rPr>
        <w:t>等于</w:t>
      </w:r>
      <w:r>
        <w:rPr>
          <w:rFonts w:hint="eastAsia"/>
        </w:rPr>
        <w:t>/</w:t>
      </w:r>
      <w:r>
        <w:rPr>
          <w:rFonts w:hint="eastAsia"/>
        </w:rPr>
        <w:t>小于指定阈值时，控制继电器至闭合</w:t>
      </w:r>
      <w:r>
        <w:rPr>
          <w:rFonts w:hint="eastAsia"/>
        </w:rPr>
        <w:t>/</w:t>
      </w:r>
      <w:r>
        <w:rPr>
          <w:rFonts w:hint="eastAsia"/>
        </w:rPr>
        <w:t>打开状态。创建策略时指定驱动传感器、阈值、指定关系、被控设备以及被控设备状态等。</w:t>
      </w:r>
    </w:p>
    <w:p w:rsidR="00715BAA" w:rsidRDefault="00E77974" w:rsidP="00715BAA">
      <w:pPr>
        <w:pStyle w:val="2"/>
        <w:spacing w:after="163"/>
      </w:pPr>
      <w:bookmarkStart w:id="67" w:name="_Toc475548296"/>
      <w:r>
        <w:t>7.</w:t>
      </w:r>
      <w:r w:rsidR="00715BAA">
        <w:rPr>
          <w:rFonts w:hint="eastAsia"/>
        </w:rPr>
        <w:t>2.</w:t>
      </w:r>
      <w:r w:rsidR="00715BAA">
        <w:rPr>
          <w:rFonts w:hint="eastAsia"/>
        </w:rPr>
        <w:t>字段说明</w:t>
      </w:r>
      <w:bookmarkEnd w:id="6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7"/>
        <w:gridCol w:w="1665"/>
        <w:gridCol w:w="1453"/>
        <w:gridCol w:w="4125"/>
      </w:tblGrid>
      <w:tr w:rsidR="008A30D6" w:rsidTr="00780C31">
        <w:tc>
          <w:tcPr>
            <w:tcW w:w="1477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6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53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2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A30D6" w:rsidTr="00780C31">
        <w:tc>
          <w:tcPr>
            <w:tcW w:w="1477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6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53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2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8A30D6" w:rsidTr="00780C31">
        <w:tc>
          <w:tcPr>
            <w:tcW w:w="1477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6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2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，用来标明策略所属用户</w:t>
            </w:r>
          </w:p>
        </w:tc>
      </w:tr>
      <w:tr w:rsidR="008A30D6" w:rsidTr="00780C31">
        <w:tc>
          <w:tcPr>
            <w:tcW w:w="1477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sensorId</w:t>
            </w:r>
          </w:p>
        </w:tc>
        <w:tc>
          <w:tcPr>
            <w:tcW w:w="166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驱动传感器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412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驱动传感器</w:t>
            </w:r>
            <w:r>
              <w:rPr>
                <w:rFonts w:hint="eastAsia"/>
              </w:rPr>
              <w:t>ID</w:t>
            </w:r>
          </w:p>
        </w:tc>
      </w:tr>
      <w:tr w:rsidR="003B73F1" w:rsidTr="00780C31">
        <w:tc>
          <w:tcPr>
            <w:tcW w:w="1477" w:type="dxa"/>
            <w:vAlign w:val="center"/>
          </w:tcPr>
          <w:p w:rsidR="003B73F1" w:rsidRDefault="003B73F1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effectVlaue</w:t>
            </w:r>
          </w:p>
        </w:tc>
        <w:tc>
          <w:tcPr>
            <w:tcW w:w="1665" w:type="dxa"/>
            <w:vAlign w:val="center"/>
          </w:tcPr>
          <w:p w:rsidR="003B73F1" w:rsidRDefault="003B73F1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驱动传感器有效参数</w:t>
            </w:r>
          </w:p>
        </w:tc>
        <w:tc>
          <w:tcPr>
            <w:tcW w:w="1453" w:type="dxa"/>
            <w:vAlign w:val="center"/>
          </w:tcPr>
          <w:p w:rsidR="003B73F1" w:rsidRDefault="003B73F1" w:rsidP="008A30D6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3B73F1" w:rsidRDefault="003B73F1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驱动传感器有效参数，一个传感器有多个值时，指定有效值</w:t>
            </w:r>
            <w:r>
              <w:rPr>
                <w:rFonts w:hint="eastAsia"/>
              </w:rPr>
              <w:t>data1/data2/data3</w:t>
            </w:r>
            <w:r>
              <w:rPr>
                <w:rFonts w:hint="eastAsia"/>
              </w:rPr>
              <w:t>……，比如温湿度传感器去湿度值时，使用</w:t>
            </w:r>
            <w:r>
              <w:rPr>
                <w:rFonts w:hint="eastAsia"/>
              </w:rPr>
              <w:t>data2</w:t>
            </w:r>
          </w:p>
        </w:tc>
      </w:tr>
      <w:tr w:rsidR="008A30D6" w:rsidTr="00780C31">
        <w:tc>
          <w:tcPr>
            <w:tcW w:w="1477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actionValue</w:t>
            </w:r>
          </w:p>
        </w:tc>
        <w:tc>
          <w:tcPr>
            <w:tcW w:w="1665" w:type="dxa"/>
            <w:vAlign w:val="center"/>
          </w:tcPr>
          <w:p w:rsidR="008A30D6" w:rsidRDefault="003B73F1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触发策略阈值</w:t>
            </w:r>
          </w:p>
        </w:tc>
        <w:tc>
          <w:tcPr>
            <w:tcW w:w="1453" w:type="dxa"/>
            <w:vAlign w:val="center"/>
          </w:tcPr>
          <w:p w:rsidR="008A30D6" w:rsidRDefault="003B73F1" w:rsidP="008A30D6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125" w:type="dxa"/>
            <w:vAlign w:val="center"/>
          </w:tcPr>
          <w:p w:rsidR="008A30D6" w:rsidRDefault="003B73F1" w:rsidP="003B73F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当</w:t>
            </w:r>
            <w:r w:rsidR="008A30D6">
              <w:rPr>
                <w:rFonts w:hint="eastAsia"/>
              </w:rPr>
              <w:t>驱动传感器状态</w:t>
            </w:r>
            <w:r>
              <w:rPr>
                <w:rFonts w:hint="eastAsia"/>
              </w:rPr>
              <w:t>与阈值符合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时</w:t>
            </w:r>
            <w:r w:rsidR="008A30D6">
              <w:rPr>
                <w:rFonts w:hint="eastAsia"/>
              </w:rPr>
              <w:t>，</w:t>
            </w:r>
            <w:r>
              <w:rPr>
                <w:rFonts w:hint="eastAsia"/>
              </w:rPr>
              <w:t>触发该</w:t>
            </w:r>
            <w:r w:rsidR="008A30D6">
              <w:rPr>
                <w:rFonts w:hint="eastAsia"/>
              </w:rPr>
              <w:t>策略</w:t>
            </w:r>
          </w:p>
        </w:tc>
      </w:tr>
      <w:tr w:rsidR="003B73F1" w:rsidTr="00780C31">
        <w:tc>
          <w:tcPr>
            <w:tcW w:w="1477" w:type="dxa"/>
            <w:vAlign w:val="center"/>
          </w:tcPr>
          <w:p w:rsidR="003B73F1" w:rsidRDefault="003B73F1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relation</w:t>
            </w:r>
          </w:p>
        </w:tc>
        <w:tc>
          <w:tcPr>
            <w:tcW w:w="1665" w:type="dxa"/>
            <w:vAlign w:val="center"/>
          </w:tcPr>
          <w:p w:rsidR="003B73F1" w:rsidRDefault="003B73F1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触发策略关系</w:t>
            </w:r>
          </w:p>
        </w:tc>
        <w:tc>
          <w:tcPr>
            <w:tcW w:w="1453" w:type="dxa"/>
            <w:vAlign w:val="center"/>
          </w:tcPr>
          <w:p w:rsidR="003B73F1" w:rsidRDefault="003B73F1" w:rsidP="008A30D6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3B73F1" w:rsidRDefault="003B73F1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当驱动传感器状态与阈值符合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时，触发该策略</w:t>
            </w:r>
            <w:r>
              <w:rPr>
                <w:rFonts w:hint="eastAsia"/>
              </w:rPr>
              <w:t>more/equals/less</w:t>
            </w:r>
          </w:p>
        </w:tc>
      </w:tr>
      <w:tr w:rsidR="003B73F1" w:rsidTr="00780C31">
        <w:tc>
          <w:tcPr>
            <w:tcW w:w="1477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actionEquId</w:t>
            </w:r>
          </w:p>
        </w:tc>
        <w:tc>
          <w:tcPr>
            <w:tcW w:w="166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412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</w:t>
            </w:r>
            <w:r>
              <w:rPr>
                <w:rFonts w:hint="eastAsia"/>
              </w:rPr>
              <w:t>ID</w:t>
            </w:r>
          </w:p>
        </w:tc>
      </w:tr>
      <w:tr w:rsidR="003B73F1" w:rsidTr="00780C31">
        <w:tc>
          <w:tcPr>
            <w:tcW w:w="1477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targetState</w:t>
            </w:r>
          </w:p>
        </w:tc>
        <w:tc>
          <w:tcPr>
            <w:tcW w:w="166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联动设备状态</w:t>
            </w:r>
          </w:p>
        </w:tc>
        <w:tc>
          <w:tcPr>
            <w:tcW w:w="1453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联动设备状态</w:t>
            </w:r>
            <w:r>
              <w:t>true/false</w:t>
            </w:r>
          </w:p>
        </w:tc>
      </w:tr>
      <w:tr w:rsidR="008A30D6" w:rsidTr="00780C31">
        <w:tc>
          <w:tcPr>
            <w:tcW w:w="1477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6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策略是否启动</w:t>
            </w:r>
          </w:p>
        </w:tc>
        <w:tc>
          <w:tcPr>
            <w:tcW w:w="1453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t>varchar(20)</w:t>
            </w:r>
          </w:p>
        </w:tc>
        <w:tc>
          <w:tcPr>
            <w:tcW w:w="4125" w:type="dxa"/>
            <w:vAlign w:val="center"/>
          </w:tcPr>
          <w:p w:rsidR="008A30D6" w:rsidRDefault="008A30D6" w:rsidP="008A30D6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策略是否启动</w:t>
            </w:r>
            <w:r>
              <w:t>true/false</w:t>
            </w:r>
          </w:p>
        </w:tc>
      </w:tr>
    </w:tbl>
    <w:p w:rsidR="008115A8" w:rsidRPr="008115A8" w:rsidRDefault="008115A8" w:rsidP="008115A8">
      <w:pPr>
        <w:spacing w:after="163"/>
        <w:ind w:firstLine="480"/>
      </w:pPr>
    </w:p>
    <w:p w:rsidR="00715BAA" w:rsidRDefault="00E77974" w:rsidP="00715BAA">
      <w:pPr>
        <w:pStyle w:val="2"/>
        <w:spacing w:after="163"/>
      </w:pPr>
      <w:bookmarkStart w:id="68" w:name="_Toc475548297"/>
      <w:r>
        <w:t>7.</w:t>
      </w:r>
      <w:r w:rsidR="00715BAA">
        <w:rPr>
          <w:rFonts w:hint="eastAsia"/>
        </w:rPr>
        <w:t>3.</w:t>
      </w:r>
      <w:r w:rsidR="00715BAA">
        <w:rPr>
          <w:rFonts w:hint="eastAsia"/>
        </w:rPr>
        <w:t>接口说明</w:t>
      </w:r>
      <w:bookmarkEnd w:id="68"/>
    </w:p>
    <w:p w:rsidR="000D6D2E" w:rsidRPr="00D147F3" w:rsidRDefault="000D6D2E" w:rsidP="000D6D2E">
      <w:pPr>
        <w:pStyle w:val="3"/>
        <w:spacing w:after="163"/>
      </w:pPr>
      <w:bookmarkStart w:id="69" w:name="_Toc475548298"/>
      <w:r>
        <w:t>7.3.</w:t>
      </w:r>
      <w:r>
        <w:rPr>
          <w:rFonts w:hint="eastAsia"/>
        </w:rPr>
        <w:t>1</w:t>
      </w:r>
      <w:r>
        <w:t xml:space="preserve"> </w:t>
      </w:r>
      <w:r w:rsidR="00F43004">
        <w:rPr>
          <w:rFonts w:hint="eastAsia"/>
        </w:rPr>
        <w:t>查询传感器有效参数</w:t>
      </w:r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1148"/>
        <w:gridCol w:w="7607"/>
      </w:tblGrid>
      <w:tr w:rsidR="000D6D2E" w:rsidTr="00F060E8">
        <w:tc>
          <w:tcPr>
            <w:tcW w:w="1148" w:type="dxa"/>
            <w:vAlign w:val="center"/>
          </w:tcPr>
          <w:p w:rsidR="000D6D2E" w:rsidRDefault="000D6D2E" w:rsidP="000D6D2E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607" w:type="dxa"/>
            <w:vAlign w:val="center"/>
          </w:tcPr>
          <w:p w:rsidR="000D6D2E" w:rsidRDefault="00F43004" w:rsidP="000D6D2E">
            <w:pPr>
              <w:spacing w:after="163"/>
              <w:ind w:firstLineChars="0" w:firstLine="0"/>
            </w:pPr>
            <w:r>
              <w:rPr>
                <w:rFonts w:hint="eastAsia"/>
              </w:rPr>
              <w:t>查询传感器有效参数</w:t>
            </w:r>
          </w:p>
        </w:tc>
      </w:tr>
      <w:tr w:rsidR="000D6D2E" w:rsidTr="00F060E8">
        <w:tc>
          <w:tcPr>
            <w:tcW w:w="1148" w:type="dxa"/>
            <w:vAlign w:val="center"/>
          </w:tcPr>
          <w:p w:rsidR="000D6D2E" w:rsidRDefault="000D6D2E" w:rsidP="000D6D2E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607" w:type="dxa"/>
            <w:vAlign w:val="center"/>
          </w:tcPr>
          <w:p w:rsidR="000D6D2E" w:rsidRDefault="000D6D2E" w:rsidP="000D6D2E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</w:t>
            </w:r>
            <w:r w:rsidR="00F43004" w:rsidRPr="00F43004">
              <w:t>getEffectValueNames</w:t>
            </w:r>
          </w:p>
        </w:tc>
      </w:tr>
      <w:tr w:rsidR="000D6D2E" w:rsidTr="00F060E8">
        <w:tc>
          <w:tcPr>
            <w:tcW w:w="1148" w:type="dxa"/>
            <w:vAlign w:val="center"/>
          </w:tcPr>
          <w:p w:rsidR="000D6D2E" w:rsidRDefault="000D6D2E" w:rsidP="000D6D2E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607" w:type="dxa"/>
            <w:vAlign w:val="center"/>
          </w:tcPr>
          <w:p w:rsidR="000D6D2E" w:rsidRDefault="00F43004" w:rsidP="000D6D2E">
            <w:pPr>
              <w:spacing w:after="163"/>
              <w:ind w:firstLineChars="0" w:firstLine="0"/>
            </w:pPr>
            <w:r w:rsidRPr="00F43004">
              <w:t>typeNum</w:t>
            </w:r>
            <w:r>
              <w:rPr>
                <w:rFonts w:hint="eastAsia"/>
              </w:rPr>
              <w:t>：</w:t>
            </w:r>
          </w:p>
        </w:tc>
      </w:tr>
      <w:tr w:rsidR="000D6D2E" w:rsidTr="00F060E8">
        <w:tc>
          <w:tcPr>
            <w:tcW w:w="1148" w:type="dxa"/>
            <w:vAlign w:val="center"/>
          </w:tcPr>
          <w:p w:rsidR="000D6D2E" w:rsidRDefault="000D6D2E" w:rsidP="000D6D2E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607" w:type="dxa"/>
            <w:vAlign w:val="center"/>
          </w:tcPr>
          <w:p w:rsidR="000D6D2E" w:rsidRDefault="00F43004" w:rsidP="000D6D2E">
            <w:pPr>
              <w:spacing w:after="163"/>
              <w:ind w:firstLineChars="0" w:firstLine="0"/>
            </w:pPr>
            <w:r w:rsidRPr="00F43004">
              <w:rPr>
                <w:rFonts w:hint="eastAsia"/>
              </w:rPr>
              <w:t>{"effectValues":"{\"data1\":\"</w:t>
            </w:r>
            <w:r w:rsidRPr="00F43004">
              <w:rPr>
                <w:rFonts w:hint="eastAsia"/>
              </w:rPr>
              <w:t>温度</w:t>
            </w:r>
            <w:r w:rsidRPr="00F43004">
              <w:rPr>
                <w:rFonts w:hint="eastAsia"/>
              </w:rPr>
              <w:t>\",\"data2\":\"</w:t>
            </w:r>
            <w:r w:rsidRPr="00F43004">
              <w:rPr>
                <w:rFonts w:hint="eastAsia"/>
              </w:rPr>
              <w:t>湿度</w:t>
            </w:r>
            <w:r w:rsidRPr="00F43004">
              <w:rPr>
                <w:rFonts w:hint="eastAsia"/>
              </w:rPr>
              <w:t>\"}","success":true}</w:t>
            </w:r>
          </w:p>
        </w:tc>
      </w:tr>
    </w:tbl>
    <w:p w:rsidR="003530EF" w:rsidRPr="00D147F3" w:rsidRDefault="00E77974" w:rsidP="003530EF">
      <w:pPr>
        <w:pStyle w:val="3"/>
        <w:spacing w:after="163"/>
      </w:pPr>
      <w:r>
        <w:t>7.</w:t>
      </w:r>
      <w:r w:rsidR="003530EF">
        <w:t>3.</w:t>
      </w:r>
      <w:r w:rsidR="000D6D2E">
        <w:t>2</w:t>
      </w:r>
      <w:r w:rsidR="003530EF">
        <w:t xml:space="preserve"> </w:t>
      </w:r>
      <w:r w:rsidR="003530EF">
        <w:rPr>
          <w:rFonts w:hint="eastAsia"/>
        </w:rPr>
        <w:t>添加一条限值策略</w:t>
      </w:r>
      <w:bookmarkEnd w:id="69"/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1148"/>
        <w:gridCol w:w="7607"/>
      </w:tblGrid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607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添加一条限值策略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607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/add</w:t>
            </w:r>
            <w:r>
              <w:rPr>
                <w:rFonts w:hint="eastAsia"/>
              </w:rPr>
              <w:t>Limit</w:t>
            </w:r>
            <w:r>
              <w:t>Plan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607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sensorId:,</w:t>
            </w:r>
            <w:r>
              <w:rPr>
                <w:rFonts w:hint="eastAsia"/>
              </w:rPr>
              <w:t>effectValue</w:t>
            </w:r>
            <w:r>
              <w:t>:</w:t>
            </w:r>
            <w:r w:rsidR="00705D37">
              <w:t>data1/data2/data3…</w:t>
            </w:r>
            <w:r>
              <w:t>,action</w:t>
            </w:r>
            <w:r>
              <w:rPr>
                <w:rFonts w:hint="eastAsia"/>
              </w:rPr>
              <w:t>Value</w:t>
            </w:r>
            <w:r>
              <w:t>:,relation:</w:t>
            </w:r>
            <w:r w:rsidR="00705D37">
              <w:t>more/equals/less</w:t>
            </w:r>
            <w:r>
              <w:t>,actionEquId:,targetState:true/false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607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{success:true}</w:t>
            </w:r>
          </w:p>
        </w:tc>
      </w:tr>
    </w:tbl>
    <w:p w:rsidR="003530EF" w:rsidRPr="00D147F3" w:rsidRDefault="00E77974" w:rsidP="003530EF">
      <w:pPr>
        <w:pStyle w:val="3"/>
        <w:spacing w:after="163"/>
      </w:pPr>
      <w:bookmarkStart w:id="70" w:name="_Toc475548299"/>
      <w:r>
        <w:t>7.</w:t>
      </w:r>
      <w:r w:rsidR="003530EF">
        <w:t>3.</w:t>
      </w:r>
      <w:r w:rsidR="000D6D2E">
        <w:t>3</w:t>
      </w:r>
      <w:r w:rsidR="003530EF">
        <w:t xml:space="preserve"> </w:t>
      </w:r>
      <w:r w:rsidR="003530EF">
        <w:rPr>
          <w:rFonts w:hint="eastAsia"/>
        </w:rPr>
        <w:t>查询用户所有限值策略</w:t>
      </w:r>
      <w:bookmarkEnd w:id="70"/>
    </w:p>
    <w:tbl>
      <w:tblPr>
        <w:tblStyle w:val="a7"/>
        <w:tblW w:w="8720" w:type="dxa"/>
        <w:tblLook w:val="04A0" w:firstRow="1" w:lastRow="0" w:firstColumn="1" w:lastColumn="0" w:noHBand="0" w:noVBand="1"/>
      </w:tblPr>
      <w:tblGrid>
        <w:gridCol w:w="1148"/>
        <w:gridCol w:w="7572"/>
      </w:tblGrid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查询用户所有限值策略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/query</w:t>
            </w:r>
            <w:r>
              <w:rPr>
                <w:rFonts w:hint="eastAsia"/>
              </w:rPr>
              <w:t>Limit</w:t>
            </w:r>
            <w:r>
              <w:t>Plan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3530EF" w:rsidRDefault="00C1694D" w:rsidP="00C1694D">
            <w:pPr>
              <w:spacing w:after="163"/>
              <w:ind w:firstLineChars="0" w:firstLine="0"/>
            </w:pPr>
            <w:r>
              <w:t>page</w:t>
            </w:r>
            <w:r w:rsidR="00070D53">
              <w:t>:,</w:t>
            </w:r>
            <w:r>
              <w:t>rows</w:t>
            </w:r>
            <w:r w:rsidR="00070D53">
              <w:t>: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{success:true,total:,</w:t>
            </w:r>
            <w:r w:rsidR="00FC2635">
              <w:rPr>
                <w:rFonts w:hint="eastAsia"/>
              </w:rPr>
              <w:t>pages</w:t>
            </w:r>
            <w:r w:rsidR="00FC2635">
              <w:rPr>
                <w:rFonts w:hint="eastAsia"/>
              </w:rPr>
              <w:t>：，</w:t>
            </w:r>
            <w:r>
              <w:t>plans:[{},{}</w:t>
            </w:r>
            <w:r>
              <w:rPr>
                <w:rFonts w:hint="eastAsia"/>
              </w:rPr>
              <w:t>……</w:t>
            </w:r>
            <w:r>
              <w:t>]}</w:t>
            </w:r>
          </w:p>
        </w:tc>
      </w:tr>
    </w:tbl>
    <w:p w:rsidR="003530EF" w:rsidRPr="00D147F3" w:rsidRDefault="00E77974" w:rsidP="003530EF">
      <w:pPr>
        <w:pStyle w:val="3"/>
        <w:spacing w:after="163"/>
      </w:pPr>
      <w:bookmarkStart w:id="71" w:name="_Toc475548300"/>
      <w:r>
        <w:t>7.</w:t>
      </w:r>
      <w:r w:rsidR="003530EF">
        <w:t>3.</w:t>
      </w:r>
      <w:r w:rsidR="000D6D2E">
        <w:t>4</w:t>
      </w:r>
      <w:r w:rsidR="003530EF">
        <w:t xml:space="preserve"> </w:t>
      </w:r>
      <w:r w:rsidR="003530EF">
        <w:rPr>
          <w:rFonts w:hint="eastAsia"/>
        </w:rPr>
        <w:t>删除一条限值策略</w:t>
      </w:r>
      <w:bookmarkEnd w:id="71"/>
    </w:p>
    <w:tbl>
      <w:tblPr>
        <w:tblStyle w:val="a7"/>
        <w:tblW w:w="8720" w:type="dxa"/>
        <w:tblLook w:val="04A0" w:firstRow="1" w:lastRow="0" w:firstColumn="1" w:lastColumn="0" w:noHBand="0" w:noVBand="1"/>
      </w:tblPr>
      <w:tblGrid>
        <w:gridCol w:w="1148"/>
        <w:gridCol w:w="7572"/>
      </w:tblGrid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删除一条限值策略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/delete</w:t>
            </w:r>
            <w:r>
              <w:rPr>
                <w:rFonts w:hint="eastAsia"/>
              </w:rPr>
              <w:t>Limit</w:t>
            </w:r>
            <w:r>
              <w:t>Plan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id:</w:t>
            </w:r>
          </w:p>
        </w:tc>
      </w:tr>
      <w:tr w:rsidR="003530EF" w:rsidTr="002D5E48">
        <w:tc>
          <w:tcPr>
            <w:tcW w:w="114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{ 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ok/noPower}</w:t>
            </w:r>
          </w:p>
        </w:tc>
      </w:tr>
    </w:tbl>
    <w:p w:rsidR="003530EF" w:rsidRPr="00D147F3" w:rsidRDefault="00E77974" w:rsidP="003530EF">
      <w:pPr>
        <w:pStyle w:val="3"/>
        <w:spacing w:after="163"/>
      </w:pPr>
      <w:bookmarkStart w:id="72" w:name="_Toc475548301"/>
      <w:r>
        <w:t>7.</w:t>
      </w:r>
      <w:r w:rsidR="003530EF">
        <w:t>3.</w:t>
      </w:r>
      <w:r w:rsidR="000D6D2E">
        <w:t>5</w:t>
      </w:r>
      <w:r w:rsidR="003530EF">
        <w:t xml:space="preserve"> </w:t>
      </w:r>
      <w:r w:rsidR="003530EF">
        <w:rPr>
          <w:rFonts w:hint="eastAsia"/>
        </w:rPr>
        <w:t>修改一条限值策略</w:t>
      </w:r>
      <w:bookmarkEnd w:id="72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1242"/>
        <w:gridCol w:w="7478"/>
      </w:tblGrid>
      <w:tr w:rsidR="003530EF" w:rsidTr="00117694">
        <w:tc>
          <w:tcPr>
            <w:tcW w:w="124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47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修改一条限值策略</w:t>
            </w:r>
          </w:p>
        </w:tc>
      </w:tr>
      <w:tr w:rsidR="003530EF" w:rsidTr="00117694">
        <w:tc>
          <w:tcPr>
            <w:tcW w:w="124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47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rPr>
                <w:rFonts w:hint="eastAsia"/>
              </w:rPr>
              <w:t>/plan</w:t>
            </w:r>
            <w:r>
              <w:t>/</w:t>
            </w:r>
            <w:r>
              <w:rPr>
                <w:rFonts w:hint="eastAsia"/>
              </w:rPr>
              <w:t>editLimit</w:t>
            </w:r>
            <w:r>
              <w:t>Plan</w:t>
            </w:r>
          </w:p>
        </w:tc>
      </w:tr>
      <w:tr w:rsidR="003530EF" w:rsidTr="00117694">
        <w:tc>
          <w:tcPr>
            <w:tcW w:w="124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478" w:type="dxa"/>
            <w:vAlign w:val="center"/>
          </w:tcPr>
          <w:p w:rsidR="003530EF" w:rsidRDefault="00515B2F" w:rsidP="003530EF">
            <w:pPr>
              <w:spacing w:after="163"/>
              <w:ind w:firstLineChars="0" w:firstLine="0"/>
            </w:pPr>
            <w:r>
              <w:t>id:,sensorId:,</w:t>
            </w:r>
            <w:r>
              <w:rPr>
                <w:rFonts w:hint="eastAsia"/>
              </w:rPr>
              <w:t>effectValue</w:t>
            </w:r>
            <w:r>
              <w:t>:data1/data2/data3…,action</w:t>
            </w:r>
            <w:r>
              <w:rPr>
                <w:rFonts w:hint="eastAsia"/>
              </w:rPr>
              <w:t>Value</w:t>
            </w:r>
            <w:r>
              <w:t>:,relation:more/equals/less,actionEquId:,targetState:true/false</w:t>
            </w:r>
          </w:p>
        </w:tc>
      </w:tr>
      <w:tr w:rsidR="003530EF" w:rsidTr="00117694">
        <w:tc>
          <w:tcPr>
            <w:tcW w:w="1242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478" w:type="dxa"/>
            <w:vAlign w:val="center"/>
          </w:tcPr>
          <w:p w:rsidR="003530EF" w:rsidRDefault="003530EF" w:rsidP="003530EF">
            <w:pPr>
              <w:spacing w:after="163"/>
              <w:ind w:firstLineChars="0" w:firstLine="0"/>
            </w:pPr>
            <w:r>
              <w:t>{success:true}</w:t>
            </w:r>
          </w:p>
        </w:tc>
      </w:tr>
    </w:tbl>
    <w:p w:rsidR="003530EF" w:rsidRPr="008E7323" w:rsidRDefault="003530EF" w:rsidP="003530EF">
      <w:pPr>
        <w:spacing w:after="163"/>
        <w:ind w:firstLine="480"/>
      </w:pPr>
    </w:p>
    <w:p w:rsidR="00400987" w:rsidRDefault="00400987" w:rsidP="00400987">
      <w:pPr>
        <w:pStyle w:val="1"/>
        <w:spacing w:after="163"/>
      </w:pPr>
      <w:bookmarkStart w:id="73" w:name="_Toc475548302"/>
      <w:r>
        <w:rPr>
          <w:rFonts w:hint="eastAsia"/>
        </w:rPr>
        <w:t>表</w:t>
      </w:r>
      <w:r w:rsidR="00DF4E89">
        <w:rPr>
          <w:rFonts w:hint="eastAsia"/>
        </w:rPr>
        <w:t>8</w:t>
      </w:r>
      <w:r>
        <w:rPr>
          <w:rFonts w:hint="eastAsia"/>
        </w:rPr>
        <w:t>.smarthome</w:t>
      </w:r>
      <w:bookmarkEnd w:id="73"/>
    </w:p>
    <w:p w:rsidR="00400987" w:rsidRDefault="00E77974" w:rsidP="00400987">
      <w:pPr>
        <w:pStyle w:val="2"/>
        <w:spacing w:after="163"/>
      </w:pPr>
      <w:bookmarkStart w:id="74" w:name="_Toc475548303"/>
      <w:r>
        <w:t>8.</w:t>
      </w:r>
      <w:r w:rsidR="00400987">
        <w:rPr>
          <w:rFonts w:hint="eastAsia"/>
        </w:rPr>
        <w:t>1.</w:t>
      </w:r>
      <w:r w:rsidR="00400987">
        <w:rPr>
          <w:rFonts w:hint="eastAsia"/>
        </w:rPr>
        <w:t>功能说明</w:t>
      </w:r>
      <w:bookmarkEnd w:id="74"/>
    </w:p>
    <w:p w:rsidR="00400987" w:rsidRPr="00400987" w:rsidRDefault="00400987" w:rsidP="00400987">
      <w:pPr>
        <w:spacing w:after="163"/>
        <w:ind w:firstLine="480"/>
      </w:pPr>
      <w:r>
        <w:rPr>
          <w:rFonts w:hint="eastAsia"/>
        </w:rPr>
        <w:t>模拟智能家居系统配置表，为每个用户记录一条信息，记录用户模拟智能家居系统各设备传感器和被控设备关联的设备。</w:t>
      </w:r>
    </w:p>
    <w:p w:rsidR="00400987" w:rsidRDefault="00E77974" w:rsidP="00400987">
      <w:pPr>
        <w:pStyle w:val="2"/>
        <w:spacing w:after="163"/>
      </w:pPr>
      <w:bookmarkStart w:id="75" w:name="_Toc475548304"/>
      <w:r>
        <w:t>8.</w:t>
      </w:r>
      <w:r w:rsidR="00400987">
        <w:rPr>
          <w:rFonts w:hint="eastAsia"/>
        </w:rPr>
        <w:t>2.</w:t>
      </w:r>
      <w:r w:rsidR="00400987">
        <w:rPr>
          <w:rFonts w:hint="eastAsia"/>
        </w:rPr>
        <w:t>字段说明</w:t>
      </w:r>
      <w:bookmarkEnd w:id="7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5"/>
        <w:gridCol w:w="1457"/>
        <w:gridCol w:w="1559"/>
        <w:gridCol w:w="4359"/>
      </w:tblGrid>
      <w:tr w:rsidR="00400987" w:rsidTr="00400987">
        <w:trPr>
          <w:trHeight w:val="567"/>
        </w:trPr>
        <w:tc>
          <w:tcPr>
            <w:tcW w:w="1345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57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359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0987" w:rsidTr="00400987">
        <w:trPr>
          <w:trHeight w:val="567"/>
        </w:trPr>
        <w:tc>
          <w:tcPr>
            <w:tcW w:w="1345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457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359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400987" w:rsidTr="00400987">
        <w:trPr>
          <w:trHeight w:val="567"/>
        </w:trPr>
        <w:tc>
          <w:tcPr>
            <w:tcW w:w="1345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ser_id</w:t>
            </w:r>
          </w:p>
        </w:tc>
        <w:tc>
          <w:tcPr>
            <w:tcW w:w="1457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4359" w:type="dxa"/>
            <w:vAlign w:val="center"/>
          </w:tcPr>
          <w:p w:rsidR="00400987" w:rsidRDefault="00400987" w:rsidP="00400987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light1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第一组灯关联设备的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P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第一组灯关联设备的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A358D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 w:rsidR="0011176C">
              <w:rPr>
                <w:rFonts w:hint="eastAsia"/>
              </w:rPr>
              <w:t>ight2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第二组灯关联设备的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第二组灯关联设备的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curtain1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第一组窗帘关联设备的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第一组窗帘关联设备的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curtain2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第二组窗帘关联设备的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第二组窗帘关联设备的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fan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风扇关联设备的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风扇关联设备的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tv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电视关联设备的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电视关联设备的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temp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温度传感器关联设备的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温度传感器关联设备的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humi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湿度传感器关联设备的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湿度传感器关联设备的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light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光照传感器关联设备的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光照传感器关联设备的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  <w:tr w:rsidR="0011176C" w:rsidTr="00400987">
        <w:trPr>
          <w:trHeight w:val="567"/>
        </w:trPr>
        <w:tc>
          <w:tcPr>
            <w:tcW w:w="1345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457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人体红外传感器关联设备的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4359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人体红外传感器关联设备的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允许空</w:t>
            </w:r>
          </w:p>
        </w:tc>
      </w:tr>
    </w:tbl>
    <w:p w:rsidR="00400987" w:rsidRPr="00400987" w:rsidRDefault="00400987" w:rsidP="00400987">
      <w:pPr>
        <w:spacing w:after="163"/>
        <w:ind w:firstLine="480"/>
      </w:pPr>
    </w:p>
    <w:p w:rsidR="00400987" w:rsidRDefault="00E77974" w:rsidP="00400987">
      <w:pPr>
        <w:pStyle w:val="2"/>
        <w:spacing w:after="163"/>
      </w:pPr>
      <w:bookmarkStart w:id="76" w:name="_Toc475548305"/>
      <w:r>
        <w:t>8.</w:t>
      </w:r>
      <w:r w:rsidR="00400987">
        <w:rPr>
          <w:rFonts w:hint="eastAsia"/>
        </w:rPr>
        <w:t>3.</w:t>
      </w:r>
      <w:r w:rsidR="00400987">
        <w:rPr>
          <w:rFonts w:hint="eastAsia"/>
        </w:rPr>
        <w:t>接口说明</w:t>
      </w:r>
      <w:bookmarkEnd w:id="76"/>
    </w:p>
    <w:p w:rsidR="0011176C" w:rsidRPr="00D147F3" w:rsidRDefault="00E77974" w:rsidP="0011176C">
      <w:pPr>
        <w:pStyle w:val="3"/>
        <w:spacing w:after="163"/>
      </w:pPr>
      <w:bookmarkStart w:id="77" w:name="_Toc475548306"/>
      <w:r>
        <w:t>8.</w:t>
      </w:r>
      <w:r w:rsidR="0011176C">
        <w:t xml:space="preserve">3.1 </w:t>
      </w:r>
      <w:r w:rsidR="0011176C">
        <w:rPr>
          <w:rFonts w:hint="eastAsia"/>
        </w:rPr>
        <w:t>查询</w:t>
      </w:r>
      <w:r w:rsidR="005312FE">
        <w:rPr>
          <w:rFonts w:hint="eastAsia"/>
        </w:rPr>
        <w:t>指定类别</w:t>
      </w:r>
      <w:r w:rsidR="0011176C">
        <w:rPr>
          <w:rFonts w:hint="eastAsia"/>
        </w:rPr>
        <w:t>传感器列表</w:t>
      </w:r>
      <w:bookmarkEnd w:id="7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11176C" w:rsidTr="00A358DC">
        <w:tc>
          <w:tcPr>
            <w:tcW w:w="1148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572" w:type="dxa"/>
            <w:vAlign w:val="center"/>
          </w:tcPr>
          <w:p w:rsidR="0011176C" w:rsidRDefault="005312FE" w:rsidP="0011176C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查询指定类别传感器列表，供模拟系统配置使用</w:t>
            </w:r>
          </w:p>
        </w:tc>
      </w:tr>
      <w:tr w:rsidR="0011176C" w:rsidTr="00A358DC">
        <w:tc>
          <w:tcPr>
            <w:tcW w:w="1148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11176C" w:rsidRDefault="0011176C" w:rsidP="00A358DC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A358DC">
              <w:t>smartHome</w:t>
            </w:r>
            <w:r>
              <w:rPr>
                <w:rFonts w:hint="eastAsia"/>
              </w:rPr>
              <w:t>/query</w:t>
            </w:r>
            <w:r w:rsidR="00A358DC">
              <w:t>SensorList</w:t>
            </w:r>
          </w:p>
        </w:tc>
      </w:tr>
      <w:tr w:rsidR="0011176C" w:rsidTr="00A358DC">
        <w:tc>
          <w:tcPr>
            <w:tcW w:w="1148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11176C" w:rsidRDefault="00A358DC" w:rsidP="00A358DC">
            <w:pPr>
              <w:spacing w:after="163"/>
              <w:ind w:firstLineChars="0" w:firstLine="0"/>
            </w:pPr>
            <w:r>
              <w:t>typeNum</w:t>
            </w:r>
            <w:r w:rsidR="0011176C">
              <w:rPr>
                <w:rFonts w:hint="eastAsia"/>
              </w:rPr>
              <w:t>：</w:t>
            </w:r>
            <w:r>
              <w:rPr>
                <w:rFonts w:hint="eastAsia"/>
              </w:rPr>
              <w:t>传感器类型编号</w:t>
            </w:r>
          </w:p>
        </w:tc>
      </w:tr>
      <w:tr w:rsidR="0011176C" w:rsidTr="00A358DC">
        <w:tc>
          <w:tcPr>
            <w:tcW w:w="1148" w:type="dxa"/>
            <w:vAlign w:val="center"/>
          </w:tcPr>
          <w:p w:rsidR="0011176C" w:rsidRDefault="0011176C" w:rsidP="0011176C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11176C" w:rsidRDefault="0011176C" w:rsidP="00A358DC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A358DC">
              <w:rPr>
                <w:rFonts w:hint="eastAsia"/>
              </w:rPr>
              <w:t>sensors</w:t>
            </w:r>
            <w:r w:rsidR="00A358DC">
              <w:t>:[{</w:t>
            </w:r>
            <w:r w:rsidR="008D0ED7">
              <w:t>identi</w:t>
            </w:r>
            <w:r w:rsidR="00A358DC">
              <w:t xml:space="preserve">tyID:,alias:},{ </w:t>
            </w:r>
            <w:r w:rsidR="008D0ED7">
              <w:t>identi</w:t>
            </w:r>
            <w:r w:rsidR="00A358DC">
              <w:t>tyID:,alias:</w:t>
            </w:r>
            <w:r w:rsidR="00A358DC">
              <w:rPr>
                <w:rFonts w:hint="eastAsia"/>
              </w:rPr>
              <w:t>}</w:t>
            </w:r>
            <w:r w:rsidR="00A358DC">
              <w:t>….]</w:t>
            </w:r>
            <w:r w:rsidR="00A358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</w:tbl>
    <w:p w:rsidR="00A358DC" w:rsidRPr="00D147F3" w:rsidRDefault="00E77974" w:rsidP="00A358DC">
      <w:pPr>
        <w:pStyle w:val="3"/>
        <w:spacing w:after="163"/>
      </w:pPr>
      <w:bookmarkStart w:id="78" w:name="_Toc475548307"/>
      <w:r>
        <w:t>8.</w:t>
      </w:r>
      <w:r w:rsidR="00A358DC">
        <w:t xml:space="preserve">3.2 </w:t>
      </w:r>
      <w:r w:rsidR="00A358DC">
        <w:rPr>
          <w:rFonts w:hint="eastAsia"/>
        </w:rPr>
        <w:t>模拟智能家居系统配置</w:t>
      </w:r>
      <w:bookmarkEnd w:id="7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A358DC" w:rsidTr="00917E4F">
        <w:tc>
          <w:tcPr>
            <w:tcW w:w="1148" w:type="dxa"/>
            <w:vAlign w:val="center"/>
          </w:tcPr>
          <w:p w:rsidR="00A358DC" w:rsidRDefault="00A358DC" w:rsidP="00A358DC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A358DC" w:rsidRDefault="00A358DC" w:rsidP="00A358DC">
            <w:pPr>
              <w:spacing w:after="163"/>
              <w:ind w:firstLineChars="0" w:firstLine="0"/>
            </w:pPr>
            <w:r>
              <w:rPr>
                <w:rFonts w:hint="eastAsia"/>
              </w:rPr>
              <w:t>配置智能家居系统，指定每个模拟设备关联的设备</w:t>
            </w:r>
          </w:p>
        </w:tc>
      </w:tr>
      <w:tr w:rsidR="00A358DC" w:rsidTr="00917E4F">
        <w:tc>
          <w:tcPr>
            <w:tcW w:w="1148" w:type="dxa"/>
            <w:vAlign w:val="center"/>
          </w:tcPr>
          <w:p w:rsidR="00A358DC" w:rsidRDefault="00A358DC" w:rsidP="00A358DC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A358DC" w:rsidRDefault="00A358DC" w:rsidP="00A358DC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smartHome</w:t>
            </w:r>
            <w:r>
              <w:rPr>
                <w:rFonts w:hint="eastAsia"/>
              </w:rPr>
              <w:t>/config</w:t>
            </w:r>
          </w:p>
        </w:tc>
      </w:tr>
      <w:tr w:rsidR="00A358DC" w:rsidTr="00917E4F">
        <w:tc>
          <w:tcPr>
            <w:tcW w:w="1148" w:type="dxa"/>
            <w:vAlign w:val="center"/>
          </w:tcPr>
          <w:p w:rsidR="00A358DC" w:rsidRDefault="00A358DC" w:rsidP="00A358DC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A358DC" w:rsidRDefault="00A358DC" w:rsidP="00A358DC">
            <w:pPr>
              <w:spacing w:after="163"/>
              <w:ind w:firstLineChars="0" w:firstLine="0"/>
            </w:pPr>
            <w:r>
              <w:t>light1</w:t>
            </w:r>
            <w:r>
              <w:rPr>
                <w:rFonts w:hint="eastAsia"/>
              </w:rPr>
              <w:t>：，</w:t>
            </w:r>
            <w:r>
              <w:rPr>
                <w:rFonts w:hint="eastAsia"/>
              </w:rPr>
              <w:t>l</w:t>
            </w:r>
            <w:r>
              <w:t>ight2</w:t>
            </w:r>
            <w:r>
              <w:rPr>
                <w:rFonts w:hint="eastAsia"/>
              </w:rPr>
              <w:t>：，</w:t>
            </w:r>
            <w:r>
              <w:t>curtain1</w:t>
            </w:r>
            <w:r>
              <w:rPr>
                <w:rFonts w:hint="eastAsia"/>
              </w:rPr>
              <w:t>：，</w:t>
            </w:r>
            <w:r>
              <w:t>curtain2</w:t>
            </w:r>
            <w:r>
              <w:rPr>
                <w:rFonts w:hint="eastAsia"/>
              </w:rPr>
              <w:t>：，</w:t>
            </w:r>
            <w:r>
              <w:t>fan</w:t>
            </w:r>
            <w:r>
              <w:rPr>
                <w:rFonts w:hint="eastAsia"/>
              </w:rPr>
              <w:t>：，</w:t>
            </w:r>
            <w:r>
              <w:t>tv</w:t>
            </w:r>
            <w:r>
              <w:rPr>
                <w:rFonts w:hint="eastAsia"/>
              </w:rPr>
              <w:t>：，</w:t>
            </w:r>
            <w:r>
              <w:t>temp</w:t>
            </w:r>
            <w:r>
              <w:rPr>
                <w:rFonts w:hint="eastAsia"/>
              </w:rPr>
              <w:t>：，</w:t>
            </w:r>
            <w:r>
              <w:t>humi</w:t>
            </w:r>
            <w:r>
              <w:rPr>
                <w:rFonts w:hint="eastAsia"/>
              </w:rPr>
              <w:t>：，</w:t>
            </w:r>
            <w:r>
              <w:t>light</w:t>
            </w:r>
            <w:r>
              <w:rPr>
                <w:rFonts w:hint="eastAsia"/>
              </w:rPr>
              <w:t>：，</w:t>
            </w:r>
            <w:r>
              <w:t>body</w:t>
            </w:r>
            <w:r>
              <w:rPr>
                <w:rFonts w:hint="eastAsia"/>
              </w:rPr>
              <w:t>：</w:t>
            </w:r>
          </w:p>
        </w:tc>
      </w:tr>
      <w:tr w:rsidR="00A358DC" w:rsidTr="00917E4F">
        <w:tc>
          <w:tcPr>
            <w:tcW w:w="1148" w:type="dxa"/>
            <w:vAlign w:val="center"/>
          </w:tcPr>
          <w:p w:rsidR="00A358DC" w:rsidRDefault="00A358DC" w:rsidP="00A358DC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A358DC" w:rsidRDefault="00A358DC" w:rsidP="00C822D1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 }</w:t>
            </w:r>
          </w:p>
        </w:tc>
      </w:tr>
    </w:tbl>
    <w:p w:rsidR="00F23EEF" w:rsidRPr="00D147F3" w:rsidRDefault="00F23EEF" w:rsidP="00F23EEF">
      <w:pPr>
        <w:pStyle w:val="3"/>
        <w:spacing w:after="163"/>
      </w:pPr>
      <w:bookmarkStart w:id="79" w:name="_Toc475548308"/>
      <w:r>
        <w:t>8.3.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模拟智能家居系统清除配置</w:t>
      </w:r>
      <w:bookmarkEnd w:id="7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F23EEF" w:rsidTr="002D5E48">
        <w:tc>
          <w:tcPr>
            <w:tcW w:w="1148" w:type="dxa"/>
            <w:vAlign w:val="center"/>
          </w:tcPr>
          <w:p w:rsidR="00F23EEF" w:rsidRDefault="00F23EEF" w:rsidP="00F23EE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F23EEF" w:rsidRDefault="00F23EEF" w:rsidP="00F23EEF">
            <w:pPr>
              <w:spacing w:after="163"/>
              <w:ind w:firstLineChars="0" w:firstLine="0"/>
            </w:pPr>
            <w:r>
              <w:rPr>
                <w:rFonts w:hint="eastAsia"/>
              </w:rPr>
              <w:t>清除智能家居系统配置，将所有已配置传感器信息清空</w:t>
            </w:r>
          </w:p>
        </w:tc>
      </w:tr>
      <w:tr w:rsidR="00F23EEF" w:rsidTr="002D5E48">
        <w:tc>
          <w:tcPr>
            <w:tcW w:w="1148" w:type="dxa"/>
            <w:vAlign w:val="center"/>
          </w:tcPr>
          <w:p w:rsidR="00F23EEF" w:rsidRDefault="00F23EEF" w:rsidP="00F23EE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F23EEF" w:rsidRDefault="00F23EEF" w:rsidP="00F23EE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smartHome</w:t>
            </w:r>
            <w:r>
              <w:rPr>
                <w:rFonts w:hint="eastAsia"/>
              </w:rPr>
              <w:t>/</w:t>
            </w:r>
            <w:r w:rsidR="00036775">
              <w:rPr>
                <w:rFonts w:hint="eastAsia"/>
              </w:rPr>
              <w:t>reset</w:t>
            </w:r>
          </w:p>
        </w:tc>
      </w:tr>
      <w:tr w:rsidR="00F23EEF" w:rsidTr="002D5E48">
        <w:tc>
          <w:tcPr>
            <w:tcW w:w="1148" w:type="dxa"/>
            <w:vAlign w:val="center"/>
          </w:tcPr>
          <w:p w:rsidR="00F23EEF" w:rsidRDefault="00F23EEF" w:rsidP="00F23EE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F23EEF" w:rsidRDefault="00036775" w:rsidP="00F23EEF">
            <w:pPr>
              <w:spacing w:after="16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F23EEF" w:rsidTr="002D5E48">
        <w:tc>
          <w:tcPr>
            <w:tcW w:w="1148" w:type="dxa"/>
            <w:vAlign w:val="center"/>
          </w:tcPr>
          <w:p w:rsidR="00F23EEF" w:rsidRDefault="00F23EEF" w:rsidP="00F23EE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F23EEF" w:rsidRDefault="00F23EEF" w:rsidP="00F23EEF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 }</w:t>
            </w:r>
          </w:p>
        </w:tc>
      </w:tr>
    </w:tbl>
    <w:p w:rsidR="00917E4F" w:rsidRPr="00D147F3" w:rsidRDefault="00E77974" w:rsidP="00917E4F">
      <w:pPr>
        <w:pStyle w:val="3"/>
        <w:spacing w:after="163"/>
      </w:pPr>
      <w:bookmarkStart w:id="80" w:name="_Toc475548309"/>
      <w:r>
        <w:t>8.</w:t>
      </w:r>
      <w:r w:rsidR="00917E4F">
        <w:t>3.</w:t>
      </w:r>
      <w:r w:rsidR="00F23EEF">
        <w:rPr>
          <w:rFonts w:hint="eastAsia"/>
        </w:rPr>
        <w:t>4</w:t>
      </w:r>
      <w:r w:rsidR="00917E4F">
        <w:t xml:space="preserve"> </w:t>
      </w:r>
      <w:r w:rsidR="00917E4F">
        <w:rPr>
          <w:rFonts w:hint="eastAsia"/>
        </w:rPr>
        <w:t>模拟智能家居系统传感器实时数据查询</w:t>
      </w:r>
      <w:bookmarkEnd w:id="8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917E4F" w:rsidTr="00917E4F">
        <w:tc>
          <w:tcPr>
            <w:tcW w:w="1148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917E4F" w:rsidRPr="00BD4599" w:rsidRDefault="00BD4599" w:rsidP="00BD4599">
            <w:pPr>
              <w:spacing w:after="163"/>
              <w:ind w:firstLineChars="0" w:firstLine="0"/>
            </w:pPr>
            <w:r>
              <w:rPr>
                <w:rFonts w:hint="eastAsia"/>
              </w:rPr>
              <w:t>模拟智能家居系统传感器实时数据查询</w:t>
            </w:r>
          </w:p>
        </w:tc>
      </w:tr>
      <w:tr w:rsidR="00917E4F" w:rsidTr="00917E4F">
        <w:tc>
          <w:tcPr>
            <w:tcW w:w="1148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smartHome</w:t>
            </w:r>
            <w:r>
              <w:rPr>
                <w:rFonts w:hint="eastAsia"/>
              </w:rPr>
              <w:t>/</w:t>
            </w:r>
            <w:r w:rsidR="00BD4599">
              <w:rPr>
                <w:rFonts w:hint="eastAsia"/>
              </w:rPr>
              <w:t>sensorQuery</w:t>
            </w:r>
          </w:p>
        </w:tc>
      </w:tr>
      <w:tr w:rsidR="00917E4F" w:rsidTr="00917E4F">
        <w:tc>
          <w:tcPr>
            <w:tcW w:w="1148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917E4F" w:rsidRDefault="00BD4599" w:rsidP="00917E4F">
            <w:pPr>
              <w:spacing w:after="163"/>
              <w:ind w:firstLineChars="0" w:firstLine="0"/>
            </w:pPr>
            <w:r>
              <w:rPr>
                <w:rFonts w:hint="eastAsia"/>
              </w:rPr>
              <w:t>sensorId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temp/humi/light/body</w:t>
            </w:r>
          </w:p>
        </w:tc>
      </w:tr>
      <w:tr w:rsidR="00917E4F" w:rsidTr="00917E4F">
        <w:tc>
          <w:tcPr>
            <w:tcW w:w="1148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BD4599">
              <w:rPr>
                <w:rFonts w:hint="eastAsia"/>
              </w:rPr>
              <w:t>，</w:t>
            </w:r>
            <w:r w:rsidR="00BD4599">
              <w:rPr>
                <w:rFonts w:hint="eastAsia"/>
              </w:rPr>
              <w:t>result</w:t>
            </w:r>
            <w:r w:rsidR="00BD4599">
              <w:rPr>
                <w:rFonts w:hint="eastAsia"/>
              </w:rPr>
              <w:t>：</w:t>
            </w:r>
            <w:r w:rsidR="00BD4599">
              <w:rPr>
                <w:rFonts w:hint="eastAsia"/>
              </w:rPr>
              <w:t>ok/failed</w:t>
            </w:r>
            <w:r w:rsidR="00BD4599">
              <w:rPr>
                <w:rFonts w:hint="eastAsia"/>
              </w:rPr>
              <w:t>，</w:t>
            </w:r>
            <w:r w:rsidR="00BD4599">
              <w:rPr>
                <w:rFonts w:hint="eastAsia"/>
              </w:rPr>
              <w:t>reason</w:t>
            </w:r>
            <w:r w:rsidR="00BD4599">
              <w:rPr>
                <w:rFonts w:hint="eastAsia"/>
              </w:rPr>
              <w:t>：</w:t>
            </w:r>
            <w:r w:rsidR="00BD4599">
              <w:rPr>
                <w:rFonts w:hint="eastAsia"/>
              </w:rPr>
              <w:t>ok/noConfig</w:t>
            </w:r>
            <w:r w:rsidR="00BD4599">
              <w:rPr>
                <w:rFonts w:hint="eastAsia"/>
              </w:rPr>
              <w:t>，</w:t>
            </w:r>
            <w:r w:rsidR="00BD4599">
              <w:rPr>
                <w:rFonts w:hint="eastAsia"/>
              </w:rPr>
              <w:t>value</w:t>
            </w:r>
            <w:r w:rsidR="003D10B0">
              <w:t>:,</w:t>
            </w:r>
            <w:r w:rsidR="003D10B0">
              <w:rPr>
                <w:rFonts w:hint="eastAsia"/>
              </w:rPr>
              <w:t>alias</w:t>
            </w:r>
            <w:r w:rsidR="003D10B0">
              <w:rPr>
                <w:rFonts w:hint="eastAsia"/>
              </w:rPr>
              <w:t>：，</w:t>
            </w:r>
            <w:r w:rsidR="003D10B0" w:rsidRPr="003D10B0">
              <w:t>identityID</w:t>
            </w:r>
            <w:r w:rsidR="003D10B0">
              <w:rPr>
                <w:rFonts w:hint="eastAsia"/>
              </w:rPr>
              <w:t>：</w:t>
            </w:r>
            <w:r>
              <w:rPr>
                <w:rFonts w:hint="eastAsia"/>
              </w:rPr>
              <w:t>}</w:t>
            </w:r>
          </w:p>
        </w:tc>
      </w:tr>
    </w:tbl>
    <w:p w:rsidR="00523E6E" w:rsidRPr="00D147F3" w:rsidRDefault="00523E6E" w:rsidP="00523E6E">
      <w:pPr>
        <w:pStyle w:val="3"/>
        <w:spacing w:after="163"/>
      </w:pPr>
      <w:bookmarkStart w:id="81" w:name="_Toc475548310"/>
      <w:r>
        <w:t>8.3.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模拟智能家居系统被控设备控制</w:t>
      </w:r>
      <w:bookmarkEnd w:id="8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523E6E" w:rsidTr="002D5E48">
        <w:tc>
          <w:tcPr>
            <w:tcW w:w="817" w:type="dxa"/>
            <w:vAlign w:val="center"/>
          </w:tcPr>
          <w:p w:rsidR="00523E6E" w:rsidRDefault="00523E6E" w:rsidP="00523E6E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903" w:type="dxa"/>
            <w:vAlign w:val="center"/>
          </w:tcPr>
          <w:p w:rsidR="00523E6E" w:rsidRDefault="00523E6E" w:rsidP="00523E6E">
            <w:pPr>
              <w:spacing w:after="163"/>
              <w:ind w:firstLineChars="0" w:firstLine="0"/>
            </w:pPr>
            <w:r>
              <w:rPr>
                <w:rFonts w:hint="eastAsia"/>
              </w:rPr>
              <w:t>控制智能家居被控设备关联的设备</w:t>
            </w:r>
          </w:p>
        </w:tc>
      </w:tr>
      <w:tr w:rsidR="00523E6E" w:rsidTr="002D5E48">
        <w:tc>
          <w:tcPr>
            <w:tcW w:w="817" w:type="dxa"/>
            <w:vAlign w:val="center"/>
          </w:tcPr>
          <w:p w:rsidR="00523E6E" w:rsidRDefault="00523E6E" w:rsidP="00523E6E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903" w:type="dxa"/>
            <w:vAlign w:val="center"/>
          </w:tcPr>
          <w:p w:rsidR="00523E6E" w:rsidRDefault="00523E6E" w:rsidP="00523E6E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smartHome</w:t>
            </w:r>
            <w:r>
              <w:rPr>
                <w:rFonts w:hint="eastAsia"/>
              </w:rPr>
              <w:t>/sensorControl</w:t>
            </w:r>
          </w:p>
        </w:tc>
      </w:tr>
      <w:tr w:rsidR="00523E6E" w:rsidTr="002D5E48">
        <w:tc>
          <w:tcPr>
            <w:tcW w:w="817" w:type="dxa"/>
            <w:vAlign w:val="center"/>
          </w:tcPr>
          <w:p w:rsidR="00523E6E" w:rsidRDefault="00523E6E" w:rsidP="00523E6E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903" w:type="dxa"/>
            <w:vAlign w:val="center"/>
          </w:tcPr>
          <w:p w:rsidR="00523E6E" w:rsidRDefault="00523E6E" w:rsidP="00523E6E">
            <w:pPr>
              <w:spacing w:after="163"/>
              <w:ind w:firstLineChars="0" w:firstLine="0"/>
            </w:pPr>
            <w:r>
              <w:rPr>
                <w:rFonts w:hint="eastAsia"/>
              </w:rPr>
              <w:t>sensorId</w:t>
            </w:r>
            <w:r>
              <w:rPr>
                <w:rFonts w:hint="eastAsia"/>
              </w:rPr>
              <w:t>：</w:t>
            </w:r>
            <w:r>
              <w:t>light1</w:t>
            </w:r>
            <w:r>
              <w:rPr>
                <w:rFonts w:hint="eastAsia"/>
              </w:rPr>
              <w:t>/l</w:t>
            </w:r>
            <w:r>
              <w:t>ight2</w:t>
            </w:r>
            <w:r>
              <w:rPr>
                <w:rFonts w:hint="eastAsia"/>
              </w:rPr>
              <w:t>/</w:t>
            </w:r>
            <w:r>
              <w:t>curtain1</w:t>
            </w:r>
            <w:r>
              <w:rPr>
                <w:rFonts w:hint="eastAsia"/>
              </w:rPr>
              <w:t>/</w:t>
            </w:r>
            <w:r>
              <w:t>curtain2</w:t>
            </w:r>
            <w:r>
              <w:rPr>
                <w:rFonts w:hint="eastAsia"/>
              </w:rPr>
              <w:t>/</w:t>
            </w:r>
            <w:r>
              <w:t>fan</w:t>
            </w:r>
            <w:r>
              <w:rPr>
                <w:rFonts w:hint="eastAsia"/>
              </w:rPr>
              <w:t>/</w:t>
            </w:r>
            <w:r>
              <w:t>tv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</w:p>
        </w:tc>
      </w:tr>
      <w:tr w:rsidR="00523E6E" w:rsidTr="002D5E48">
        <w:tc>
          <w:tcPr>
            <w:tcW w:w="817" w:type="dxa"/>
            <w:vAlign w:val="center"/>
          </w:tcPr>
          <w:p w:rsidR="00523E6E" w:rsidRDefault="00523E6E" w:rsidP="00523E6E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903" w:type="dxa"/>
            <w:vAlign w:val="center"/>
          </w:tcPr>
          <w:p w:rsidR="00523E6E" w:rsidRDefault="00523E6E" w:rsidP="00523E6E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ok/noConfig}</w:t>
            </w:r>
          </w:p>
        </w:tc>
      </w:tr>
    </w:tbl>
    <w:p w:rsidR="00917E4F" w:rsidRPr="00D147F3" w:rsidRDefault="00E77974" w:rsidP="00917E4F">
      <w:pPr>
        <w:pStyle w:val="3"/>
        <w:spacing w:after="163"/>
      </w:pPr>
      <w:bookmarkStart w:id="82" w:name="_Toc475548311"/>
      <w:r>
        <w:t>8.</w:t>
      </w:r>
      <w:r w:rsidR="00917E4F">
        <w:t>3.</w:t>
      </w:r>
      <w:r w:rsidR="00523E6E">
        <w:t xml:space="preserve">6 </w:t>
      </w:r>
      <w:r w:rsidR="00523E6E">
        <w:rPr>
          <w:rFonts w:hint="eastAsia"/>
        </w:rPr>
        <w:t>查询智能家居配置信息</w:t>
      </w:r>
      <w:bookmarkEnd w:id="8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3"/>
        <w:gridCol w:w="7737"/>
      </w:tblGrid>
      <w:tr w:rsidR="00917E4F" w:rsidTr="000A0BF1">
        <w:tc>
          <w:tcPr>
            <w:tcW w:w="817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903" w:type="dxa"/>
            <w:vAlign w:val="center"/>
          </w:tcPr>
          <w:p w:rsidR="00917E4F" w:rsidRDefault="00523E6E" w:rsidP="00917E4F">
            <w:pPr>
              <w:spacing w:after="163"/>
              <w:ind w:firstLineChars="0" w:firstLine="0"/>
            </w:pPr>
            <w:r w:rsidRPr="00523E6E">
              <w:rPr>
                <w:rFonts w:hint="eastAsia"/>
              </w:rPr>
              <w:t>查询智能家居配置信息</w:t>
            </w:r>
            <w:r>
              <w:rPr>
                <w:rFonts w:hint="eastAsia"/>
              </w:rPr>
              <w:t>，包括设备关联传感器的类型和名称</w:t>
            </w:r>
          </w:p>
        </w:tc>
      </w:tr>
      <w:tr w:rsidR="00917E4F" w:rsidTr="000A0BF1">
        <w:tc>
          <w:tcPr>
            <w:tcW w:w="817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903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smartHome</w:t>
            </w:r>
            <w:r>
              <w:rPr>
                <w:rFonts w:hint="eastAsia"/>
              </w:rPr>
              <w:t>/</w:t>
            </w:r>
            <w:r w:rsidR="00DA2F39">
              <w:rPr>
                <w:rFonts w:hint="eastAsia"/>
              </w:rPr>
              <w:t>getConfig</w:t>
            </w:r>
          </w:p>
        </w:tc>
      </w:tr>
      <w:tr w:rsidR="00917E4F" w:rsidTr="000A0BF1">
        <w:tc>
          <w:tcPr>
            <w:tcW w:w="817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903" w:type="dxa"/>
            <w:vAlign w:val="center"/>
          </w:tcPr>
          <w:p w:rsidR="00917E4F" w:rsidRDefault="00523E6E" w:rsidP="00BD4599">
            <w:pPr>
              <w:spacing w:after="16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917E4F" w:rsidTr="000A0BF1">
        <w:tc>
          <w:tcPr>
            <w:tcW w:w="817" w:type="dxa"/>
            <w:vAlign w:val="center"/>
          </w:tcPr>
          <w:p w:rsidR="00917E4F" w:rsidRDefault="00917E4F" w:rsidP="00917E4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903" w:type="dxa"/>
            <w:vAlign w:val="center"/>
          </w:tcPr>
          <w:p w:rsidR="00917E4F" w:rsidRDefault="00523E6E" w:rsidP="00BD4599">
            <w:pPr>
              <w:spacing w:after="163"/>
              <w:ind w:firstLineChars="0" w:firstLine="0"/>
            </w:pPr>
            <w:r w:rsidRPr="00523E6E">
              <w:rPr>
                <w:rFonts w:hint="eastAsia"/>
              </w:rPr>
              <w:t>{"light1":{"typeName":"IOTV3</w:t>
            </w:r>
            <w:r w:rsidRPr="00523E6E">
              <w:rPr>
                <w:rFonts w:hint="eastAsia"/>
              </w:rPr>
              <w:t>继电器</w:t>
            </w:r>
            <w:r w:rsidRPr="00523E6E">
              <w:rPr>
                <w:rFonts w:hint="eastAsia"/>
              </w:rPr>
              <w:t xml:space="preserve"> ","alias":"</w:t>
            </w:r>
            <w:r w:rsidRPr="00523E6E">
              <w:rPr>
                <w:rFonts w:hint="eastAsia"/>
              </w:rPr>
              <w:t>继电器</w:t>
            </w:r>
            <w:r w:rsidRPr="00523E6E">
              <w:rPr>
                <w:rFonts w:hint="eastAsia"/>
              </w:rPr>
              <w:t xml:space="preserve"> ","identityID":"001AB634FA12/0100124B0004328AE5/770","typeNum":"IOTV3_OURS_RL"}</w:t>
            </w:r>
            <w:r w:rsidR="00E7040F">
              <w:rPr>
                <w:rFonts w:hint="eastAsia"/>
              </w:rPr>
              <w:t>，</w:t>
            </w:r>
            <w:r w:rsidR="00E7040F" w:rsidRPr="00523E6E">
              <w:rPr>
                <w:rFonts w:hint="eastAsia"/>
              </w:rPr>
              <w:t>"light</w:t>
            </w:r>
            <w:r w:rsidR="00E7040F">
              <w:rPr>
                <w:rFonts w:hint="eastAsia"/>
              </w:rPr>
              <w:t>2</w:t>
            </w:r>
            <w:r w:rsidR="00E7040F" w:rsidRPr="00523E6E">
              <w:rPr>
                <w:rFonts w:hint="eastAsia"/>
              </w:rPr>
              <w:t>":{"typeName":"IOTV3</w:t>
            </w:r>
            <w:r w:rsidR="00E7040F" w:rsidRPr="00523E6E">
              <w:rPr>
                <w:rFonts w:hint="eastAsia"/>
              </w:rPr>
              <w:t>继电器</w:t>
            </w:r>
            <w:r w:rsidR="00E7040F" w:rsidRPr="00523E6E">
              <w:rPr>
                <w:rFonts w:hint="eastAsia"/>
              </w:rPr>
              <w:t xml:space="preserve"> ","alias":"</w:t>
            </w:r>
            <w:r w:rsidR="00E7040F" w:rsidRPr="00523E6E">
              <w:rPr>
                <w:rFonts w:hint="eastAsia"/>
              </w:rPr>
              <w:t>继电器</w:t>
            </w:r>
            <w:r w:rsidR="00E7040F" w:rsidRPr="00523E6E">
              <w:rPr>
                <w:rFonts w:hint="eastAsia"/>
              </w:rPr>
              <w:t xml:space="preserve"> ","identityID":"001AB634FA12/0100124B0004328AE5/770","typeNum":"IOTV3_OURS_RL"}</w:t>
            </w:r>
            <w:r w:rsidR="00E7040F">
              <w:t>…</w:t>
            </w:r>
            <w:r w:rsidRPr="00523E6E">
              <w:rPr>
                <w:rFonts w:hint="eastAsia"/>
              </w:rPr>
              <w:t>}</w:t>
            </w:r>
          </w:p>
        </w:tc>
      </w:tr>
    </w:tbl>
    <w:p w:rsidR="0011176C" w:rsidRPr="0011176C" w:rsidRDefault="0011176C" w:rsidP="0011176C">
      <w:pPr>
        <w:spacing w:after="163"/>
        <w:ind w:firstLine="480"/>
      </w:pPr>
    </w:p>
    <w:p w:rsidR="00400987" w:rsidRDefault="00400987" w:rsidP="00400987">
      <w:pPr>
        <w:pStyle w:val="1"/>
        <w:spacing w:after="163"/>
      </w:pPr>
      <w:bookmarkStart w:id="83" w:name="_Toc475548312"/>
      <w:r>
        <w:rPr>
          <w:rFonts w:hint="eastAsia"/>
        </w:rPr>
        <w:t>表</w:t>
      </w:r>
      <w:r w:rsidR="00DF4E89">
        <w:rPr>
          <w:rFonts w:hint="eastAsia"/>
        </w:rPr>
        <w:t>9</w:t>
      </w:r>
      <w:r>
        <w:rPr>
          <w:rFonts w:hint="eastAsia"/>
        </w:rPr>
        <w:t>.smartagr</w:t>
      </w:r>
      <w:bookmarkEnd w:id="83"/>
    </w:p>
    <w:p w:rsidR="0008006F" w:rsidRDefault="00E77974" w:rsidP="0008006F">
      <w:pPr>
        <w:pStyle w:val="2"/>
        <w:spacing w:after="163"/>
      </w:pPr>
      <w:bookmarkStart w:id="84" w:name="_Toc475548313"/>
      <w:r>
        <w:t>9.</w:t>
      </w:r>
      <w:r w:rsidR="0008006F">
        <w:rPr>
          <w:rFonts w:hint="eastAsia"/>
        </w:rPr>
        <w:t>1.</w:t>
      </w:r>
      <w:r w:rsidR="0008006F">
        <w:rPr>
          <w:rFonts w:hint="eastAsia"/>
        </w:rPr>
        <w:t>功能说明</w:t>
      </w:r>
      <w:bookmarkEnd w:id="84"/>
    </w:p>
    <w:p w:rsidR="0008006F" w:rsidRPr="00400987" w:rsidRDefault="0008006F" w:rsidP="0008006F">
      <w:pPr>
        <w:spacing w:after="163"/>
        <w:ind w:firstLine="480"/>
      </w:pPr>
      <w:r>
        <w:rPr>
          <w:rFonts w:hint="eastAsia"/>
        </w:rPr>
        <w:t>模拟智能农业系统配置表，为每个用户记录一条信息，记录用户模拟智能农业系统各设备传感器和被控设备关联的设备。</w:t>
      </w:r>
    </w:p>
    <w:p w:rsidR="0008006F" w:rsidRDefault="00E77974" w:rsidP="0008006F">
      <w:pPr>
        <w:pStyle w:val="2"/>
        <w:spacing w:after="163"/>
      </w:pPr>
      <w:bookmarkStart w:id="85" w:name="_Toc475548314"/>
      <w:r>
        <w:t>9.</w:t>
      </w:r>
      <w:r w:rsidR="0008006F">
        <w:rPr>
          <w:rFonts w:hint="eastAsia"/>
        </w:rPr>
        <w:t>2.</w:t>
      </w:r>
      <w:r w:rsidR="0008006F">
        <w:rPr>
          <w:rFonts w:hint="eastAsia"/>
        </w:rPr>
        <w:t>字段说明</w:t>
      </w:r>
      <w:bookmarkEnd w:id="8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7"/>
        <w:gridCol w:w="2005"/>
        <w:gridCol w:w="1559"/>
        <w:gridCol w:w="3509"/>
      </w:tblGrid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05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09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t>id</w:t>
            </w:r>
          </w:p>
        </w:tc>
        <w:tc>
          <w:tcPr>
            <w:tcW w:w="2005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3509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非空，自增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005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t>Int(11)</w:t>
            </w:r>
          </w:p>
        </w:tc>
        <w:tc>
          <w:tcPr>
            <w:tcW w:w="3509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lastRenderedPageBreak/>
              <w:t>nuandeng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暖灯关联设备的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暖灯关联设备的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zhaomingdeng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照明灯关联设备的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照明灯关联设备的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fengshan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风扇关联设备的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风扇关联设备的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tianchuang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天窗关联设备的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天窗关联设备的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diguan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滴灌关联设备的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滴灌关联设备的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zheyanglian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遮阳帘关联设备的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遮阳帘关联设备的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emp</w:t>
            </w:r>
            <w:r>
              <w:t>1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空气温度传感器关联设备的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空气温度传感器关联设备的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emp</w:t>
            </w:r>
            <w:r>
              <w:t>2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土壤温度传感器关联设备的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土壤温度传感器关联设备的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Pr="000A0BF1" w:rsidRDefault="00971F21" w:rsidP="00971F21">
            <w:pPr>
              <w:spacing w:after="163"/>
              <w:ind w:firstLineChars="0" w:firstLine="0"/>
              <w:jc w:val="center"/>
            </w:pPr>
            <w:r>
              <w:t>humi1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空气湿度传感器关联设备的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空气湿度传感器关联设备的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humi2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土壤湿度传感器关联设备的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土壤湿度传感器关联设备的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light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环境光照传感器关联设备的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环境光照传感器关联设备的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  <w:tr w:rsidR="00971F21" w:rsidTr="00971F21">
        <w:trPr>
          <w:trHeight w:val="567"/>
        </w:trPr>
        <w:tc>
          <w:tcPr>
            <w:tcW w:w="1647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t>co2</w:t>
            </w:r>
          </w:p>
        </w:tc>
        <w:tc>
          <w:tcPr>
            <w:tcW w:w="2005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CO2</w:t>
            </w:r>
            <w:r>
              <w:rPr>
                <w:rFonts w:hint="eastAsia"/>
              </w:rPr>
              <w:t>传感器关联设备的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3509" w:type="dxa"/>
            <w:vAlign w:val="center"/>
          </w:tcPr>
          <w:p w:rsidR="00971F21" w:rsidRDefault="00971F21" w:rsidP="00971F21">
            <w:pPr>
              <w:spacing w:after="163"/>
              <w:ind w:firstLineChars="0" w:firstLine="0"/>
              <w:jc w:val="center"/>
            </w:pP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CO2</w:t>
            </w:r>
            <w:r>
              <w:rPr>
                <w:rFonts w:hint="eastAsia"/>
              </w:rPr>
              <w:t>传感器关联设备的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，允许空</w:t>
            </w:r>
          </w:p>
        </w:tc>
      </w:tr>
    </w:tbl>
    <w:p w:rsidR="0008006F" w:rsidRPr="00400987" w:rsidRDefault="0008006F" w:rsidP="0008006F">
      <w:pPr>
        <w:spacing w:after="163"/>
        <w:ind w:firstLine="480"/>
      </w:pPr>
    </w:p>
    <w:p w:rsidR="0008006F" w:rsidRDefault="00E77974" w:rsidP="0008006F">
      <w:pPr>
        <w:pStyle w:val="2"/>
        <w:spacing w:after="163"/>
      </w:pPr>
      <w:bookmarkStart w:id="86" w:name="_Toc475548315"/>
      <w:r>
        <w:t>9.</w:t>
      </w:r>
      <w:r w:rsidR="0008006F">
        <w:rPr>
          <w:rFonts w:hint="eastAsia"/>
        </w:rPr>
        <w:t>3.</w:t>
      </w:r>
      <w:r w:rsidR="0008006F">
        <w:rPr>
          <w:rFonts w:hint="eastAsia"/>
        </w:rPr>
        <w:t>接口说明</w:t>
      </w:r>
      <w:bookmarkEnd w:id="86"/>
    </w:p>
    <w:p w:rsidR="0008006F" w:rsidRPr="00D147F3" w:rsidRDefault="00E77974" w:rsidP="0008006F">
      <w:pPr>
        <w:pStyle w:val="3"/>
        <w:spacing w:after="163"/>
      </w:pPr>
      <w:bookmarkStart w:id="87" w:name="_Toc475548316"/>
      <w:r>
        <w:t>9.</w:t>
      </w:r>
      <w:r w:rsidR="0008006F">
        <w:t xml:space="preserve">3.1 </w:t>
      </w:r>
      <w:r w:rsidR="0008006F">
        <w:rPr>
          <w:rFonts w:hint="eastAsia"/>
        </w:rPr>
        <w:t>查询指定类别传感器列表</w:t>
      </w:r>
      <w:bookmarkEnd w:id="8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查询指定类别传感器列表，供模拟系统配置使用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smart</w:t>
            </w:r>
            <w:r w:rsidR="00971F21">
              <w:rPr>
                <w:rFonts w:hint="eastAsia"/>
              </w:rPr>
              <w:t>Agr</w:t>
            </w:r>
            <w:r>
              <w:rPr>
                <w:rFonts w:hint="eastAsia"/>
              </w:rPr>
              <w:t>/query</w:t>
            </w:r>
            <w:r>
              <w:t>SensorList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typeNum</w:t>
            </w:r>
            <w:r>
              <w:rPr>
                <w:rFonts w:hint="eastAsia"/>
              </w:rPr>
              <w:t>：传感器类型编号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sensors</w:t>
            </w:r>
            <w:r>
              <w:t>:[{</w:t>
            </w:r>
            <w:r w:rsidR="008D0ED7">
              <w:t>identi</w:t>
            </w:r>
            <w:r>
              <w:t xml:space="preserve">tyID:,alias:},{ </w:t>
            </w:r>
            <w:r w:rsidR="008D0ED7">
              <w:t>identi</w:t>
            </w:r>
            <w:r>
              <w:t>tyID:,alias:</w:t>
            </w:r>
            <w:r>
              <w:rPr>
                <w:rFonts w:hint="eastAsia"/>
              </w:rPr>
              <w:t>}</w:t>
            </w:r>
            <w:r>
              <w:t>….]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08006F" w:rsidRPr="00D147F3" w:rsidRDefault="00E77974" w:rsidP="0008006F">
      <w:pPr>
        <w:pStyle w:val="3"/>
        <w:spacing w:after="163"/>
      </w:pPr>
      <w:bookmarkStart w:id="88" w:name="_Toc475548317"/>
      <w:r>
        <w:t>9.</w:t>
      </w:r>
      <w:r w:rsidR="0008006F">
        <w:t xml:space="preserve">3.2 </w:t>
      </w:r>
      <w:r w:rsidR="0008006F">
        <w:rPr>
          <w:rFonts w:hint="eastAsia"/>
        </w:rPr>
        <w:t>模拟智能</w:t>
      </w:r>
      <w:r w:rsidR="00971F21">
        <w:rPr>
          <w:rFonts w:hint="eastAsia"/>
        </w:rPr>
        <w:t>农业</w:t>
      </w:r>
      <w:r w:rsidR="0008006F">
        <w:rPr>
          <w:rFonts w:hint="eastAsia"/>
        </w:rPr>
        <w:t>系统配置</w:t>
      </w:r>
      <w:bookmarkEnd w:id="8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配置智能</w:t>
            </w:r>
            <w:r w:rsidR="00971F21">
              <w:rPr>
                <w:rFonts w:hint="eastAsia"/>
              </w:rPr>
              <w:t>农业</w:t>
            </w:r>
            <w:r>
              <w:rPr>
                <w:rFonts w:hint="eastAsia"/>
              </w:rPr>
              <w:t>系统，指定每个模拟设备关联的设备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971F21">
              <w:t>smart</w:t>
            </w:r>
            <w:r w:rsidR="00971F21">
              <w:rPr>
                <w:rFonts w:hint="eastAsia"/>
              </w:rPr>
              <w:t xml:space="preserve">Agr </w:t>
            </w:r>
            <w:r>
              <w:rPr>
                <w:rFonts w:hint="eastAsia"/>
              </w:rPr>
              <w:t>/config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8006F" w:rsidRDefault="00971F21" w:rsidP="00971F21">
            <w:pPr>
              <w:spacing w:after="163"/>
              <w:ind w:firstLineChars="0" w:firstLine="0"/>
            </w:pPr>
            <w:r>
              <w:rPr>
                <w:rFonts w:hint="eastAsia"/>
              </w:rPr>
              <w:t>n</w:t>
            </w:r>
            <w:r>
              <w:t>uandeng</w:t>
            </w:r>
            <w:r>
              <w:rPr>
                <w:rFonts w:hint="eastAsia"/>
              </w:rPr>
              <w:t>：，</w:t>
            </w:r>
            <w:r>
              <w:t>zhaomingdeng</w:t>
            </w:r>
            <w:r>
              <w:rPr>
                <w:rFonts w:hint="eastAsia"/>
              </w:rPr>
              <w:t>：，</w:t>
            </w:r>
            <w:r>
              <w:t>fengshan</w:t>
            </w:r>
            <w:r>
              <w:rPr>
                <w:rFonts w:hint="eastAsia"/>
              </w:rPr>
              <w:t>：，</w:t>
            </w:r>
            <w:r>
              <w:t>tianchuang</w:t>
            </w:r>
            <w:r>
              <w:rPr>
                <w:rFonts w:hint="eastAsia"/>
              </w:rPr>
              <w:t>：，</w:t>
            </w:r>
            <w:r>
              <w:t>diguan</w:t>
            </w:r>
            <w:r>
              <w:rPr>
                <w:rFonts w:hint="eastAsia"/>
              </w:rPr>
              <w:t>：，</w:t>
            </w:r>
            <w:r>
              <w:t>zheyanglian</w:t>
            </w:r>
            <w:r>
              <w:rPr>
                <w:rFonts w:hint="eastAsia"/>
              </w:rPr>
              <w:t>：，</w:t>
            </w:r>
            <w:r>
              <w:t>temp1</w:t>
            </w:r>
            <w:r>
              <w:rPr>
                <w:rFonts w:hint="eastAsia"/>
              </w:rPr>
              <w:t>：，</w:t>
            </w:r>
            <w:r>
              <w:t>temp2</w:t>
            </w:r>
            <w:r>
              <w:rPr>
                <w:rFonts w:hint="eastAsia"/>
              </w:rPr>
              <w:t>：，</w:t>
            </w:r>
            <w:r>
              <w:t>humi1</w:t>
            </w:r>
            <w:r>
              <w:rPr>
                <w:rFonts w:hint="eastAsia"/>
              </w:rPr>
              <w:t>：，</w:t>
            </w:r>
            <w:r>
              <w:t>humi2</w:t>
            </w:r>
            <w:r>
              <w:rPr>
                <w:rFonts w:hint="eastAsia"/>
              </w:rPr>
              <w:t>：，</w:t>
            </w:r>
            <w:r>
              <w:t>light</w:t>
            </w:r>
            <w:r>
              <w:rPr>
                <w:rFonts w:hint="eastAsia"/>
              </w:rPr>
              <w:t>：，</w:t>
            </w:r>
            <w:r>
              <w:t>co2</w:t>
            </w:r>
            <w:r>
              <w:rPr>
                <w:rFonts w:hint="eastAsia"/>
              </w:rPr>
              <w:t>：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 }</w:t>
            </w:r>
          </w:p>
        </w:tc>
      </w:tr>
    </w:tbl>
    <w:p w:rsidR="00A30701" w:rsidRPr="00D147F3" w:rsidRDefault="00A30701" w:rsidP="00A30701">
      <w:pPr>
        <w:pStyle w:val="3"/>
        <w:spacing w:after="163"/>
      </w:pPr>
      <w:bookmarkStart w:id="89" w:name="_Toc475548318"/>
      <w:r>
        <w:rPr>
          <w:rFonts w:hint="eastAsia"/>
        </w:rPr>
        <w:t>9</w:t>
      </w:r>
      <w:r>
        <w:t>.3.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模拟智能家居系统清除配置</w:t>
      </w:r>
      <w:bookmarkEnd w:id="8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A30701" w:rsidTr="002D5E48">
        <w:tc>
          <w:tcPr>
            <w:tcW w:w="1148" w:type="dxa"/>
            <w:vAlign w:val="center"/>
          </w:tcPr>
          <w:p w:rsidR="00A30701" w:rsidRDefault="00A30701" w:rsidP="002D5E48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A30701" w:rsidRDefault="00A30701" w:rsidP="00A30701">
            <w:pPr>
              <w:spacing w:after="163"/>
              <w:ind w:firstLineChars="0" w:firstLine="0"/>
            </w:pPr>
            <w:r>
              <w:rPr>
                <w:rFonts w:hint="eastAsia"/>
              </w:rPr>
              <w:t>清除智能家居系统配置，将所有已配置传感器信息清空</w:t>
            </w:r>
          </w:p>
        </w:tc>
      </w:tr>
      <w:tr w:rsidR="00A30701" w:rsidTr="002D5E48">
        <w:tc>
          <w:tcPr>
            <w:tcW w:w="1148" w:type="dxa"/>
            <w:vAlign w:val="center"/>
          </w:tcPr>
          <w:p w:rsidR="00A30701" w:rsidRDefault="00A30701" w:rsidP="002D5E48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A30701" w:rsidRDefault="00A30701" w:rsidP="00A30701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smart</w:t>
            </w:r>
            <w:r>
              <w:rPr>
                <w:rFonts w:hint="eastAsia"/>
              </w:rPr>
              <w:t>Agr/reset</w:t>
            </w:r>
          </w:p>
        </w:tc>
      </w:tr>
      <w:tr w:rsidR="00A30701" w:rsidTr="002D5E48">
        <w:tc>
          <w:tcPr>
            <w:tcW w:w="1148" w:type="dxa"/>
            <w:vAlign w:val="center"/>
          </w:tcPr>
          <w:p w:rsidR="00A30701" w:rsidRDefault="00A30701" w:rsidP="002D5E48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A30701" w:rsidRDefault="00A30701" w:rsidP="00A30701">
            <w:pPr>
              <w:spacing w:after="163"/>
              <w:ind w:firstLineChars="0" w:firstLine="0"/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sensor/control</w:t>
            </w:r>
          </w:p>
        </w:tc>
      </w:tr>
      <w:tr w:rsidR="00A30701" w:rsidTr="002D5E48">
        <w:tc>
          <w:tcPr>
            <w:tcW w:w="1148" w:type="dxa"/>
            <w:vAlign w:val="center"/>
          </w:tcPr>
          <w:p w:rsidR="00A30701" w:rsidRDefault="00A30701" w:rsidP="002D5E48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A30701" w:rsidRDefault="00A30701" w:rsidP="002D5E48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 }</w:t>
            </w:r>
          </w:p>
        </w:tc>
      </w:tr>
    </w:tbl>
    <w:p w:rsidR="0008006F" w:rsidRPr="00D147F3" w:rsidRDefault="00E77974" w:rsidP="0008006F">
      <w:pPr>
        <w:pStyle w:val="3"/>
        <w:spacing w:after="163"/>
      </w:pPr>
      <w:bookmarkStart w:id="90" w:name="_Toc475548319"/>
      <w:r>
        <w:t>9.</w:t>
      </w:r>
      <w:r w:rsidR="0008006F">
        <w:t>3.</w:t>
      </w:r>
      <w:r w:rsidR="00A30701">
        <w:rPr>
          <w:rFonts w:hint="eastAsia"/>
        </w:rPr>
        <w:t>4</w:t>
      </w:r>
      <w:r w:rsidR="0008006F">
        <w:t xml:space="preserve"> </w:t>
      </w:r>
      <w:r w:rsidR="0008006F">
        <w:rPr>
          <w:rFonts w:hint="eastAsia"/>
        </w:rPr>
        <w:t>模拟智能</w:t>
      </w:r>
      <w:r w:rsidR="00971F21">
        <w:rPr>
          <w:rFonts w:hint="eastAsia"/>
        </w:rPr>
        <w:t>农业</w:t>
      </w:r>
      <w:r w:rsidR="0008006F">
        <w:rPr>
          <w:rFonts w:hint="eastAsia"/>
        </w:rPr>
        <w:t>系统传感器实时数据查询</w:t>
      </w:r>
      <w:bookmarkEnd w:id="9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72" w:type="dxa"/>
            <w:vAlign w:val="center"/>
          </w:tcPr>
          <w:p w:rsidR="0008006F" w:rsidRPr="00BD4599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模拟智能</w:t>
            </w:r>
            <w:r w:rsidR="00971F21">
              <w:rPr>
                <w:rFonts w:hint="eastAsia"/>
              </w:rPr>
              <w:t>农业</w:t>
            </w:r>
            <w:r>
              <w:rPr>
                <w:rFonts w:hint="eastAsia"/>
              </w:rPr>
              <w:t>系统传感器实时数据查询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971F21">
              <w:t>smart</w:t>
            </w:r>
            <w:r w:rsidR="00971F21">
              <w:rPr>
                <w:rFonts w:hint="eastAsia"/>
              </w:rPr>
              <w:t xml:space="preserve">Agr </w:t>
            </w:r>
            <w:r>
              <w:rPr>
                <w:rFonts w:hint="eastAsia"/>
              </w:rPr>
              <w:t>/sensorQuery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sensorId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temp</w:t>
            </w:r>
            <w:r w:rsidR="00971F21">
              <w:rPr>
                <w:rFonts w:hint="eastAsia"/>
              </w:rPr>
              <w:t>1</w:t>
            </w:r>
            <w:r>
              <w:rPr>
                <w:rFonts w:hint="eastAsia"/>
              </w:rPr>
              <w:t>/</w:t>
            </w:r>
            <w:r w:rsidR="00971F21">
              <w:rPr>
                <w:rFonts w:hint="eastAsia"/>
              </w:rPr>
              <w:t xml:space="preserve"> temp2/</w:t>
            </w:r>
            <w:r>
              <w:rPr>
                <w:rFonts w:hint="eastAsia"/>
              </w:rPr>
              <w:t>humi</w:t>
            </w:r>
            <w:r w:rsidR="00971F21">
              <w:rPr>
                <w:rFonts w:hint="eastAsia"/>
              </w:rPr>
              <w:t>1</w:t>
            </w:r>
            <w:r>
              <w:rPr>
                <w:rFonts w:hint="eastAsia"/>
              </w:rPr>
              <w:t>/</w:t>
            </w:r>
            <w:r w:rsidR="00971F21">
              <w:rPr>
                <w:rFonts w:hint="eastAsia"/>
              </w:rPr>
              <w:t xml:space="preserve"> humi2/</w:t>
            </w:r>
            <w:r>
              <w:rPr>
                <w:rFonts w:hint="eastAsia"/>
              </w:rPr>
              <w:t>light/</w:t>
            </w:r>
            <w:r w:rsidR="00971F21">
              <w:rPr>
                <w:rFonts w:hint="eastAsia"/>
              </w:rPr>
              <w:t>co2</w:t>
            </w:r>
          </w:p>
        </w:tc>
      </w:tr>
      <w:tr w:rsidR="0008006F" w:rsidTr="000A0BF1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ok/noConfig</w:t>
            </w:r>
            <w:r>
              <w:rPr>
                <w:rFonts w:hint="eastAsia"/>
              </w:rPr>
              <w:t>，</w:t>
            </w:r>
            <w:r w:rsidR="0069471A">
              <w:rPr>
                <w:rFonts w:hint="eastAsia"/>
              </w:rPr>
              <w:t>value</w:t>
            </w:r>
            <w:r w:rsidR="0069471A">
              <w:t>:,</w:t>
            </w:r>
            <w:r w:rsidR="0069471A">
              <w:rPr>
                <w:rFonts w:hint="eastAsia"/>
              </w:rPr>
              <w:t>alias</w:t>
            </w:r>
            <w:r w:rsidR="0069471A">
              <w:rPr>
                <w:rFonts w:hint="eastAsia"/>
              </w:rPr>
              <w:t>：，</w:t>
            </w:r>
            <w:r w:rsidR="0069471A" w:rsidRPr="003D10B0">
              <w:t>identityID</w:t>
            </w:r>
            <w:r w:rsidR="0069471A">
              <w:rPr>
                <w:rFonts w:hint="eastAsia"/>
              </w:rPr>
              <w:t>：</w:t>
            </w:r>
            <w:r>
              <w:rPr>
                <w:rFonts w:hint="eastAsia"/>
              </w:rPr>
              <w:t>}</w:t>
            </w:r>
          </w:p>
        </w:tc>
      </w:tr>
    </w:tbl>
    <w:p w:rsidR="0008006F" w:rsidRPr="00D147F3" w:rsidRDefault="00E77974" w:rsidP="0008006F">
      <w:pPr>
        <w:pStyle w:val="3"/>
        <w:spacing w:after="163"/>
      </w:pPr>
      <w:bookmarkStart w:id="91" w:name="_Toc475548320"/>
      <w:r>
        <w:t>9.</w:t>
      </w:r>
      <w:r w:rsidR="0008006F">
        <w:t>3.</w:t>
      </w:r>
      <w:r w:rsidR="00A30701">
        <w:rPr>
          <w:rFonts w:hint="eastAsia"/>
        </w:rPr>
        <w:t>5</w:t>
      </w:r>
      <w:r w:rsidR="0008006F">
        <w:t xml:space="preserve"> </w:t>
      </w:r>
      <w:r w:rsidR="0008006F">
        <w:rPr>
          <w:rFonts w:hint="eastAsia"/>
        </w:rPr>
        <w:t>模拟智能</w:t>
      </w:r>
      <w:r w:rsidR="00971F21">
        <w:rPr>
          <w:rFonts w:hint="eastAsia"/>
        </w:rPr>
        <w:t>农业</w:t>
      </w:r>
      <w:r w:rsidR="0008006F">
        <w:rPr>
          <w:rFonts w:hint="eastAsia"/>
        </w:rPr>
        <w:t>系统被控设备控制</w:t>
      </w:r>
      <w:bookmarkEnd w:id="9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7572"/>
      </w:tblGrid>
      <w:tr w:rsidR="0008006F" w:rsidTr="00E7040F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控制智能</w:t>
            </w:r>
            <w:r w:rsidR="00971F21">
              <w:rPr>
                <w:rFonts w:hint="eastAsia"/>
              </w:rPr>
              <w:t>农业</w:t>
            </w:r>
            <w:r>
              <w:rPr>
                <w:rFonts w:hint="eastAsia"/>
              </w:rPr>
              <w:t>被控设备关联的设备</w:t>
            </w:r>
          </w:p>
        </w:tc>
      </w:tr>
      <w:tr w:rsidR="0008006F" w:rsidTr="00E7040F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 w:rsidR="00971F21">
              <w:t>smart</w:t>
            </w:r>
            <w:r w:rsidR="00971F21">
              <w:rPr>
                <w:rFonts w:hint="eastAsia"/>
              </w:rPr>
              <w:t xml:space="preserve">Agr </w:t>
            </w:r>
            <w:r>
              <w:rPr>
                <w:rFonts w:hint="eastAsia"/>
              </w:rPr>
              <w:t>/sensorControl</w:t>
            </w:r>
          </w:p>
        </w:tc>
      </w:tr>
      <w:tr w:rsidR="0008006F" w:rsidTr="00E7040F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572" w:type="dxa"/>
            <w:vAlign w:val="center"/>
          </w:tcPr>
          <w:p w:rsidR="00971F21" w:rsidRDefault="00971F21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sensorId</w:t>
            </w:r>
            <w:r w:rsidR="0008006F"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t>uandeng</w:t>
            </w:r>
            <w:r>
              <w:rPr>
                <w:rFonts w:hint="eastAsia"/>
              </w:rPr>
              <w:t>/</w:t>
            </w:r>
            <w:r>
              <w:t>zhaomingdeng</w:t>
            </w:r>
            <w:r>
              <w:rPr>
                <w:rFonts w:hint="eastAsia"/>
              </w:rPr>
              <w:t>/</w:t>
            </w:r>
            <w:r>
              <w:t>fengshan</w:t>
            </w:r>
            <w:r>
              <w:rPr>
                <w:rFonts w:hint="eastAsia"/>
              </w:rPr>
              <w:t>/</w:t>
            </w:r>
            <w:r>
              <w:t>tianchuang</w:t>
            </w:r>
            <w:r>
              <w:rPr>
                <w:rFonts w:hint="eastAsia"/>
              </w:rPr>
              <w:t>/</w:t>
            </w:r>
            <w:r>
              <w:t>diguan</w:t>
            </w:r>
          </w:p>
          <w:p w:rsidR="0008006F" w:rsidRDefault="00971F21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zheyanglian</w:t>
            </w:r>
            <w:r>
              <w:rPr>
                <w:rFonts w:hint="eastAsia"/>
              </w:rPr>
              <w:t xml:space="preserve">  </w:t>
            </w:r>
            <w:r w:rsidR="0008006F">
              <w:rPr>
                <w:rFonts w:hint="eastAsia"/>
              </w:rPr>
              <w:t>state</w:t>
            </w:r>
            <w:r w:rsidR="0008006F">
              <w:rPr>
                <w:rFonts w:hint="eastAsia"/>
              </w:rPr>
              <w:t>：</w:t>
            </w:r>
            <w:r w:rsidR="0008006F">
              <w:rPr>
                <w:rFonts w:hint="eastAsia"/>
              </w:rPr>
              <w:t>true/false</w:t>
            </w:r>
          </w:p>
        </w:tc>
      </w:tr>
      <w:tr w:rsidR="0008006F" w:rsidTr="00E7040F">
        <w:tc>
          <w:tcPr>
            <w:tcW w:w="1148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572" w:type="dxa"/>
            <w:vAlign w:val="center"/>
          </w:tcPr>
          <w:p w:rsidR="0008006F" w:rsidRDefault="0008006F" w:rsidP="0008006F">
            <w:pPr>
              <w:spacing w:after="163"/>
              <w:ind w:firstLineChars="0" w:firstLine="0"/>
            </w:pPr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ok/failed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ok/noConfig}</w:t>
            </w:r>
          </w:p>
        </w:tc>
      </w:tr>
    </w:tbl>
    <w:p w:rsidR="00E7040F" w:rsidRPr="00D147F3" w:rsidRDefault="00E7040F" w:rsidP="00E7040F">
      <w:pPr>
        <w:pStyle w:val="3"/>
        <w:spacing w:after="163"/>
      </w:pPr>
      <w:bookmarkStart w:id="92" w:name="_Toc475548321"/>
      <w:r>
        <w:t xml:space="preserve">9.3.6 </w:t>
      </w:r>
      <w:r>
        <w:rPr>
          <w:rFonts w:hint="eastAsia"/>
        </w:rPr>
        <w:t>查询智能农业配置信息</w:t>
      </w:r>
      <w:bookmarkEnd w:id="9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3"/>
        <w:gridCol w:w="7737"/>
      </w:tblGrid>
      <w:tr w:rsidR="00E7040F" w:rsidTr="002D5E48">
        <w:tc>
          <w:tcPr>
            <w:tcW w:w="817" w:type="dxa"/>
            <w:vAlign w:val="center"/>
          </w:tcPr>
          <w:p w:rsidR="00E7040F" w:rsidRDefault="00E7040F" w:rsidP="00E7040F">
            <w:pPr>
              <w:spacing w:after="16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903" w:type="dxa"/>
            <w:vAlign w:val="center"/>
          </w:tcPr>
          <w:p w:rsidR="00E7040F" w:rsidRDefault="00E7040F" w:rsidP="00E7040F">
            <w:pPr>
              <w:spacing w:after="163"/>
              <w:ind w:firstLineChars="0" w:firstLine="0"/>
            </w:pPr>
            <w:r w:rsidRPr="00523E6E">
              <w:rPr>
                <w:rFonts w:hint="eastAsia"/>
              </w:rPr>
              <w:t>查询智能</w:t>
            </w:r>
            <w:r>
              <w:rPr>
                <w:rFonts w:hint="eastAsia"/>
              </w:rPr>
              <w:t>农业</w:t>
            </w:r>
            <w:r w:rsidRPr="00523E6E">
              <w:rPr>
                <w:rFonts w:hint="eastAsia"/>
              </w:rPr>
              <w:t>配置信息</w:t>
            </w:r>
            <w:r>
              <w:rPr>
                <w:rFonts w:hint="eastAsia"/>
              </w:rPr>
              <w:t>，包括设备关联传感器的类型和名称</w:t>
            </w:r>
          </w:p>
        </w:tc>
      </w:tr>
      <w:tr w:rsidR="00E7040F" w:rsidTr="002D5E48">
        <w:tc>
          <w:tcPr>
            <w:tcW w:w="817" w:type="dxa"/>
            <w:vAlign w:val="center"/>
          </w:tcPr>
          <w:p w:rsidR="00E7040F" w:rsidRDefault="00E7040F" w:rsidP="00E7040F">
            <w:pPr>
              <w:spacing w:after="16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903" w:type="dxa"/>
            <w:vAlign w:val="center"/>
          </w:tcPr>
          <w:p w:rsidR="00E7040F" w:rsidRDefault="00E7040F" w:rsidP="00E7040F">
            <w:pPr>
              <w:spacing w:after="163"/>
              <w:ind w:firstLineChars="0" w:firstLine="0"/>
            </w:pPr>
            <w:r>
              <w:rPr>
                <w:rFonts w:hint="eastAsia"/>
              </w:rPr>
              <w:t>/</w:t>
            </w:r>
            <w:r>
              <w:t>smart</w:t>
            </w:r>
            <w:r>
              <w:rPr>
                <w:rFonts w:hint="eastAsia"/>
              </w:rPr>
              <w:t>Agr/</w:t>
            </w:r>
            <w:r w:rsidR="00DA2F39">
              <w:rPr>
                <w:rFonts w:hint="eastAsia"/>
              </w:rPr>
              <w:t xml:space="preserve"> getConfig</w:t>
            </w:r>
          </w:p>
        </w:tc>
      </w:tr>
      <w:tr w:rsidR="00E7040F" w:rsidTr="002D5E48">
        <w:tc>
          <w:tcPr>
            <w:tcW w:w="817" w:type="dxa"/>
            <w:vAlign w:val="center"/>
          </w:tcPr>
          <w:p w:rsidR="00E7040F" w:rsidRDefault="00E7040F" w:rsidP="00E7040F">
            <w:pPr>
              <w:spacing w:after="16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903" w:type="dxa"/>
            <w:vAlign w:val="center"/>
          </w:tcPr>
          <w:p w:rsidR="00E7040F" w:rsidRDefault="00E7040F" w:rsidP="00E7040F">
            <w:pPr>
              <w:spacing w:after="16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E7040F" w:rsidTr="002D5E48">
        <w:tc>
          <w:tcPr>
            <w:tcW w:w="817" w:type="dxa"/>
            <w:vAlign w:val="center"/>
          </w:tcPr>
          <w:p w:rsidR="00E7040F" w:rsidRDefault="00E7040F" w:rsidP="00E7040F">
            <w:pPr>
              <w:spacing w:after="16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903" w:type="dxa"/>
            <w:vAlign w:val="center"/>
          </w:tcPr>
          <w:p w:rsidR="00E7040F" w:rsidRDefault="00E7040F" w:rsidP="00E7040F">
            <w:pPr>
              <w:spacing w:after="163"/>
              <w:ind w:firstLineChars="0" w:firstLine="0"/>
            </w:pPr>
            <w:r w:rsidRPr="00523E6E">
              <w:rPr>
                <w:rFonts w:hint="eastAsia"/>
              </w:rPr>
              <w:t>{"</w:t>
            </w:r>
            <w:r>
              <w:rPr>
                <w:rFonts w:hint="eastAsia"/>
              </w:rPr>
              <w:t>nuandeng</w:t>
            </w:r>
            <w:r w:rsidRPr="00523E6E">
              <w:rPr>
                <w:rFonts w:hint="eastAsia"/>
              </w:rPr>
              <w:t>":{"typeName":"IOTV3</w:t>
            </w:r>
            <w:r w:rsidRPr="00523E6E">
              <w:rPr>
                <w:rFonts w:hint="eastAsia"/>
              </w:rPr>
              <w:t>继电器</w:t>
            </w:r>
            <w:r w:rsidRPr="00523E6E">
              <w:rPr>
                <w:rFonts w:hint="eastAsia"/>
              </w:rPr>
              <w:t xml:space="preserve"> ","alias":"</w:t>
            </w:r>
            <w:r w:rsidRPr="00523E6E">
              <w:rPr>
                <w:rFonts w:hint="eastAsia"/>
              </w:rPr>
              <w:t>继电器</w:t>
            </w:r>
            <w:r w:rsidRPr="00523E6E">
              <w:rPr>
                <w:rFonts w:hint="eastAsia"/>
              </w:rPr>
              <w:t xml:space="preserve"> ","identityID":"001AB634FA12/0100124B0004328AE5/770","typeNum":"IOTV3_OURS_RL"}</w:t>
            </w:r>
            <w:r>
              <w:rPr>
                <w:rFonts w:hint="eastAsia"/>
              </w:rPr>
              <w:t>，</w:t>
            </w:r>
            <w:r w:rsidRPr="00523E6E">
              <w:rPr>
                <w:rFonts w:hint="eastAsia"/>
              </w:rPr>
              <w:t>"</w:t>
            </w:r>
            <w:r>
              <w:rPr>
                <w:rFonts w:hint="eastAsia"/>
              </w:rPr>
              <w:t>zhaomingdeng</w:t>
            </w:r>
            <w:r w:rsidRPr="00523E6E">
              <w:rPr>
                <w:rFonts w:hint="eastAsia"/>
              </w:rPr>
              <w:t>":{"typeName":"IOTV3</w:t>
            </w:r>
            <w:r w:rsidRPr="00523E6E">
              <w:rPr>
                <w:rFonts w:hint="eastAsia"/>
              </w:rPr>
              <w:t>继电器</w:t>
            </w:r>
            <w:r w:rsidRPr="00523E6E">
              <w:rPr>
                <w:rFonts w:hint="eastAsia"/>
              </w:rPr>
              <w:t xml:space="preserve"> ","alias":"</w:t>
            </w:r>
            <w:r w:rsidRPr="00523E6E">
              <w:rPr>
                <w:rFonts w:hint="eastAsia"/>
              </w:rPr>
              <w:t>继电器</w:t>
            </w:r>
            <w:r w:rsidRPr="00523E6E">
              <w:rPr>
                <w:rFonts w:hint="eastAsia"/>
              </w:rPr>
              <w:t xml:space="preserve"> ","identityID":"001AB634FA12/0100124B0004328AE5/770","typeNum":"IOTV3_OURS_RL"}</w:t>
            </w:r>
            <w:r>
              <w:t>…</w:t>
            </w:r>
            <w:r w:rsidRPr="00523E6E">
              <w:rPr>
                <w:rFonts w:hint="eastAsia"/>
              </w:rPr>
              <w:t>}</w:t>
            </w:r>
          </w:p>
        </w:tc>
      </w:tr>
    </w:tbl>
    <w:p w:rsidR="00E7040F" w:rsidRPr="0011176C" w:rsidRDefault="00E7040F" w:rsidP="00E7040F">
      <w:pPr>
        <w:spacing w:after="163"/>
        <w:ind w:firstLine="480"/>
      </w:pPr>
    </w:p>
    <w:p w:rsidR="00400987" w:rsidRPr="00E7040F" w:rsidRDefault="00400987" w:rsidP="0008006F">
      <w:pPr>
        <w:pStyle w:val="2"/>
        <w:spacing w:after="163"/>
      </w:pPr>
    </w:p>
    <w:sectPr w:rsidR="00400987" w:rsidRPr="00E7040F" w:rsidSect="00980F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01" w:bottom="1803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23D" w:rsidRDefault="0084023D" w:rsidP="0083448D">
      <w:pPr>
        <w:spacing w:after="120"/>
        <w:ind w:firstLine="480"/>
      </w:pPr>
      <w:r>
        <w:separator/>
      </w:r>
    </w:p>
  </w:endnote>
  <w:endnote w:type="continuationSeparator" w:id="0">
    <w:p w:rsidR="0084023D" w:rsidRDefault="0084023D" w:rsidP="0083448D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B2" w:rsidRDefault="005E5BB2" w:rsidP="0083448D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8300918"/>
      <w:docPartObj>
        <w:docPartGallery w:val="Page Numbers (Bottom of Page)"/>
        <w:docPartUnique/>
      </w:docPartObj>
    </w:sdtPr>
    <w:sdtEndPr/>
    <w:sdtContent>
      <w:p w:rsidR="005E5BB2" w:rsidRDefault="005E5BB2" w:rsidP="00980FBB">
        <w:pPr>
          <w:pStyle w:val="a5"/>
          <w:spacing w:after="120"/>
          <w:ind w:firstLine="360"/>
          <w:jc w:val="center"/>
        </w:pPr>
        <w:r w:rsidRPr="00980FBB">
          <w:rPr>
            <w:rFonts w:asciiTheme="majorEastAsia" w:eastAsiaTheme="majorEastAsia" w:hAnsiTheme="majorEastAsia"/>
            <w:sz w:val="21"/>
            <w:szCs w:val="21"/>
          </w:rPr>
          <w:fldChar w:fldCharType="begin"/>
        </w:r>
        <w:r w:rsidRPr="00980FBB">
          <w:rPr>
            <w:rFonts w:asciiTheme="majorEastAsia" w:eastAsiaTheme="majorEastAsia" w:hAnsiTheme="majorEastAsia"/>
            <w:sz w:val="21"/>
            <w:szCs w:val="21"/>
          </w:rPr>
          <w:instrText>PAGE   \* MERGEFORMAT</w:instrText>
        </w:r>
        <w:r w:rsidRPr="00980FBB">
          <w:rPr>
            <w:rFonts w:asciiTheme="majorEastAsia" w:eastAsiaTheme="majorEastAsia" w:hAnsiTheme="majorEastAsia"/>
            <w:sz w:val="21"/>
            <w:szCs w:val="21"/>
          </w:rPr>
          <w:fldChar w:fldCharType="separate"/>
        </w:r>
        <w:r w:rsidR="00DE6122" w:rsidRPr="00DE6122">
          <w:rPr>
            <w:rFonts w:asciiTheme="majorEastAsia" w:eastAsiaTheme="majorEastAsia" w:hAnsiTheme="majorEastAsia"/>
            <w:noProof/>
            <w:sz w:val="21"/>
            <w:szCs w:val="21"/>
            <w:lang w:val="zh-CN"/>
          </w:rPr>
          <w:t>5</w:t>
        </w:r>
        <w:r w:rsidRPr="00980FBB">
          <w:rPr>
            <w:rFonts w:asciiTheme="majorEastAsia" w:eastAsiaTheme="majorEastAsia" w:hAnsiTheme="majorEastAsia"/>
            <w:sz w:val="21"/>
            <w:szCs w:val="21"/>
          </w:rPr>
          <w:fldChar w:fldCharType="end"/>
        </w:r>
        <w:r>
          <w:rPr>
            <w:noProof/>
            <w:color w:val="000000"/>
            <w:sz w:val="24"/>
          </w:rPr>
          <w:drawing>
            <wp:inline distT="0" distB="0" distL="0" distR="0" wp14:anchorId="176D06F5" wp14:editId="4CB0B40E">
              <wp:extent cx="5267325" cy="438150"/>
              <wp:effectExtent l="0" t="0" r="9525" b="0"/>
              <wp:docPr id="4" name="图片 4" descr="word模板down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word模板down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5E5BB2" w:rsidRDefault="005E5BB2" w:rsidP="00980FBB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B2" w:rsidRDefault="005E5BB2" w:rsidP="0083448D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23D" w:rsidRDefault="0084023D" w:rsidP="0083448D">
      <w:pPr>
        <w:spacing w:after="120"/>
        <w:ind w:firstLine="480"/>
      </w:pPr>
      <w:r>
        <w:separator/>
      </w:r>
    </w:p>
  </w:footnote>
  <w:footnote w:type="continuationSeparator" w:id="0">
    <w:p w:rsidR="0084023D" w:rsidRDefault="0084023D" w:rsidP="0083448D">
      <w:pPr>
        <w:spacing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B2" w:rsidRDefault="005E5BB2" w:rsidP="0083448D">
    <w:pPr>
      <w:pStyle w:val="a4"/>
      <w:pBdr>
        <w:bottom w:val="none" w:sz="0" w:space="0" w:color="auto"/>
      </w:pBdr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B2" w:rsidRDefault="005E5BB2" w:rsidP="006F0E49">
    <w:pPr>
      <w:pStyle w:val="a4"/>
      <w:pBdr>
        <w:bottom w:val="none" w:sz="0" w:space="0" w:color="auto"/>
      </w:pBdr>
      <w:spacing w:after="120"/>
      <w:ind w:firstLineChars="0" w:firstLine="0"/>
      <w:jc w:val="left"/>
    </w:pPr>
    <w:r>
      <w:rPr>
        <w:noProof/>
        <w:color w:val="000000"/>
        <w:sz w:val="24"/>
      </w:rPr>
      <w:drawing>
        <wp:inline distT="0" distB="0" distL="0" distR="0" wp14:anchorId="5889D0FC" wp14:editId="3A232A3D">
          <wp:extent cx="2579782" cy="392196"/>
          <wp:effectExtent l="0" t="0" r="0" b="825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d模板to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98245" cy="3950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B2" w:rsidRDefault="005E5BB2" w:rsidP="0083448D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E3191"/>
    <w:multiLevelType w:val="hybridMultilevel"/>
    <w:tmpl w:val="30DE1926"/>
    <w:lvl w:ilvl="0" w:tplc="7152E35E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42815"/>
    <w:multiLevelType w:val="hybridMultilevel"/>
    <w:tmpl w:val="E2FC605C"/>
    <w:lvl w:ilvl="0" w:tplc="E6A259F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0C"/>
    <w:rsid w:val="00011DF8"/>
    <w:rsid w:val="00014332"/>
    <w:rsid w:val="0001580C"/>
    <w:rsid w:val="0001655E"/>
    <w:rsid w:val="000172E7"/>
    <w:rsid w:val="000173C4"/>
    <w:rsid w:val="000269C3"/>
    <w:rsid w:val="000274F3"/>
    <w:rsid w:val="00036775"/>
    <w:rsid w:val="00037389"/>
    <w:rsid w:val="0004424B"/>
    <w:rsid w:val="000532BB"/>
    <w:rsid w:val="00056D39"/>
    <w:rsid w:val="00061BDE"/>
    <w:rsid w:val="000631AF"/>
    <w:rsid w:val="00066FB9"/>
    <w:rsid w:val="00070746"/>
    <w:rsid w:val="00070D53"/>
    <w:rsid w:val="00075B7B"/>
    <w:rsid w:val="0008006F"/>
    <w:rsid w:val="00082233"/>
    <w:rsid w:val="0008777A"/>
    <w:rsid w:val="00094904"/>
    <w:rsid w:val="000A087F"/>
    <w:rsid w:val="000A0BF1"/>
    <w:rsid w:val="000C1E0E"/>
    <w:rsid w:val="000C1FB5"/>
    <w:rsid w:val="000C44F9"/>
    <w:rsid w:val="000D6D2E"/>
    <w:rsid w:val="000E5706"/>
    <w:rsid w:val="000E6419"/>
    <w:rsid w:val="000E6B31"/>
    <w:rsid w:val="000F21A2"/>
    <w:rsid w:val="000F44BF"/>
    <w:rsid w:val="001026BD"/>
    <w:rsid w:val="00103D33"/>
    <w:rsid w:val="001044AD"/>
    <w:rsid w:val="00106E8E"/>
    <w:rsid w:val="0011176C"/>
    <w:rsid w:val="00112828"/>
    <w:rsid w:val="00115D5B"/>
    <w:rsid w:val="00116433"/>
    <w:rsid w:val="00116AC2"/>
    <w:rsid w:val="00117694"/>
    <w:rsid w:val="00123119"/>
    <w:rsid w:val="00126164"/>
    <w:rsid w:val="00143D13"/>
    <w:rsid w:val="00151C36"/>
    <w:rsid w:val="0016479E"/>
    <w:rsid w:val="00172844"/>
    <w:rsid w:val="00181D0A"/>
    <w:rsid w:val="00183422"/>
    <w:rsid w:val="001A36B3"/>
    <w:rsid w:val="001B2F85"/>
    <w:rsid w:val="001B59D6"/>
    <w:rsid w:val="001C3C50"/>
    <w:rsid w:val="001C4451"/>
    <w:rsid w:val="001D05B8"/>
    <w:rsid w:val="001D0E6B"/>
    <w:rsid w:val="001D3CFA"/>
    <w:rsid w:val="001E78DE"/>
    <w:rsid w:val="001F12FB"/>
    <w:rsid w:val="002118F3"/>
    <w:rsid w:val="002216AD"/>
    <w:rsid w:val="0022170B"/>
    <w:rsid w:val="002307F0"/>
    <w:rsid w:val="00245F6F"/>
    <w:rsid w:val="002460E0"/>
    <w:rsid w:val="00250746"/>
    <w:rsid w:val="002603BF"/>
    <w:rsid w:val="00261CB0"/>
    <w:rsid w:val="00263008"/>
    <w:rsid w:val="00267A67"/>
    <w:rsid w:val="002712FC"/>
    <w:rsid w:val="00272103"/>
    <w:rsid w:val="0028337C"/>
    <w:rsid w:val="00287026"/>
    <w:rsid w:val="00291783"/>
    <w:rsid w:val="00294451"/>
    <w:rsid w:val="00297908"/>
    <w:rsid w:val="002A2764"/>
    <w:rsid w:val="002B3291"/>
    <w:rsid w:val="002B3B92"/>
    <w:rsid w:val="002C047C"/>
    <w:rsid w:val="002C0CE7"/>
    <w:rsid w:val="002C1067"/>
    <w:rsid w:val="002C2B80"/>
    <w:rsid w:val="002C4C94"/>
    <w:rsid w:val="002C6D88"/>
    <w:rsid w:val="002D1469"/>
    <w:rsid w:val="002D5E48"/>
    <w:rsid w:val="002D7873"/>
    <w:rsid w:val="002D7CC6"/>
    <w:rsid w:val="002E4C06"/>
    <w:rsid w:val="002F3178"/>
    <w:rsid w:val="003053A4"/>
    <w:rsid w:val="00341F95"/>
    <w:rsid w:val="00342134"/>
    <w:rsid w:val="0034587C"/>
    <w:rsid w:val="00351B55"/>
    <w:rsid w:val="003530EF"/>
    <w:rsid w:val="003574AE"/>
    <w:rsid w:val="003707D7"/>
    <w:rsid w:val="0038045E"/>
    <w:rsid w:val="00381002"/>
    <w:rsid w:val="003821FE"/>
    <w:rsid w:val="003929C6"/>
    <w:rsid w:val="003A5E7D"/>
    <w:rsid w:val="003A7E84"/>
    <w:rsid w:val="003B0A62"/>
    <w:rsid w:val="003B73F1"/>
    <w:rsid w:val="003D10B0"/>
    <w:rsid w:val="003E77D1"/>
    <w:rsid w:val="003F3767"/>
    <w:rsid w:val="00400987"/>
    <w:rsid w:val="004019A3"/>
    <w:rsid w:val="00411934"/>
    <w:rsid w:val="00412D27"/>
    <w:rsid w:val="00421654"/>
    <w:rsid w:val="004374EA"/>
    <w:rsid w:val="00440D1D"/>
    <w:rsid w:val="004414FB"/>
    <w:rsid w:val="00441C8F"/>
    <w:rsid w:val="00444771"/>
    <w:rsid w:val="004469C0"/>
    <w:rsid w:val="004673D8"/>
    <w:rsid w:val="004858F4"/>
    <w:rsid w:val="004A1408"/>
    <w:rsid w:val="004A4AA7"/>
    <w:rsid w:val="004B0F8D"/>
    <w:rsid w:val="004B1191"/>
    <w:rsid w:val="004B13E4"/>
    <w:rsid w:val="004B5B2D"/>
    <w:rsid w:val="004D3385"/>
    <w:rsid w:val="004D4040"/>
    <w:rsid w:val="004D457A"/>
    <w:rsid w:val="004D4673"/>
    <w:rsid w:val="004D5C09"/>
    <w:rsid w:val="004E2032"/>
    <w:rsid w:val="004E2DF5"/>
    <w:rsid w:val="00501C3F"/>
    <w:rsid w:val="00502382"/>
    <w:rsid w:val="00502C1C"/>
    <w:rsid w:val="00513516"/>
    <w:rsid w:val="00515B2F"/>
    <w:rsid w:val="00523E6E"/>
    <w:rsid w:val="005312EF"/>
    <w:rsid w:val="005312FE"/>
    <w:rsid w:val="00531461"/>
    <w:rsid w:val="005325EE"/>
    <w:rsid w:val="00535CF7"/>
    <w:rsid w:val="005601F9"/>
    <w:rsid w:val="00560C47"/>
    <w:rsid w:val="005625FF"/>
    <w:rsid w:val="00562C18"/>
    <w:rsid w:val="00565269"/>
    <w:rsid w:val="00572B2F"/>
    <w:rsid w:val="00574C5C"/>
    <w:rsid w:val="0057673C"/>
    <w:rsid w:val="00596724"/>
    <w:rsid w:val="0059709C"/>
    <w:rsid w:val="005A0D28"/>
    <w:rsid w:val="005A32E5"/>
    <w:rsid w:val="005B47AA"/>
    <w:rsid w:val="005B73A3"/>
    <w:rsid w:val="005C100E"/>
    <w:rsid w:val="005C15C1"/>
    <w:rsid w:val="005C6AA8"/>
    <w:rsid w:val="005C79E7"/>
    <w:rsid w:val="005D211F"/>
    <w:rsid w:val="005D486B"/>
    <w:rsid w:val="005D69B5"/>
    <w:rsid w:val="005E2016"/>
    <w:rsid w:val="005E2BFE"/>
    <w:rsid w:val="005E5BB2"/>
    <w:rsid w:val="005E6464"/>
    <w:rsid w:val="005E724C"/>
    <w:rsid w:val="005F7B0C"/>
    <w:rsid w:val="00605374"/>
    <w:rsid w:val="0060725B"/>
    <w:rsid w:val="00611D95"/>
    <w:rsid w:val="00633251"/>
    <w:rsid w:val="00634F1D"/>
    <w:rsid w:val="00635DF4"/>
    <w:rsid w:val="00661300"/>
    <w:rsid w:val="00670235"/>
    <w:rsid w:val="006703F0"/>
    <w:rsid w:val="006758AF"/>
    <w:rsid w:val="006769D5"/>
    <w:rsid w:val="0067793B"/>
    <w:rsid w:val="00680F7F"/>
    <w:rsid w:val="00691725"/>
    <w:rsid w:val="00694650"/>
    <w:rsid w:val="0069471A"/>
    <w:rsid w:val="006A7317"/>
    <w:rsid w:val="006B4AB0"/>
    <w:rsid w:val="006C40CC"/>
    <w:rsid w:val="006C4EB3"/>
    <w:rsid w:val="006C7858"/>
    <w:rsid w:val="006D19BA"/>
    <w:rsid w:val="006D251B"/>
    <w:rsid w:val="006D4542"/>
    <w:rsid w:val="006E5EF3"/>
    <w:rsid w:val="006F0E49"/>
    <w:rsid w:val="006F2955"/>
    <w:rsid w:val="006F6E18"/>
    <w:rsid w:val="00705D37"/>
    <w:rsid w:val="00715BAA"/>
    <w:rsid w:val="00740EBC"/>
    <w:rsid w:val="00752636"/>
    <w:rsid w:val="007570FB"/>
    <w:rsid w:val="0076364B"/>
    <w:rsid w:val="00770931"/>
    <w:rsid w:val="00772D89"/>
    <w:rsid w:val="007731F5"/>
    <w:rsid w:val="00775C70"/>
    <w:rsid w:val="00777556"/>
    <w:rsid w:val="00780C31"/>
    <w:rsid w:val="0079048A"/>
    <w:rsid w:val="00790C70"/>
    <w:rsid w:val="00797729"/>
    <w:rsid w:val="007A35FC"/>
    <w:rsid w:val="007A51E3"/>
    <w:rsid w:val="007A6058"/>
    <w:rsid w:val="007B1876"/>
    <w:rsid w:val="007D0A1A"/>
    <w:rsid w:val="007D1993"/>
    <w:rsid w:val="007D25E6"/>
    <w:rsid w:val="007D4051"/>
    <w:rsid w:val="007D614D"/>
    <w:rsid w:val="007D66BA"/>
    <w:rsid w:val="007E5EAF"/>
    <w:rsid w:val="007F2242"/>
    <w:rsid w:val="007F6351"/>
    <w:rsid w:val="0080095E"/>
    <w:rsid w:val="008115A8"/>
    <w:rsid w:val="00812F57"/>
    <w:rsid w:val="008162CE"/>
    <w:rsid w:val="00817C71"/>
    <w:rsid w:val="00823790"/>
    <w:rsid w:val="0083448D"/>
    <w:rsid w:val="008370DD"/>
    <w:rsid w:val="0084023D"/>
    <w:rsid w:val="0084050C"/>
    <w:rsid w:val="00843C76"/>
    <w:rsid w:val="00844467"/>
    <w:rsid w:val="00846B05"/>
    <w:rsid w:val="008609C9"/>
    <w:rsid w:val="00867B5E"/>
    <w:rsid w:val="00872C90"/>
    <w:rsid w:val="00874C7D"/>
    <w:rsid w:val="0087553B"/>
    <w:rsid w:val="00881363"/>
    <w:rsid w:val="00885DF5"/>
    <w:rsid w:val="008A30D6"/>
    <w:rsid w:val="008B3A19"/>
    <w:rsid w:val="008C4BDD"/>
    <w:rsid w:val="008D0ED7"/>
    <w:rsid w:val="008E1A8E"/>
    <w:rsid w:val="008E7323"/>
    <w:rsid w:val="008F0828"/>
    <w:rsid w:val="008F7869"/>
    <w:rsid w:val="008F7E34"/>
    <w:rsid w:val="00911F70"/>
    <w:rsid w:val="00912184"/>
    <w:rsid w:val="00914788"/>
    <w:rsid w:val="009147B5"/>
    <w:rsid w:val="00917E4F"/>
    <w:rsid w:val="00922932"/>
    <w:rsid w:val="00926646"/>
    <w:rsid w:val="00926DE1"/>
    <w:rsid w:val="00930B55"/>
    <w:rsid w:val="00940F5F"/>
    <w:rsid w:val="009416DB"/>
    <w:rsid w:val="0095158C"/>
    <w:rsid w:val="00960C17"/>
    <w:rsid w:val="00971F21"/>
    <w:rsid w:val="00975311"/>
    <w:rsid w:val="00980246"/>
    <w:rsid w:val="00980FBB"/>
    <w:rsid w:val="009830DC"/>
    <w:rsid w:val="0098684B"/>
    <w:rsid w:val="009B1CE8"/>
    <w:rsid w:val="009B2BA4"/>
    <w:rsid w:val="009B4C04"/>
    <w:rsid w:val="009D54AB"/>
    <w:rsid w:val="009D7C42"/>
    <w:rsid w:val="009E3361"/>
    <w:rsid w:val="00A0186B"/>
    <w:rsid w:val="00A06B71"/>
    <w:rsid w:val="00A1024B"/>
    <w:rsid w:val="00A10FB6"/>
    <w:rsid w:val="00A11B34"/>
    <w:rsid w:val="00A17EFC"/>
    <w:rsid w:val="00A24935"/>
    <w:rsid w:val="00A253B3"/>
    <w:rsid w:val="00A3038B"/>
    <w:rsid w:val="00A30701"/>
    <w:rsid w:val="00A3147A"/>
    <w:rsid w:val="00A32A6A"/>
    <w:rsid w:val="00A33D40"/>
    <w:rsid w:val="00A358DC"/>
    <w:rsid w:val="00A41869"/>
    <w:rsid w:val="00A51DD6"/>
    <w:rsid w:val="00A54BB9"/>
    <w:rsid w:val="00A5513C"/>
    <w:rsid w:val="00A578D0"/>
    <w:rsid w:val="00A6257C"/>
    <w:rsid w:val="00A62E6A"/>
    <w:rsid w:val="00A73C65"/>
    <w:rsid w:val="00A807CD"/>
    <w:rsid w:val="00A84429"/>
    <w:rsid w:val="00A85D40"/>
    <w:rsid w:val="00A90591"/>
    <w:rsid w:val="00A9333C"/>
    <w:rsid w:val="00A93997"/>
    <w:rsid w:val="00AB4F68"/>
    <w:rsid w:val="00AB6EF8"/>
    <w:rsid w:val="00AC3A14"/>
    <w:rsid w:val="00AC6815"/>
    <w:rsid w:val="00AD1DE0"/>
    <w:rsid w:val="00AD25E7"/>
    <w:rsid w:val="00AD5E8C"/>
    <w:rsid w:val="00AD6E02"/>
    <w:rsid w:val="00AE0C31"/>
    <w:rsid w:val="00AE3ABF"/>
    <w:rsid w:val="00AF1324"/>
    <w:rsid w:val="00B0383D"/>
    <w:rsid w:val="00B04AC4"/>
    <w:rsid w:val="00B05090"/>
    <w:rsid w:val="00B104BC"/>
    <w:rsid w:val="00B23B39"/>
    <w:rsid w:val="00B267C9"/>
    <w:rsid w:val="00B35DD9"/>
    <w:rsid w:val="00B37C2F"/>
    <w:rsid w:val="00B6379F"/>
    <w:rsid w:val="00B757F4"/>
    <w:rsid w:val="00B77151"/>
    <w:rsid w:val="00BB201B"/>
    <w:rsid w:val="00BB309E"/>
    <w:rsid w:val="00BB3227"/>
    <w:rsid w:val="00BC55E6"/>
    <w:rsid w:val="00BD2BAC"/>
    <w:rsid w:val="00BD4599"/>
    <w:rsid w:val="00BF4C41"/>
    <w:rsid w:val="00C1694D"/>
    <w:rsid w:val="00C235EA"/>
    <w:rsid w:val="00C26D8E"/>
    <w:rsid w:val="00C313AD"/>
    <w:rsid w:val="00C35505"/>
    <w:rsid w:val="00C37C20"/>
    <w:rsid w:val="00C43B8D"/>
    <w:rsid w:val="00C50649"/>
    <w:rsid w:val="00C51336"/>
    <w:rsid w:val="00C52A4C"/>
    <w:rsid w:val="00C557BF"/>
    <w:rsid w:val="00C62C46"/>
    <w:rsid w:val="00C63EDD"/>
    <w:rsid w:val="00C809EB"/>
    <w:rsid w:val="00C822D1"/>
    <w:rsid w:val="00C90F0E"/>
    <w:rsid w:val="00C97698"/>
    <w:rsid w:val="00C97F98"/>
    <w:rsid w:val="00CA5AA9"/>
    <w:rsid w:val="00CB527B"/>
    <w:rsid w:val="00CB6B18"/>
    <w:rsid w:val="00CC25C4"/>
    <w:rsid w:val="00CC303E"/>
    <w:rsid w:val="00CD722F"/>
    <w:rsid w:val="00CE1F06"/>
    <w:rsid w:val="00CE3E3A"/>
    <w:rsid w:val="00CF44DD"/>
    <w:rsid w:val="00D03DB1"/>
    <w:rsid w:val="00D04E78"/>
    <w:rsid w:val="00D147F3"/>
    <w:rsid w:val="00D172C4"/>
    <w:rsid w:val="00D378C3"/>
    <w:rsid w:val="00D45ADB"/>
    <w:rsid w:val="00D47105"/>
    <w:rsid w:val="00D53A2D"/>
    <w:rsid w:val="00D5570C"/>
    <w:rsid w:val="00D67387"/>
    <w:rsid w:val="00D674CB"/>
    <w:rsid w:val="00D70FE0"/>
    <w:rsid w:val="00D71674"/>
    <w:rsid w:val="00D76929"/>
    <w:rsid w:val="00D80660"/>
    <w:rsid w:val="00D86583"/>
    <w:rsid w:val="00D93B8B"/>
    <w:rsid w:val="00D97134"/>
    <w:rsid w:val="00DA0E8C"/>
    <w:rsid w:val="00DA2F39"/>
    <w:rsid w:val="00DA5D55"/>
    <w:rsid w:val="00DC1C1A"/>
    <w:rsid w:val="00DC6474"/>
    <w:rsid w:val="00DE6122"/>
    <w:rsid w:val="00DF0597"/>
    <w:rsid w:val="00DF4E89"/>
    <w:rsid w:val="00DF4F54"/>
    <w:rsid w:val="00E14171"/>
    <w:rsid w:val="00E228E1"/>
    <w:rsid w:val="00E27B21"/>
    <w:rsid w:val="00E6535F"/>
    <w:rsid w:val="00E7040F"/>
    <w:rsid w:val="00E724CD"/>
    <w:rsid w:val="00E77974"/>
    <w:rsid w:val="00E80BE5"/>
    <w:rsid w:val="00E921F8"/>
    <w:rsid w:val="00E97C40"/>
    <w:rsid w:val="00EA5A56"/>
    <w:rsid w:val="00EA7F9C"/>
    <w:rsid w:val="00EB0ED6"/>
    <w:rsid w:val="00EB2F32"/>
    <w:rsid w:val="00EB3CD9"/>
    <w:rsid w:val="00EC1034"/>
    <w:rsid w:val="00ED4C16"/>
    <w:rsid w:val="00ED7185"/>
    <w:rsid w:val="00EE3D6F"/>
    <w:rsid w:val="00EE50EF"/>
    <w:rsid w:val="00EF2E66"/>
    <w:rsid w:val="00F060E8"/>
    <w:rsid w:val="00F06D44"/>
    <w:rsid w:val="00F0716F"/>
    <w:rsid w:val="00F11227"/>
    <w:rsid w:val="00F12EBB"/>
    <w:rsid w:val="00F23EEF"/>
    <w:rsid w:val="00F31382"/>
    <w:rsid w:val="00F315BB"/>
    <w:rsid w:val="00F43004"/>
    <w:rsid w:val="00F45B1D"/>
    <w:rsid w:val="00F466AF"/>
    <w:rsid w:val="00F50580"/>
    <w:rsid w:val="00F53C7C"/>
    <w:rsid w:val="00F67637"/>
    <w:rsid w:val="00F726C0"/>
    <w:rsid w:val="00F77B52"/>
    <w:rsid w:val="00F83941"/>
    <w:rsid w:val="00F8585A"/>
    <w:rsid w:val="00F86559"/>
    <w:rsid w:val="00F86BEB"/>
    <w:rsid w:val="00F93825"/>
    <w:rsid w:val="00FA4AC1"/>
    <w:rsid w:val="00FB6827"/>
    <w:rsid w:val="00FC210A"/>
    <w:rsid w:val="00FC2635"/>
    <w:rsid w:val="00FC6877"/>
    <w:rsid w:val="00FD54F4"/>
    <w:rsid w:val="00F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E8E"/>
    <w:pPr>
      <w:keepNext/>
      <w:widowControl w:val="0"/>
      <w:spacing w:afterLines="50" w:after="5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3178"/>
    <w:pPr>
      <w:keepLines/>
      <w:spacing w:before="340" w:after="330"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48D"/>
    <w:pPr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48D"/>
    <w:pPr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48D"/>
    <w:pPr>
      <w:keepLines/>
      <w:spacing w:before="280" w:after="290" w:line="377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3178"/>
    <w:rPr>
      <w:rFonts w:eastAsia="黑体"/>
      <w:b/>
      <w:bCs/>
      <w:kern w:val="44"/>
      <w:sz w:val="36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3448D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83448D"/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customStyle="1" w:styleId="2Char">
    <w:name w:val="标题 2 Char"/>
    <w:basedOn w:val="a0"/>
    <w:link w:val="2"/>
    <w:uiPriority w:val="9"/>
    <w:rsid w:val="0083448D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3448D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3448D"/>
    <w:rPr>
      <w:rFonts w:asciiTheme="majorHAnsi" w:eastAsia="黑体" w:hAnsiTheme="majorHAnsi" w:cstheme="majorBidi"/>
      <w:b/>
      <w:bCs/>
      <w:sz w:val="24"/>
      <w:szCs w:val="28"/>
    </w:rPr>
  </w:style>
  <w:style w:type="paragraph" w:styleId="a4">
    <w:name w:val="header"/>
    <w:basedOn w:val="a"/>
    <w:link w:val="Char0"/>
    <w:uiPriority w:val="99"/>
    <w:unhideWhenUsed/>
    <w:rsid w:val="00834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3448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4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3448D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80FBB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80FBB"/>
    <w:rPr>
      <w:sz w:val="18"/>
      <w:szCs w:val="18"/>
    </w:rPr>
  </w:style>
  <w:style w:type="table" w:styleId="a7">
    <w:name w:val="Table Grid"/>
    <w:basedOn w:val="a1"/>
    <w:uiPriority w:val="59"/>
    <w:rsid w:val="008B3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2C18"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41869"/>
    <w:pPr>
      <w:widowControl/>
      <w:spacing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41869"/>
  </w:style>
  <w:style w:type="character" w:styleId="a9">
    <w:name w:val="Hyperlink"/>
    <w:basedOn w:val="a0"/>
    <w:uiPriority w:val="99"/>
    <w:unhideWhenUsed/>
    <w:rsid w:val="00A4186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97C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97C40"/>
    <w:pPr>
      <w:ind w:leftChars="400" w:left="840"/>
    </w:pPr>
  </w:style>
  <w:style w:type="paragraph" w:styleId="aa">
    <w:name w:val="Date"/>
    <w:basedOn w:val="a"/>
    <w:next w:val="a"/>
    <w:link w:val="Char3"/>
    <w:uiPriority w:val="99"/>
    <w:semiHidden/>
    <w:unhideWhenUsed/>
    <w:rsid w:val="00D5570C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D5570C"/>
    <w:rPr>
      <w:sz w:val="24"/>
    </w:rPr>
  </w:style>
  <w:style w:type="paragraph" w:styleId="40">
    <w:name w:val="toc 4"/>
    <w:basedOn w:val="a"/>
    <w:next w:val="a"/>
    <w:autoRedefine/>
    <w:uiPriority w:val="39"/>
    <w:unhideWhenUsed/>
    <w:rsid w:val="00E77974"/>
    <w:pPr>
      <w:keepNext w:val="0"/>
      <w:spacing w:afterLines="0" w:after="0"/>
      <w:ind w:leftChars="600" w:left="1260" w:firstLineChars="0" w:firstLine="0"/>
    </w:pPr>
    <w:rPr>
      <w:sz w:val="21"/>
    </w:rPr>
  </w:style>
  <w:style w:type="paragraph" w:styleId="5">
    <w:name w:val="toc 5"/>
    <w:basedOn w:val="a"/>
    <w:next w:val="a"/>
    <w:autoRedefine/>
    <w:uiPriority w:val="39"/>
    <w:unhideWhenUsed/>
    <w:rsid w:val="00E77974"/>
    <w:pPr>
      <w:keepNext w:val="0"/>
      <w:spacing w:afterLines="0" w:after="0"/>
      <w:ind w:leftChars="800" w:left="1680" w:firstLineChars="0" w:firstLine="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E77974"/>
    <w:pPr>
      <w:keepNext w:val="0"/>
      <w:spacing w:afterLines="0" w:after="0"/>
      <w:ind w:leftChars="1000" w:left="2100" w:firstLineChars="0" w:firstLine="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E77974"/>
    <w:pPr>
      <w:keepNext w:val="0"/>
      <w:spacing w:afterLines="0" w:after="0"/>
      <w:ind w:leftChars="1200" w:left="2520" w:firstLineChars="0" w:firstLine="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E77974"/>
    <w:pPr>
      <w:keepNext w:val="0"/>
      <w:spacing w:afterLines="0" w:after="0"/>
      <w:ind w:leftChars="1400" w:left="2940" w:firstLineChars="0" w:firstLine="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E77974"/>
    <w:pPr>
      <w:keepNext w:val="0"/>
      <w:spacing w:afterLines="0" w:after="0"/>
      <w:ind w:leftChars="1600" w:left="3360" w:firstLineChars="0" w:firstLine="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E8E"/>
    <w:pPr>
      <w:keepNext/>
      <w:widowControl w:val="0"/>
      <w:spacing w:afterLines="50" w:after="5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3178"/>
    <w:pPr>
      <w:keepLines/>
      <w:spacing w:before="340" w:after="330"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48D"/>
    <w:pPr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48D"/>
    <w:pPr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48D"/>
    <w:pPr>
      <w:keepLines/>
      <w:spacing w:before="280" w:after="290" w:line="377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3178"/>
    <w:rPr>
      <w:rFonts w:eastAsia="黑体"/>
      <w:b/>
      <w:bCs/>
      <w:kern w:val="44"/>
      <w:sz w:val="36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3448D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83448D"/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customStyle="1" w:styleId="2Char">
    <w:name w:val="标题 2 Char"/>
    <w:basedOn w:val="a0"/>
    <w:link w:val="2"/>
    <w:uiPriority w:val="9"/>
    <w:rsid w:val="0083448D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3448D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3448D"/>
    <w:rPr>
      <w:rFonts w:asciiTheme="majorHAnsi" w:eastAsia="黑体" w:hAnsiTheme="majorHAnsi" w:cstheme="majorBidi"/>
      <w:b/>
      <w:bCs/>
      <w:sz w:val="24"/>
      <w:szCs w:val="28"/>
    </w:rPr>
  </w:style>
  <w:style w:type="paragraph" w:styleId="a4">
    <w:name w:val="header"/>
    <w:basedOn w:val="a"/>
    <w:link w:val="Char0"/>
    <w:uiPriority w:val="99"/>
    <w:unhideWhenUsed/>
    <w:rsid w:val="00834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3448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4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3448D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80FBB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80FBB"/>
    <w:rPr>
      <w:sz w:val="18"/>
      <w:szCs w:val="18"/>
    </w:rPr>
  </w:style>
  <w:style w:type="table" w:styleId="a7">
    <w:name w:val="Table Grid"/>
    <w:basedOn w:val="a1"/>
    <w:uiPriority w:val="59"/>
    <w:rsid w:val="008B3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2C18"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41869"/>
    <w:pPr>
      <w:widowControl/>
      <w:spacing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41869"/>
  </w:style>
  <w:style w:type="character" w:styleId="a9">
    <w:name w:val="Hyperlink"/>
    <w:basedOn w:val="a0"/>
    <w:uiPriority w:val="99"/>
    <w:unhideWhenUsed/>
    <w:rsid w:val="00A4186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97C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97C40"/>
    <w:pPr>
      <w:ind w:leftChars="400" w:left="840"/>
    </w:pPr>
  </w:style>
  <w:style w:type="paragraph" w:styleId="aa">
    <w:name w:val="Date"/>
    <w:basedOn w:val="a"/>
    <w:next w:val="a"/>
    <w:link w:val="Char3"/>
    <w:uiPriority w:val="99"/>
    <w:semiHidden/>
    <w:unhideWhenUsed/>
    <w:rsid w:val="00D5570C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D5570C"/>
    <w:rPr>
      <w:sz w:val="24"/>
    </w:rPr>
  </w:style>
  <w:style w:type="paragraph" w:styleId="40">
    <w:name w:val="toc 4"/>
    <w:basedOn w:val="a"/>
    <w:next w:val="a"/>
    <w:autoRedefine/>
    <w:uiPriority w:val="39"/>
    <w:unhideWhenUsed/>
    <w:rsid w:val="00E77974"/>
    <w:pPr>
      <w:keepNext w:val="0"/>
      <w:spacing w:afterLines="0" w:after="0"/>
      <w:ind w:leftChars="600" w:left="1260" w:firstLineChars="0" w:firstLine="0"/>
    </w:pPr>
    <w:rPr>
      <w:sz w:val="21"/>
    </w:rPr>
  </w:style>
  <w:style w:type="paragraph" w:styleId="5">
    <w:name w:val="toc 5"/>
    <w:basedOn w:val="a"/>
    <w:next w:val="a"/>
    <w:autoRedefine/>
    <w:uiPriority w:val="39"/>
    <w:unhideWhenUsed/>
    <w:rsid w:val="00E77974"/>
    <w:pPr>
      <w:keepNext w:val="0"/>
      <w:spacing w:afterLines="0" w:after="0"/>
      <w:ind w:leftChars="800" w:left="1680" w:firstLineChars="0" w:firstLine="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E77974"/>
    <w:pPr>
      <w:keepNext w:val="0"/>
      <w:spacing w:afterLines="0" w:after="0"/>
      <w:ind w:leftChars="1000" w:left="2100" w:firstLineChars="0" w:firstLine="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E77974"/>
    <w:pPr>
      <w:keepNext w:val="0"/>
      <w:spacing w:afterLines="0" w:after="0"/>
      <w:ind w:leftChars="1200" w:left="2520" w:firstLineChars="0" w:firstLine="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E77974"/>
    <w:pPr>
      <w:keepNext w:val="0"/>
      <w:spacing w:afterLines="0" w:after="0"/>
      <w:ind w:leftChars="1400" w:left="2940" w:firstLineChars="0" w:firstLine="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E77974"/>
    <w:pPr>
      <w:keepNext w:val="0"/>
      <w:spacing w:afterLines="0" w:after="0"/>
      <w:ind w:leftChars="1600" w:left="3360" w:firstLineChars="0"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233;&#20853;\Documents\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51138-E3EC-44F0-B547-5BFD8614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文档.dotx</Template>
  <TotalTime>4405</TotalTime>
  <Pages>29</Pages>
  <Words>3215</Words>
  <Characters>18328</Characters>
  <Application>Microsoft Office Word</Application>
  <DocSecurity>0</DocSecurity>
  <Lines>152</Lines>
  <Paragraphs>42</Paragraphs>
  <ScaleCrop>false</ScaleCrop>
  <Company>ours</Company>
  <LinksUpToDate>false</LinksUpToDate>
  <CharactersWithSpaces>21501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靳爱兵</dc:creator>
  <cp:lastModifiedBy>靳爱兵</cp:lastModifiedBy>
  <cp:revision>191</cp:revision>
  <cp:lastPrinted>2017-03-03T07:01:00Z</cp:lastPrinted>
  <dcterms:created xsi:type="dcterms:W3CDTF">2017-01-01T03:38:00Z</dcterms:created>
  <dcterms:modified xsi:type="dcterms:W3CDTF">2017-03-03T07:01:00Z</dcterms:modified>
</cp:coreProperties>
</file>